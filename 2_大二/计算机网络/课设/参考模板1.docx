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FFFFF"/>
  <w:body>
    <w:p w14:paraId="53238F1D" w14:textId="77777777" w:rsidR="00433296" w:rsidRDefault="00433296" w:rsidP="00273087">
      <w:pPr>
        <w:pStyle w:val="1"/>
      </w:pPr>
      <w:bookmarkStart w:id="0" w:name="_Hlk199790926"/>
    </w:p>
    <w:p w14:paraId="163625AD" w14:textId="77777777" w:rsidR="00433296" w:rsidRDefault="009A1E5C">
      <w:r w:rsidRPr="00AB4B9A">
        <w:rPr>
          <w:noProof/>
        </w:rPr>
        <w:drawing>
          <wp:inline distT="0" distB="0" distL="0" distR="0" wp14:anchorId="648A8EF6" wp14:editId="329B651C">
            <wp:extent cx="800100" cy="771525"/>
            <wp:effectExtent l="0" t="0" r="0" b="0"/>
            <wp:docPr id="2" name="图片 1" descr="广东工业大学校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广东工业大学校徽"/>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800100" cy="771525"/>
                    </a:xfrm>
                    <a:prstGeom prst="rect">
                      <a:avLst/>
                    </a:prstGeom>
                    <a:noFill/>
                    <a:ln>
                      <a:noFill/>
                    </a:ln>
                  </pic:spPr>
                </pic:pic>
              </a:graphicData>
            </a:graphic>
          </wp:inline>
        </w:drawing>
      </w:r>
    </w:p>
    <w:p w14:paraId="36502508" w14:textId="77777777" w:rsidR="00433296" w:rsidRDefault="00433296">
      <w:pPr>
        <w:rPr>
          <w:rFonts w:eastAsia="隶书"/>
          <w:sz w:val="18"/>
        </w:rPr>
      </w:pPr>
    </w:p>
    <w:p w14:paraId="3BA96CD0" w14:textId="77777777" w:rsidR="00433296" w:rsidRDefault="009A1E5C">
      <w:pPr>
        <w:jc w:val="center"/>
        <w:rPr>
          <w:rFonts w:eastAsia="隶书"/>
          <w:sz w:val="110"/>
        </w:rPr>
      </w:pPr>
      <w:r w:rsidRPr="009E3B78">
        <w:rPr>
          <w:rFonts w:eastAsia="隶书"/>
          <w:noProof/>
          <w:sz w:val="110"/>
        </w:rPr>
        <w:drawing>
          <wp:inline distT="0" distB="0" distL="0" distR="0" wp14:anchorId="0E82B2AD" wp14:editId="7DFD96FB">
            <wp:extent cx="3971925" cy="1123950"/>
            <wp:effectExtent l="0" t="0" r="0" b="0"/>
            <wp:docPr id="1" name="图片 2" descr="xiao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descr="xiaomin"/>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971925" cy="1123950"/>
                    </a:xfrm>
                    <a:prstGeom prst="rect">
                      <a:avLst/>
                    </a:prstGeom>
                    <a:noFill/>
                    <a:ln>
                      <a:noFill/>
                    </a:ln>
                  </pic:spPr>
                </pic:pic>
              </a:graphicData>
            </a:graphic>
          </wp:inline>
        </w:drawing>
      </w:r>
    </w:p>
    <w:p w14:paraId="6DC03749" w14:textId="77777777" w:rsidR="00433296" w:rsidRDefault="00433296">
      <w:pPr>
        <w:jc w:val="center"/>
        <w:rPr>
          <w:rFonts w:eastAsia="隶书"/>
          <w:sz w:val="28"/>
        </w:rPr>
      </w:pPr>
    </w:p>
    <w:p w14:paraId="0215CF8E" w14:textId="77777777" w:rsidR="00433296" w:rsidRDefault="00433296">
      <w:pPr>
        <w:jc w:val="center"/>
        <w:rPr>
          <w:rFonts w:eastAsia="黑体"/>
          <w:b/>
          <w:sz w:val="72"/>
          <w:szCs w:val="72"/>
        </w:rPr>
      </w:pPr>
      <w:r>
        <w:rPr>
          <w:rFonts w:eastAsia="黑体" w:hint="eastAsia"/>
          <w:b/>
          <w:sz w:val="72"/>
          <w:szCs w:val="72"/>
        </w:rPr>
        <w:t>课</w:t>
      </w:r>
      <w:r>
        <w:rPr>
          <w:rFonts w:eastAsia="黑体" w:hint="eastAsia"/>
          <w:b/>
          <w:sz w:val="72"/>
          <w:szCs w:val="72"/>
        </w:rPr>
        <w:t xml:space="preserve"> </w:t>
      </w:r>
      <w:r>
        <w:rPr>
          <w:rFonts w:eastAsia="黑体" w:hint="eastAsia"/>
          <w:b/>
          <w:sz w:val="72"/>
          <w:szCs w:val="72"/>
        </w:rPr>
        <w:t>程</w:t>
      </w:r>
      <w:r>
        <w:rPr>
          <w:rFonts w:eastAsia="黑体" w:hint="eastAsia"/>
          <w:b/>
          <w:sz w:val="72"/>
          <w:szCs w:val="72"/>
        </w:rPr>
        <w:t xml:space="preserve"> </w:t>
      </w:r>
      <w:r>
        <w:rPr>
          <w:rFonts w:eastAsia="黑体" w:hint="eastAsia"/>
          <w:b/>
          <w:sz w:val="72"/>
          <w:szCs w:val="72"/>
        </w:rPr>
        <w:t>设</w:t>
      </w:r>
      <w:r>
        <w:rPr>
          <w:rFonts w:eastAsia="黑体" w:hint="eastAsia"/>
          <w:b/>
          <w:sz w:val="72"/>
          <w:szCs w:val="72"/>
        </w:rPr>
        <w:t xml:space="preserve"> </w:t>
      </w:r>
      <w:r>
        <w:rPr>
          <w:rFonts w:eastAsia="黑体" w:hint="eastAsia"/>
          <w:b/>
          <w:sz w:val="72"/>
          <w:szCs w:val="72"/>
        </w:rPr>
        <w:t>计</w:t>
      </w:r>
    </w:p>
    <w:p w14:paraId="19C81A95" w14:textId="77777777" w:rsidR="00433296" w:rsidRDefault="00433296">
      <w:pPr>
        <w:rPr>
          <w:rFonts w:eastAsia="隶书"/>
          <w:sz w:val="44"/>
        </w:rPr>
      </w:pPr>
    </w:p>
    <w:p w14:paraId="2CB08F1D" w14:textId="77777777" w:rsidR="00433296" w:rsidRDefault="00433296">
      <w:pPr>
        <w:rPr>
          <w:rFonts w:eastAsia="隶书"/>
          <w:sz w:val="44"/>
        </w:rPr>
      </w:pPr>
    </w:p>
    <w:p w14:paraId="0C6F12DF" w14:textId="77777777" w:rsidR="00433296" w:rsidRDefault="00433296">
      <w:pPr>
        <w:rPr>
          <w:rFonts w:eastAsia="隶书"/>
          <w:sz w:val="44"/>
        </w:rPr>
      </w:pPr>
    </w:p>
    <w:p w14:paraId="1C33A57E" w14:textId="77777777" w:rsidR="00433296" w:rsidRDefault="00433296">
      <w:pPr>
        <w:ind w:firstLineChars="200" w:firstLine="723"/>
        <w:rPr>
          <w:rFonts w:ascii="黑体" w:eastAsia="隶书"/>
          <w:b/>
          <w:sz w:val="36"/>
          <w:szCs w:val="36"/>
        </w:rPr>
      </w:pPr>
      <w:r>
        <w:rPr>
          <w:rFonts w:eastAsia="黑体" w:hint="eastAsia"/>
          <w:b/>
          <w:sz w:val="36"/>
          <w:szCs w:val="36"/>
        </w:rPr>
        <w:t>课程名称</w:t>
      </w:r>
      <w:r>
        <w:rPr>
          <w:rFonts w:eastAsia="黑体" w:hint="eastAsia"/>
          <w:b/>
          <w:sz w:val="36"/>
          <w:szCs w:val="36"/>
        </w:rPr>
        <w:t xml:space="preserve"> </w:t>
      </w:r>
      <w:r>
        <w:rPr>
          <w:rFonts w:eastAsia="黑体" w:hint="eastAsia"/>
          <w:sz w:val="36"/>
          <w:szCs w:val="36"/>
          <w:u w:val="single"/>
        </w:rPr>
        <w:t xml:space="preserve">          </w:t>
      </w:r>
      <w:r>
        <w:rPr>
          <w:rFonts w:ascii="楷体_GB2312" w:eastAsia="楷体_GB2312" w:hint="eastAsia"/>
          <w:b/>
          <w:sz w:val="36"/>
          <w:szCs w:val="36"/>
          <w:u w:val="single"/>
        </w:rPr>
        <w:t xml:space="preserve">计算机网络     </w:t>
      </w:r>
      <w:r>
        <w:rPr>
          <w:rFonts w:eastAsia="黑体" w:hint="eastAsia"/>
          <w:sz w:val="36"/>
          <w:szCs w:val="36"/>
          <w:u w:val="single"/>
        </w:rPr>
        <w:t xml:space="preserve">       </w:t>
      </w:r>
    </w:p>
    <w:p w14:paraId="04609A42" w14:textId="77777777" w:rsidR="00433296" w:rsidRDefault="00433296">
      <w:pPr>
        <w:ind w:firstLineChars="200" w:firstLine="723"/>
        <w:rPr>
          <w:rFonts w:ascii="楷体_GB2312" w:eastAsia="楷体_GB2312"/>
          <w:b/>
          <w:sz w:val="36"/>
          <w:szCs w:val="36"/>
          <w:u w:val="single"/>
        </w:rPr>
      </w:pPr>
      <w:r>
        <w:rPr>
          <w:rFonts w:eastAsia="黑体" w:hint="eastAsia"/>
          <w:b/>
          <w:sz w:val="36"/>
          <w:szCs w:val="36"/>
        </w:rPr>
        <w:t>题目名称</w:t>
      </w:r>
      <w:r>
        <w:rPr>
          <w:rFonts w:eastAsia="黑体" w:hint="eastAsia"/>
          <w:b/>
          <w:sz w:val="36"/>
          <w:szCs w:val="36"/>
        </w:rPr>
        <w:t xml:space="preserve"> </w:t>
      </w:r>
      <w:r>
        <w:rPr>
          <w:rFonts w:ascii="楷体_GB2312" w:eastAsia="楷体_GB2312" w:hint="eastAsia"/>
          <w:b/>
          <w:sz w:val="32"/>
          <w:u w:val="single"/>
        </w:rPr>
        <w:t xml:space="preserve">采用WindowsServer2003组建网络服务器 </w:t>
      </w:r>
    </w:p>
    <w:p w14:paraId="090A9465" w14:textId="77777777" w:rsidR="00433296" w:rsidRDefault="00433296">
      <w:pPr>
        <w:ind w:firstLineChars="200" w:firstLine="723"/>
        <w:rPr>
          <w:rFonts w:ascii="黑体" w:eastAsia="黑体"/>
          <w:b/>
          <w:sz w:val="36"/>
          <w:szCs w:val="36"/>
        </w:rPr>
      </w:pPr>
      <w:r>
        <w:rPr>
          <w:rFonts w:ascii="黑体" w:eastAsia="黑体" w:hint="eastAsia"/>
          <w:b/>
          <w:sz w:val="36"/>
          <w:szCs w:val="36"/>
        </w:rPr>
        <w:t xml:space="preserve">学生学院 </w:t>
      </w:r>
      <w:r>
        <w:rPr>
          <w:rFonts w:ascii="楷体_GB2312" w:eastAsia="楷体_GB2312" w:hint="eastAsia"/>
          <w:b/>
          <w:sz w:val="36"/>
          <w:szCs w:val="36"/>
          <w:u w:val="single"/>
        </w:rPr>
        <w:t xml:space="preserve">          </w:t>
      </w:r>
      <w:r w:rsidR="00555CD9">
        <w:rPr>
          <w:rFonts w:ascii="楷体_GB2312" w:eastAsia="楷体_GB2312" w:hint="eastAsia"/>
          <w:b/>
          <w:sz w:val="36"/>
          <w:szCs w:val="36"/>
          <w:u w:val="single"/>
        </w:rPr>
        <w:t xml:space="preserve"> </w:t>
      </w:r>
      <w:r w:rsidR="00555CD9">
        <w:rPr>
          <w:rFonts w:ascii="楷体_GB2312" w:eastAsia="楷体_GB2312"/>
          <w:b/>
          <w:sz w:val="36"/>
          <w:szCs w:val="36"/>
          <w:u w:val="single"/>
        </w:rPr>
        <w:t xml:space="preserve">        </w:t>
      </w:r>
      <w:r>
        <w:rPr>
          <w:rFonts w:ascii="楷体_GB2312" w:eastAsia="楷体_GB2312" w:hint="eastAsia"/>
          <w:b/>
          <w:sz w:val="36"/>
          <w:szCs w:val="36"/>
          <w:u w:val="single"/>
        </w:rPr>
        <w:t xml:space="preserve">              </w:t>
      </w:r>
    </w:p>
    <w:p w14:paraId="75EBA5EE" w14:textId="77777777" w:rsidR="00433296" w:rsidRDefault="00433296">
      <w:pPr>
        <w:ind w:firstLineChars="200" w:firstLine="723"/>
        <w:rPr>
          <w:rFonts w:ascii="黑体" w:eastAsia="黑体"/>
          <w:b/>
          <w:sz w:val="36"/>
          <w:szCs w:val="36"/>
        </w:rPr>
      </w:pPr>
      <w:r>
        <w:rPr>
          <w:rFonts w:ascii="黑体" w:eastAsia="黑体" w:hint="eastAsia"/>
          <w:b/>
          <w:sz w:val="36"/>
          <w:szCs w:val="36"/>
        </w:rPr>
        <w:t xml:space="preserve">专业班级 </w:t>
      </w:r>
      <w:r>
        <w:rPr>
          <w:rFonts w:ascii="楷体_GB2312" w:eastAsia="楷体_GB2312" w:hint="eastAsia"/>
          <w:b/>
          <w:sz w:val="36"/>
          <w:szCs w:val="36"/>
          <w:u w:val="single"/>
        </w:rPr>
        <w:t xml:space="preserve">  </w:t>
      </w:r>
      <w:r>
        <w:rPr>
          <w:rFonts w:ascii="楷体_GB2312" w:eastAsia="楷体_GB2312"/>
          <w:b/>
          <w:sz w:val="36"/>
          <w:szCs w:val="36"/>
          <w:u w:val="single"/>
        </w:rPr>
        <w:t xml:space="preserve"> </w:t>
      </w:r>
      <w:r w:rsidR="00555CD9">
        <w:rPr>
          <w:rFonts w:ascii="楷体_GB2312" w:eastAsia="楷体_GB2312"/>
          <w:b/>
          <w:sz w:val="36"/>
          <w:szCs w:val="36"/>
          <w:u w:val="single"/>
        </w:rPr>
        <w:t xml:space="preserve">                            </w:t>
      </w:r>
      <w:r>
        <w:rPr>
          <w:rFonts w:ascii="楷体_GB2312" w:eastAsia="楷体_GB2312" w:hint="eastAsia"/>
          <w:b/>
          <w:sz w:val="36"/>
          <w:szCs w:val="36"/>
          <w:u w:val="single"/>
        </w:rPr>
        <w:t xml:space="preserve">    </w:t>
      </w:r>
    </w:p>
    <w:p w14:paraId="6C4980FD" w14:textId="77777777" w:rsidR="00433296" w:rsidRDefault="00433296">
      <w:pPr>
        <w:ind w:firstLineChars="200" w:firstLine="723"/>
        <w:rPr>
          <w:rFonts w:ascii="黑体" w:eastAsia="黑体"/>
          <w:b/>
          <w:sz w:val="36"/>
          <w:szCs w:val="36"/>
        </w:rPr>
      </w:pPr>
      <w:r>
        <w:rPr>
          <w:rFonts w:ascii="黑体" w:eastAsia="黑体" w:hint="eastAsia"/>
          <w:b/>
          <w:sz w:val="36"/>
          <w:szCs w:val="36"/>
        </w:rPr>
        <w:t xml:space="preserve">学    号 </w:t>
      </w:r>
      <w:r>
        <w:rPr>
          <w:rFonts w:ascii="楷体_GB2312" w:eastAsia="楷体_GB2312" w:hint="eastAsia"/>
          <w:b/>
          <w:sz w:val="36"/>
          <w:szCs w:val="36"/>
          <w:u w:val="single"/>
        </w:rPr>
        <w:t xml:space="preserve">          </w:t>
      </w:r>
      <w:r w:rsidR="00555CD9">
        <w:rPr>
          <w:rFonts w:ascii="楷体_GB2312" w:eastAsia="楷体_GB2312"/>
          <w:b/>
          <w:sz w:val="36"/>
          <w:szCs w:val="36"/>
          <w:u w:val="single"/>
        </w:rPr>
        <w:t xml:space="preserve">   </w:t>
      </w:r>
      <w:r>
        <w:rPr>
          <w:rFonts w:ascii="楷体_GB2312" w:eastAsia="楷体_GB2312" w:hint="eastAsia"/>
          <w:b/>
          <w:sz w:val="36"/>
          <w:szCs w:val="36"/>
          <w:u w:val="single"/>
        </w:rPr>
        <w:t xml:space="preserve"> </w:t>
      </w:r>
      <w:r w:rsidR="00555CD9">
        <w:rPr>
          <w:rFonts w:ascii="楷体_GB2312" w:eastAsia="楷体_GB2312"/>
          <w:b/>
          <w:sz w:val="36"/>
          <w:szCs w:val="36"/>
          <w:u w:val="single"/>
        </w:rPr>
        <w:t xml:space="preserve">   </w:t>
      </w:r>
      <w:r>
        <w:rPr>
          <w:rFonts w:ascii="楷体_GB2312" w:eastAsia="楷体_GB2312" w:hint="eastAsia"/>
          <w:b/>
          <w:sz w:val="36"/>
          <w:szCs w:val="36"/>
          <w:u w:val="single"/>
        </w:rPr>
        <w:t xml:space="preserve">                </w:t>
      </w:r>
    </w:p>
    <w:p w14:paraId="5AE6488B" w14:textId="77777777" w:rsidR="00433296" w:rsidRDefault="00433296">
      <w:pPr>
        <w:ind w:firstLineChars="200" w:firstLine="723"/>
        <w:rPr>
          <w:rFonts w:ascii="黑体" w:eastAsia="黑体"/>
          <w:b/>
          <w:sz w:val="36"/>
          <w:szCs w:val="36"/>
        </w:rPr>
      </w:pPr>
      <w:r>
        <w:rPr>
          <w:rFonts w:ascii="黑体" w:eastAsia="黑体" w:hint="eastAsia"/>
          <w:b/>
          <w:sz w:val="36"/>
          <w:szCs w:val="36"/>
        </w:rPr>
        <w:t xml:space="preserve">学生姓名 </w:t>
      </w:r>
      <w:r>
        <w:rPr>
          <w:rFonts w:ascii="楷体_GB2312" w:eastAsia="楷体_GB2312" w:hint="eastAsia"/>
          <w:b/>
          <w:sz w:val="36"/>
          <w:szCs w:val="36"/>
          <w:u w:val="single"/>
        </w:rPr>
        <w:t xml:space="preserve">           </w:t>
      </w:r>
      <w:r w:rsidR="00555CD9">
        <w:rPr>
          <w:rFonts w:ascii="楷体_GB2312" w:eastAsia="楷体_GB2312" w:hint="eastAsia"/>
          <w:b/>
          <w:sz w:val="36"/>
          <w:szCs w:val="36"/>
          <w:u w:val="single"/>
        </w:rPr>
        <w:t xml:space="preserve"> </w:t>
      </w:r>
      <w:r w:rsidR="00555CD9">
        <w:rPr>
          <w:rFonts w:ascii="楷体_GB2312" w:eastAsia="楷体_GB2312"/>
          <w:b/>
          <w:sz w:val="36"/>
          <w:szCs w:val="36"/>
          <w:u w:val="single"/>
        </w:rPr>
        <w:t xml:space="preserve">  </w:t>
      </w:r>
      <w:r>
        <w:rPr>
          <w:rFonts w:ascii="楷体_GB2312" w:eastAsia="楷体_GB2312"/>
          <w:b/>
          <w:sz w:val="36"/>
          <w:szCs w:val="36"/>
          <w:u w:val="single"/>
        </w:rPr>
        <w:t xml:space="preserve"> </w:t>
      </w:r>
      <w:r>
        <w:rPr>
          <w:rFonts w:ascii="楷体_GB2312" w:eastAsia="楷体_GB2312" w:hint="eastAsia"/>
          <w:b/>
          <w:sz w:val="36"/>
          <w:szCs w:val="36"/>
          <w:u w:val="single"/>
        </w:rPr>
        <w:t xml:space="preserve"> </w:t>
      </w:r>
      <w:r>
        <w:rPr>
          <w:rFonts w:ascii="楷体_GB2312" w:eastAsia="楷体_GB2312"/>
          <w:b/>
          <w:sz w:val="36"/>
          <w:szCs w:val="36"/>
          <w:u w:val="single"/>
        </w:rPr>
        <w:t xml:space="preserve">  </w:t>
      </w:r>
      <w:r>
        <w:rPr>
          <w:rFonts w:ascii="楷体_GB2312" w:eastAsia="楷体_GB2312" w:hint="eastAsia"/>
          <w:b/>
          <w:sz w:val="36"/>
          <w:szCs w:val="36"/>
          <w:u w:val="single"/>
        </w:rPr>
        <w:t xml:space="preserve">        </w:t>
      </w:r>
      <w:r>
        <w:rPr>
          <w:rFonts w:ascii="楷体_GB2312" w:eastAsia="楷体_GB2312"/>
          <w:b/>
          <w:sz w:val="36"/>
          <w:szCs w:val="36"/>
          <w:u w:val="single"/>
        </w:rPr>
        <w:t xml:space="preserve">    </w:t>
      </w:r>
      <w:r>
        <w:rPr>
          <w:rFonts w:ascii="楷体_GB2312" w:eastAsia="楷体_GB2312" w:hint="eastAsia"/>
          <w:b/>
          <w:sz w:val="36"/>
          <w:szCs w:val="36"/>
          <w:u w:val="single"/>
        </w:rPr>
        <w:t xml:space="preserve">    </w:t>
      </w:r>
    </w:p>
    <w:p w14:paraId="4F79E638" w14:textId="77777777" w:rsidR="00433296" w:rsidRDefault="00433296">
      <w:pPr>
        <w:ind w:firstLineChars="200" w:firstLine="723"/>
        <w:rPr>
          <w:rFonts w:ascii="黑体" w:eastAsia="黑体"/>
          <w:b/>
          <w:sz w:val="36"/>
          <w:szCs w:val="36"/>
        </w:rPr>
      </w:pPr>
      <w:r>
        <w:rPr>
          <w:rFonts w:ascii="黑体" w:eastAsia="黑体" w:hint="eastAsia"/>
          <w:b/>
          <w:sz w:val="36"/>
          <w:szCs w:val="36"/>
        </w:rPr>
        <w:t xml:space="preserve">指导教师 </w:t>
      </w:r>
      <w:r>
        <w:rPr>
          <w:rFonts w:ascii="黑体" w:eastAsia="黑体" w:hint="eastAsia"/>
          <w:b/>
          <w:sz w:val="36"/>
          <w:szCs w:val="36"/>
          <w:u w:val="single"/>
        </w:rPr>
        <w:t xml:space="preserve">  </w:t>
      </w:r>
      <w:r>
        <w:rPr>
          <w:rFonts w:ascii="黑体" w:eastAsia="黑体"/>
          <w:b/>
          <w:sz w:val="36"/>
          <w:szCs w:val="36"/>
          <w:u w:val="single"/>
        </w:rPr>
        <w:t xml:space="preserve">  </w:t>
      </w:r>
      <w:r>
        <w:rPr>
          <w:rFonts w:ascii="黑体" w:eastAsia="黑体" w:hint="eastAsia"/>
          <w:b/>
          <w:sz w:val="36"/>
          <w:szCs w:val="36"/>
          <w:u w:val="single"/>
        </w:rPr>
        <w:t xml:space="preserve">       </w:t>
      </w:r>
      <w:r w:rsidR="00555CD9">
        <w:rPr>
          <w:rFonts w:ascii="楷体_GB2312" w:eastAsia="楷体_GB2312" w:hint="eastAsia"/>
          <w:b/>
          <w:sz w:val="36"/>
          <w:szCs w:val="36"/>
          <w:u w:val="single"/>
        </w:rPr>
        <w:t xml:space="preserve"> </w:t>
      </w:r>
      <w:r w:rsidR="00555CD9">
        <w:rPr>
          <w:rFonts w:ascii="楷体_GB2312" w:eastAsia="楷体_GB2312"/>
          <w:b/>
          <w:sz w:val="36"/>
          <w:szCs w:val="36"/>
          <w:u w:val="single"/>
        </w:rPr>
        <w:t xml:space="preserve">  </w:t>
      </w:r>
      <w:r>
        <w:rPr>
          <w:rFonts w:ascii="楷体_GB2312" w:eastAsia="楷体_GB2312" w:hint="eastAsia"/>
          <w:b/>
          <w:sz w:val="36"/>
          <w:szCs w:val="36"/>
          <w:u w:val="single"/>
        </w:rPr>
        <w:t xml:space="preserve">   </w:t>
      </w:r>
      <w:r>
        <w:rPr>
          <w:rFonts w:ascii="楷体_GB2312" w:eastAsia="楷体_GB2312"/>
          <w:b/>
          <w:sz w:val="36"/>
          <w:szCs w:val="36"/>
          <w:u w:val="single"/>
        </w:rPr>
        <w:t xml:space="preserve">   </w:t>
      </w:r>
      <w:r>
        <w:rPr>
          <w:rFonts w:ascii="楷体_GB2312" w:eastAsia="楷体_GB2312" w:hint="eastAsia"/>
          <w:b/>
          <w:sz w:val="36"/>
          <w:szCs w:val="36"/>
          <w:u w:val="single"/>
        </w:rPr>
        <w:t xml:space="preserve">             </w:t>
      </w:r>
    </w:p>
    <w:bookmarkEnd w:id="0"/>
    <w:p w14:paraId="1281D780" w14:textId="77777777" w:rsidR="00433296" w:rsidRDefault="00433296">
      <w:pPr>
        <w:rPr>
          <w:b/>
        </w:rPr>
      </w:pPr>
    </w:p>
    <w:p w14:paraId="1A350538" w14:textId="77777777" w:rsidR="00433296" w:rsidRDefault="00433296"/>
    <w:p w14:paraId="7F160643" w14:textId="77777777" w:rsidR="00433296" w:rsidRDefault="00433296"/>
    <w:p w14:paraId="0AFB3F24" w14:textId="77777777" w:rsidR="00433296" w:rsidRDefault="00433296"/>
    <w:p w14:paraId="63B1F2DC" w14:textId="77777777" w:rsidR="00433296" w:rsidRDefault="00433296"/>
    <w:p w14:paraId="3CBED743" w14:textId="77777777" w:rsidR="00433296" w:rsidRDefault="00433296"/>
    <w:p w14:paraId="0054EA0E" w14:textId="77777777" w:rsidR="00433296" w:rsidRDefault="00433296">
      <w:pPr>
        <w:spacing w:line="400" w:lineRule="exact"/>
        <w:jc w:val="center"/>
        <w:rPr>
          <w:rFonts w:ascii="黑体" w:eastAsia="黑体"/>
          <w:sz w:val="32"/>
        </w:rPr>
      </w:pPr>
      <w:r>
        <w:rPr>
          <w:rFonts w:ascii="黑体" w:eastAsia="黑体" w:hint="eastAsia"/>
          <w:sz w:val="32"/>
        </w:rPr>
        <w:t>20</w:t>
      </w:r>
      <w:r w:rsidR="00511295">
        <w:rPr>
          <w:rFonts w:ascii="黑体" w:eastAsia="黑体"/>
          <w:sz w:val="32"/>
        </w:rPr>
        <w:t>23</w:t>
      </w:r>
      <w:r>
        <w:rPr>
          <w:rFonts w:ascii="黑体" w:eastAsia="黑体" w:hint="eastAsia"/>
          <w:sz w:val="32"/>
        </w:rPr>
        <w:t>年06</w:t>
      </w:r>
      <w:r>
        <w:rPr>
          <w:rFonts w:eastAsia="黑体" w:hint="eastAsia"/>
          <w:sz w:val="32"/>
        </w:rPr>
        <w:t xml:space="preserve"> </w:t>
      </w:r>
      <w:r>
        <w:rPr>
          <w:rFonts w:ascii="黑体" w:eastAsia="黑体" w:hint="eastAsia"/>
          <w:sz w:val="32"/>
        </w:rPr>
        <w:t>月</w:t>
      </w:r>
      <w:r>
        <w:rPr>
          <w:rFonts w:eastAsia="黑体" w:hint="eastAsia"/>
          <w:sz w:val="32"/>
        </w:rPr>
        <w:t xml:space="preserve"> </w:t>
      </w:r>
      <w:r w:rsidR="00511295">
        <w:rPr>
          <w:rFonts w:eastAsia="黑体"/>
          <w:sz w:val="32"/>
        </w:rPr>
        <w:t xml:space="preserve">  </w:t>
      </w:r>
      <w:r>
        <w:rPr>
          <w:rFonts w:ascii="黑体" w:eastAsia="黑体" w:hint="eastAsia"/>
          <w:sz w:val="32"/>
        </w:rPr>
        <w:t>日</w:t>
      </w:r>
    </w:p>
    <w:p w14:paraId="54A3BDDA" w14:textId="77777777" w:rsidR="00433296" w:rsidRPr="0008212F" w:rsidRDefault="00433296" w:rsidP="00E13302">
      <w:pPr>
        <w:pStyle w:val="1"/>
        <w:jc w:val="center"/>
      </w:pPr>
      <w:bookmarkStart w:id="1" w:name="_Toc486366678"/>
      <w:proofErr w:type="gramStart"/>
      <w:r w:rsidRPr="0008212F">
        <w:rPr>
          <w:rFonts w:hint="eastAsia"/>
        </w:rPr>
        <w:t>课设要求</w:t>
      </w:r>
      <w:bookmarkEnd w:id="1"/>
      <w:proofErr w:type="gramEnd"/>
    </w:p>
    <w:p w14:paraId="28B738D4" w14:textId="77777777" w:rsidR="00433296" w:rsidRDefault="00433296">
      <w:r>
        <w:t>1</w:t>
      </w:r>
      <w:r>
        <w:rPr>
          <w:rFonts w:hint="eastAsia"/>
        </w:rPr>
        <w:t>．题目：“采用</w:t>
      </w:r>
      <w:proofErr w:type="spellStart"/>
      <w:r>
        <w:t>WindowsServer</w:t>
      </w:r>
      <w:proofErr w:type="spellEnd"/>
      <w:r>
        <w:t xml:space="preserve"> 2003</w:t>
      </w:r>
      <w:r>
        <w:rPr>
          <w:rFonts w:hint="eastAsia"/>
        </w:rPr>
        <w:t>组建网络服务器”</w:t>
      </w:r>
    </w:p>
    <w:p w14:paraId="180BDCB5" w14:textId="77777777" w:rsidR="00433296" w:rsidRDefault="00433296"/>
    <w:p w14:paraId="1A1ECE5E" w14:textId="77777777" w:rsidR="00433296" w:rsidRDefault="00433296">
      <w:r>
        <w:t>2</w:t>
      </w:r>
      <w:r>
        <w:rPr>
          <w:rFonts w:hint="eastAsia"/>
        </w:rPr>
        <w:t>．适用班级：</w:t>
      </w:r>
      <w:r w:rsidR="00555CD9">
        <w:t xml:space="preserve"> </w:t>
      </w:r>
    </w:p>
    <w:p w14:paraId="2ADFB1FC" w14:textId="77777777" w:rsidR="00433296" w:rsidRDefault="00433296"/>
    <w:p w14:paraId="62BBCF1C" w14:textId="77777777" w:rsidR="00433296" w:rsidRDefault="00433296">
      <w:r>
        <w:t>3</w:t>
      </w:r>
      <w:r>
        <w:rPr>
          <w:rFonts w:hint="eastAsia"/>
        </w:rPr>
        <w:t>．内容：</w:t>
      </w:r>
    </w:p>
    <w:p w14:paraId="5A0558B6" w14:textId="77777777" w:rsidR="00433296" w:rsidRDefault="00433296">
      <w:pPr>
        <w:ind w:firstLineChars="100" w:firstLine="240"/>
      </w:pPr>
      <w:r>
        <w:t xml:space="preserve">A. </w:t>
      </w:r>
      <w:r>
        <w:rPr>
          <w:rFonts w:hint="eastAsia"/>
        </w:rPr>
        <w:t>选中小型局域网中的某台机器为服务器硬件平台。可以在自己的</w:t>
      </w:r>
      <w:r>
        <w:t>PC</w:t>
      </w:r>
      <w:r>
        <w:rPr>
          <w:rFonts w:hint="eastAsia"/>
        </w:rPr>
        <w:t>上，可用虚拟机形式或者重装系统形式实现，这台机对于宿舍的另外</w:t>
      </w:r>
      <w:r>
        <w:t>3</w:t>
      </w:r>
      <w:r>
        <w:rPr>
          <w:rFonts w:hint="eastAsia"/>
        </w:rPr>
        <w:t>台机就是服务器。</w:t>
      </w:r>
    </w:p>
    <w:p w14:paraId="1A291B68" w14:textId="77777777" w:rsidR="00433296" w:rsidRDefault="00433296">
      <w:pPr>
        <w:ind w:firstLineChars="100" w:firstLine="240"/>
      </w:pPr>
    </w:p>
    <w:p w14:paraId="360D1DBA" w14:textId="77777777" w:rsidR="00433296" w:rsidRDefault="00433296">
      <w:r>
        <w:t xml:space="preserve"> B. </w:t>
      </w:r>
      <w:r>
        <w:rPr>
          <w:rFonts w:hint="eastAsia"/>
        </w:rPr>
        <w:t>在服务器上安装</w:t>
      </w:r>
      <w:r>
        <w:t>Windows Server 2003</w:t>
      </w:r>
      <w:r>
        <w:rPr>
          <w:rFonts w:hint="eastAsia"/>
        </w:rPr>
        <w:t>，并搭建</w:t>
      </w:r>
      <w:r>
        <w:t>DNS</w:t>
      </w:r>
      <w:r>
        <w:rPr>
          <w:rFonts w:hint="eastAsia"/>
        </w:rPr>
        <w:t>，</w:t>
      </w:r>
      <w:r>
        <w:t>DHCP</w:t>
      </w:r>
      <w:r>
        <w:rPr>
          <w:rFonts w:hint="eastAsia"/>
        </w:rPr>
        <w:t>，</w:t>
      </w:r>
      <w:r>
        <w:t xml:space="preserve"> Email</w:t>
      </w:r>
      <w:r>
        <w:rPr>
          <w:rFonts w:hint="eastAsia"/>
        </w:rPr>
        <w:t>，</w:t>
      </w:r>
      <w:r>
        <w:t xml:space="preserve"> </w:t>
      </w:r>
    </w:p>
    <w:p w14:paraId="303A4435" w14:textId="77777777" w:rsidR="00433296" w:rsidRDefault="00433296">
      <w:r>
        <w:t>FTP</w:t>
      </w:r>
      <w:r>
        <w:rPr>
          <w:rFonts w:hint="eastAsia"/>
        </w:rPr>
        <w:t>，</w:t>
      </w:r>
      <w:r>
        <w:t xml:space="preserve"> WEB</w:t>
      </w:r>
      <w:r>
        <w:rPr>
          <w:rFonts w:hint="eastAsia"/>
        </w:rPr>
        <w:t>, Media</w:t>
      </w:r>
      <w:r>
        <w:rPr>
          <w:rFonts w:hint="eastAsia"/>
        </w:rPr>
        <w:t>等服务器。所有服务器的搭建均有截图说明。</w:t>
      </w:r>
    </w:p>
    <w:p w14:paraId="465784B6" w14:textId="77777777" w:rsidR="00433296" w:rsidRDefault="00433296"/>
    <w:p w14:paraId="268B23B1" w14:textId="77777777" w:rsidR="00433296" w:rsidRDefault="00433296">
      <w:r>
        <w:t xml:space="preserve"> C. </w:t>
      </w:r>
      <w:r>
        <w:rPr>
          <w:rFonts w:hint="eastAsia"/>
        </w:rPr>
        <w:t>在</w:t>
      </w:r>
      <w:r>
        <w:t>Web Server</w:t>
      </w:r>
      <w:r>
        <w:rPr>
          <w:rFonts w:hint="eastAsia"/>
        </w:rPr>
        <w:t>上制作两页网页（页面内容不限，需含自己的学号和姓名，相片），其他机器应能访问到这些网页。</w:t>
      </w:r>
      <w:r>
        <w:t>Email</w:t>
      </w:r>
      <w:r>
        <w:rPr>
          <w:rFonts w:hint="eastAsia"/>
        </w:rPr>
        <w:t>服务器可收发邮件。</w:t>
      </w:r>
      <w:r>
        <w:t>FTP</w:t>
      </w:r>
      <w:r>
        <w:rPr>
          <w:rFonts w:hint="eastAsia"/>
        </w:rPr>
        <w:t>服务器上的内容，局域网内其他三台机应能访问到。</w:t>
      </w:r>
    </w:p>
    <w:p w14:paraId="42E51484" w14:textId="77777777" w:rsidR="00433296" w:rsidRDefault="00433296"/>
    <w:p w14:paraId="6950F646" w14:textId="77777777" w:rsidR="00433296" w:rsidRDefault="00433296">
      <w:r>
        <w:t xml:space="preserve">D. </w:t>
      </w:r>
      <w:r>
        <w:rPr>
          <w:rFonts w:hint="eastAsia"/>
        </w:rPr>
        <w:t>设计报告应有广工的标准封面，有目录，分章节，和体会（设</w:t>
      </w:r>
    </w:p>
    <w:p w14:paraId="6204D1F7" w14:textId="77777777" w:rsidR="00433296" w:rsidRDefault="00433296">
      <w:r>
        <w:rPr>
          <w:rFonts w:hint="eastAsia"/>
        </w:rPr>
        <w:t>计心得和出现的错误，和解决方法等）。</w:t>
      </w:r>
    </w:p>
    <w:p w14:paraId="6DF7D834" w14:textId="77777777" w:rsidR="00433296" w:rsidRDefault="00433296"/>
    <w:p w14:paraId="582E3D2C" w14:textId="77777777" w:rsidR="00433296" w:rsidRDefault="00433296">
      <w:r>
        <w:t>4</w:t>
      </w:r>
      <w:r>
        <w:rPr>
          <w:rFonts w:hint="eastAsia"/>
        </w:rPr>
        <w:t>．</w:t>
      </w:r>
      <w:r>
        <w:t xml:space="preserve"> </w:t>
      </w:r>
      <w:r>
        <w:rPr>
          <w:rFonts w:hint="eastAsia"/>
        </w:rPr>
        <w:t>目录：</w:t>
      </w:r>
      <w:r>
        <w:t xml:space="preserve"> </w:t>
      </w:r>
      <w:r>
        <w:rPr>
          <w:rFonts w:hint="eastAsia"/>
        </w:rPr>
        <w:t xml:space="preserve"> </w:t>
      </w:r>
      <w:r>
        <w:rPr>
          <w:rFonts w:hint="eastAsia"/>
        </w:rPr>
        <w:t>一、搭建</w:t>
      </w:r>
      <w:r>
        <w:t>DNS</w:t>
      </w:r>
      <w:r>
        <w:rPr>
          <w:rFonts w:hint="eastAsia"/>
        </w:rPr>
        <w:t>服务器</w:t>
      </w:r>
    </w:p>
    <w:p w14:paraId="00EDAB9D" w14:textId="77777777" w:rsidR="00433296" w:rsidRDefault="00433296">
      <w:r>
        <w:t xml:space="preserve">           </w:t>
      </w:r>
      <w:r>
        <w:rPr>
          <w:rFonts w:hint="eastAsia"/>
        </w:rPr>
        <w:t xml:space="preserve"> </w:t>
      </w:r>
      <w:r>
        <w:rPr>
          <w:rFonts w:hint="eastAsia"/>
        </w:rPr>
        <w:t>二，搭建</w:t>
      </w:r>
      <w:r>
        <w:t>DHCP</w:t>
      </w:r>
      <w:r>
        <w:rPr>
          <w:rFonts w:hint="eastAsia"/>
        </w:rPr>
        <w:t>服务器</w:t>
      </w:r>
    </w:p>
    <w:p w14:paraId="38DD455B" w14:textId="77777777" w:rsidR="00433296" w:rsidRDefault="00433296">
      <w:r>
        <w:tab/>
      </w:r>
      <w:r>
        <w:tab/>
        <w:t xml:space="preserve">     </w:t>
      </w:r>
      <w:r>
        <w:rPr>
          <w:rFonts w:hint="eastAsia"/>
        </w:rPr>
        <w:t>三、搭建</w:t>
      </w:r>
      <w:r>
        <w:t>FTP</w:t>
      </w:r>
      <w:r>
        <w:rPr>
          <w:rFonts w:hint="eastAsia"/>
        </w:rPr>
        <w:t>服务器</w:t>
      </w:r>
    </w:p>
    <w:p w14:paraId="1BBA8B0E" w14:textId="77777777" w:rsidR="00433296" w:rsidRDefault="00433296">
      <w:r>
        <w:tab/>
      </w:r>
      <w:r>
        <w:tab/>
        <w:t xml:space="preserve">     </w:t>
      </w:r>
      <w:r>
        <w:rPr>
          <w:rFonts w:hint="eastAsia"/>
        </w:rPr>
        <w:t>四、搭建</w:t>
      </w:r>
      <w:r>
        <w:t>Email</w:t>
      </w:r>
      <w:r>
        <w:rPr>
          <w:rFonts w:hint="eastAsia"/>
        </w:rPr>
        <w:t>服务器</w:t>
      </w:r>
    </w:p>
    <w:p w14:paraId="5E75529A" w14:textId="77777777" w:rsidR="00433296" w:rsidRDefault="00433296">
      <w:r>
        <w:tab/>
      </w:r>
      <w:r>
        <w:tab/>
        <w:t xml:space="preserve">     </w:t>
      </w:r>
      <w:r>
        <w:rPr>
          <w:rFonts w:hint="eastAsia"/>
        </w:rPr>
        <w:t>五、搭建</w:t>
      </w:r>
      <w:r>
        <w:t>Web</w:t>
      </w:r>
      <w:r>
        <w:rPr>
          <w:rFonts w:hint="eastAsia"/>
        </w:rPr>
        <w:t>服务器</w:t>
      </w:r>
    </w:p>
    <w:p w14:paraId="55EED8D4" w14:textId="77777777" w:rsidR="00433296" w:rsidRDefault="00433296">
      <w:r>
        <w:tab/>
      </w:r>
      <w:r>
        <w:tab/>
        <w:t xml:space="preserve">     </w:t>
      </w:r>
      <w:r>
        <w:rPr>
          <w:rFonts w:hint="eastAsia"/>
        </w:rPr>
        <w:t>六、课程设计体会</w:t>
      </w:r>
    </w:p>
    <w:p w14:paraId="470112A9" w14:textId="77777777" w:rsidR="00433296" w:rsidRDefault="00433296"/>
    <w:p w14:paraId="0F35A87A" w14:textId="77777777" w:rsidR="00433296" w:rsidRDefault="00433296">
      <w:r>
        <w:t>5</w:t>
      </w:r>
      <w:r>
        <w:rPr>
          <w:rFonts w:hint="eastAsia"/>
        </w:rPr>
        <w:t>．每人的电子文档名称格式为：学号</w:t>
      </w:r>
      <w:r>
        <w:t>-</w:t>
      </w:r>
      <w:r>
        <w:rPr>
          <w:rFonts w:hint="eastAsia"/>
        </w:rPr>
        <w:t>姓名</w:t>
      </w:r>
      <w:r>
        <w:t>-</w:t>
      </w:r>
      <w:proofErr w:type="gramStart"/>
      <w:r w:rsidR="00555CD9">
        <w:t>21</w:t>
      </w:r>
      <w:r>
        <w:rPr>
          <w:rFonts w:hint="eastAsia"/>
        </w:rPr>
        <w:t>级计科</w:t>
      </w:r>
      <w:proofErr w:type="gramEnd"/>
      <w:r w:rsidR="00555CD9">
        <w:rPr>
          <w:rFonts w:hint="eastAsia"/>
        </w:rPr>
        <w:t>X</w:t>
      </w:r>
      <w:r>
        <w:rPr>
          <w:rFonts w:hint="eastAsia"/>
        </w:rPr>
        <w:t>班</w:t>
      </w:r>
      <w:r>
        <w:t>-</w:t>
      </w:r>
      <w:r>
        <w:rPr>
          <w:rFonts w:hint="eastAsia"/>
        </w:rPr>
        <w:t>网络课程设计</w:t>
      </w:r>
      <w:r>
        <w:t>.doc</w:t>
      </w:r>
    </w:p>
    <w:p w14:paraId="188D03F3" w14:textId="77777777" w:rsidR="00433296" w:rsidRDefault="00433296">
      <w:r>
        <w:t xml:space="preserve">   </w:t>
      </w:r>
      <w:r>
        <w:rPr>
          <w:rFonts w:hint="eastAsia"/>
        </w:rPr>
        <w:t>全班电子文档要刻录到一张光盘上，每人再交一份打印版。</w:t>
      </w:r>
    </w:p>
    <w:p w14:paraId="74DD3A85" w14:textId="77777777" w:rsidR="00433296" w:rsidRDefault="00433296"/>
    <w:p w14:paraId="661AF7D3" w14:textId="77777777" w:rsidR="00433296" w:rsidRDefault="00433296">
      <w:r>
        <w:t xml:space="preserve">6. </w:t>
      </w:r>
      <w:r>
        <w:rPr>
          <w:rFonts w:hint="eastAsia"/>
        </w:rPr>
        <w:t>指导老师：</w:t>
      </w:r>
      <w:r w:rsidR="00555CD9">
        <w:t xml:space="preserve"> </w:t>
      </w:r>
    </w:p>
    <w:p w14:paraId="33A24F11" w14:textId="77777777" w:rsidR="00433296" w:rsidRDefault="00433296"/>
    <w:p w14:paraId="74C00ADA" w14:textId="77777777" w:rsidR="00433296" w:rsidRDefault="00433296" w:rsidP="00DD6A14">
      <w:pPr>
        <w:numPr>
          <w:ilvl w:val="0"/>
          <w:numId w:val="27"/>
        </w:numPr>
      </w:pPr>
      <w:r>
        <w:rPr>
          <w:rFonts w:hint="eastAsia"/>
        </w:rPr>
        <w:t>提交时间为</w:t>
      </w:r>
      <w:r>
        <w:t>20</w:t>
      </w:r>
      <w:r w:rsidR="00555CD9">
        <w:t>23-</w:t>
      </w:r>
      <w:r>
        <w:rPr>
          <w:rFonts w:hint="eastAsia"/>
        </w:rPr>
        <w:t>6</w:t>
      </w:r>
      <w:r>
        <w:t>-30</w:t>
      </w:r>
      <w:r>
        <w:rPr>
          <w:rFonts w:hint="eastAsia"/>
        </w:rPr>
        <w:t>日。</w:t>
      </w:r>
    </w:p>
    <w:p w14:paraId="066D3892" w14:textId="77777777" w:rsidR="00433296" w:rsidRDefault="00433296"/>
    <w:p w14:paraId="271FF7C2" w14:textId="77777777" w:rsidR="00940953" w:rsidRDefault="00433296" w:rsidP="00DD6A14">
      <w:r>
        <w:t>8</w:t>
      </w:r>
      <w:r>
        <w:rPr>
          <w:rFonts w:hint="eastAsia"/>
        </w:rPr>
        <w:t>．提示：本设计完成后，你将会很好地理解网络的服务器概念和实现方法，使得大家对中小企业网络的应用不再陌生。要求每个人单独做，可能很顺，也可能不顺利，加油！会有收获的！</w:t>
      </w:r>
    </w:p>
    <w:p w14:paraId="1070823B" w14:textId="77777777" w:rsidR="00DD6A14" w:rsidRPr="008950FA" w:rsidRDefault="00DD6A14" w:rsidP="00DD6A14">
      <w:r>
        <w:lastRenderedPageBreak/>
        <w:br w:type="page"/>
      </w:r>
    </w:p>
    <w:p w14:paraId="4740C01D" w14:textId="77777777" w:rsidR="00940953" w:rsidRDefault="00940953">
      <w:pPr>
        <w:pStyle w:val="TOC"/>
        <w:rPr>
          <w:rFonts w:hint="eastAsia"/>
        </w:rPr>
      </w:pPr>
      <w:r>
        <w:rPr>
          <w:lang w:val="zh-CN"/>
        </w:rPr>
        <w:lastRenderedPageBreak/>
        <w:t>目录</w:t>
      </w:r>
    </w:p>
    <w:p w14:paraId="1A16F899" w14:textId="77777777" w:rsidR="00923E74" w:rsidRDefault="00940953">
      <w:pPr>
        <w:pStyle w:val="TOC1"/>
        <w:tabs>
          <w:tab w:val="right" w:leader="dot" w:pos="8296"/>
        </w:tabs>
        <w:rPr>
          <w:rFonts w:asciiTheme="minorHAnsi" w:eastAsiaTheme="minorEastAsia" w:hAnsiTheme="minorHAnsi" w:cstheme="minorBidi" w:hint="eastAsia"/>
          <w:noProof/>
          <w:szCs w:val="22"/>
        </w:rPr>
      </w:pPr>
      <w:r>
        <w:fldChar w:fldCharType="begin"/>
      </w:r>
      <w:r>
        <w:instrText xml:space="preserve"> TOC \o "1-3" \h \z \u </w:instrText>
      </w:r>
      <w:r>
        <w:fldChar w:fldCharType="separate"/>
      </w:r>
      <w:hyperlink w:anchor="_Toc486366678" w:history="1">
        <w:r w:rsidR="00923E74" w:rsidRPr="00004FE8">
          <w:rPr>
            <w:rStyle w:val="aa"/>
            <w:noProof/>
          </w:rPr>
          <w:t>课设要求</w:t>
        </w:r>
        <w:r w:rsidR="00923E74">
          <w:rPr>
            <w:noProof/>
            <w:webHidden/>
          </w:rPr>
          <w:tab/>
        </w:r>
        <w:r w:rsidR="00923E74">
          <w:rPr>
            <w:noProof/>
            <w:webHidden/>
          </w:rPr>
          <w:fldChar w:fldCharType="begin"/>
        </w:r>
        <w:r w:rsidR="00923E74">
          <w:rPr>
            <w:noProof/>
            <w:webHidden/>
          </w:rPr>
          <w:instrText xml:space="preserve"> PAGEREF _Toc486366678 \h </w:instrText>
        </w:r>
        <w:r w:rsidR="00923E74">
          <w:rPr>
            <w:noProof/>
            <w:webHidden/>
          </w:rPr>
        </w:r>
        <w:r w:rsidR="00923E74">
          <w:rPr>
            <w:noProof/>
            <w:webHidden/>
          </w:rPr>
          <w:fldChar w:fldCharType="separate"/>
        </w:r>
        <w:r w:rsidR="00923E74">
          <w:rPr>
            <w:noProof/>
            <w:webHidden/>
          </w:rPr>
          <w:t>1</w:t>
        </w:r>
        <w:r w:rsidR="00923E74">
          <w:rPr>
            <w:noProof/>
            <w:webHidden/>
          </w:rPr>
          <w:fldChar w:fldCharType="end"/>
        </w:r>
      </w:hyperlink>
    </w:p>
    <w:p w14:paraId="7E4BB3CF" w14:textId="77777777" w:rsidR="00923E74" w:rsidRDefault="00923E74">
      <w:pPr>
        <w:pStyle w:val="TOC1"/>
        <w:tabs>
          <w:tab w:val="left" w:pos="840"/>
          <w:tab w:val="right" w:leader="dot" w:pos="8296"/>
        </w:tabs>
        <w:rPr>
          <w:rFonts w:asciiTheme="minorHAnsi" w:eastAsiaTheme="minorEastAsia" w:hAnsiTheme="minorHAnsi" w:cstheme="minorBidi" w:hint="eastAsia"/>
          <w:noProof/>
          <w:szCs w:val="22"/>
        </w:rPr>
      </w:pPr>
      <w:hyperlink w:anchor="_Toc486366679" w:history="1">
        <w:r w:rsidRPr="00004FE8">
          <w:rPr>
            <w:rStyle w:val="aa"/>
            <w:noProof/>
          </w:rPr>
          <w:t>一、</w:t>
        </w:r>
        <w:r>
          <w:rPr>
            <w:rFonts w:asciiTheme="minorHAnsi" w:eastAsiaTheme="minorEastAsia" w:hAnsiTheme="minorHAnsi" w:cstheme="minorBidi"/>
            <w:noProof/>
            <w:szCs w:val="22"/>
          </w:rPr>
          <w:tab/>
        </w:r>
        <w:r w:rsidRPr="00004FE8">
          <w:rPr>
            <w:rStyle w:val="aa"/>
            <w:noProof/>
          </w:rPr>
          <w:t>准备工作</w:t>
        </w:r>
        <w:r>
          <w:rPr>
            <w:noProof/>
            <w:webHidden/>
          </w:rPr>
          <w:tab/>
        </w:r>
        <w:r>
          <w:rPr>
            <w:noProof/>
            <w:webHidden/>
          </w:rPr>
          <w:fldChar w:fldCharType="begin"/>
        </w:r>
        <w:r>
          <w:rPr>
            <w:noProof/>
            <w:webHidden/>
          </w:rPr>
          <w:instrText xml:space="preserve"> PAGEREF _Toc486366679 \h </w:instrText>
        </w:r>
        <w:r>
          <w:rPr>
            <w:noProof/>
            <w:webHidden/>
          </w:rPr>
        </w:r>
        <w:r>
          <w:rPr>
            <w:noProof/>
            <w:webHidden/>
          </w:rPr>
          <w:fldChar w:fldCharType="separate"/>
        </w:r>
        <w:r>
          <w:rPr>
            <w:noProof/>
            <w:webHidden/>
          </w:rPr>
          <w:t>3</w:t>
        </w:r>
        <w:r>
          <w:rPr>
            <w:noProof/>
            <w:webHidden/>
          </w:rPr>
          <w:fldChar w:fldCharType="end"/>
        </w:r>
      </w:hyperlink>
    </w:p>
    <w:p w14:paraId="750A4F04" w14:textId="4E013C14" w:rsidR="00952F2B" w:rsidRPr="00952F2B" w:rsidRDefault="00923E74" w:rsidP="00952F2B">
      <w:pPr>
        <w:pStyle w:val="TOC2"/>
        <w:tabs>
          <w:tab w:val="left" w:pos="840"/>
          <w:tab w:val="right" w:leader="dot" w:pos="8296"/>
        </w:tabs>
        <w:ind w:left="480"/>
      </w:pPr>
      <w:hyperlink w:anchor="_Toc486366680" w:history="1">
        <w:r w:rsidRPr="00004FE8">
          <w:rPr>
            <w:rStyle w:val="aa"/>
            <w:noProof/>
          </w:rPr>
          <w:t>1.</w:t>
        </w:r>
        <w:r>
          <w:rPr>
            <w:rFonts w:asciiTheme="minorHAnsi" w:eastAsiaTheme="minorEastAsia" w:hAnsiTheme="minorHAnsi" w:cstheme="minorBidi"/>
            <w:noProof/>
            <w:szCs w:val="22"/>
          </w:rPr>
          <w:tab/>
        </w:r>
        <w:bookmarkStart w:id="2" w:name="_Hlk199791159"/>
        <w:r w:rsidR="00952F2B">
          <w:rPr>
            <w:rStyle w:val="aa"/>
            <w:rFonts w:hint="eastAsia"/>
            <w:noProof/>
          </w:rPr>
          <w:t>安装服务器</w:t>
        </w:r>
        <w:bookmarkEnd w:id="2"/>
        <w:r>
          <w:rPr>
            <w:noProof/>
            <w:webHidden/>
          </w:rPr>
          <w:tab/>
        </w:r>
        <w:r>
          <w:rPr>
            <w:noProof/>
            <w:webHidden/>
          </w:rPr>
          <w:fldChar w:fldCharType="begin"/>
        </w:r>
        <w:r>
          <w:rPr>
            <w:noProof/>
            <w:webHidden/>
          </w:rPr>
          <w:instrText xml:space="preserve"> PAGEREF _Toc486366680 \h </w:instrText>
        </w:r>
        <w:r>
          <w:rPr>
            <w:noProof/>
            <w:webHidden/>
          </w:rPr>
        </w:r>
        <w:r>
          <w:rPr>
            <w:noProof/>
            <w:webHidden/>
          </w:rPr>
          <w:fldChar w:fldCharType="separate"/>
        </w:r>
        <w:r>
          <w:rPr>
            <w:noProof/>
            <w:webHidden/>
          </w:rPr>
          <w:t>3</w:t>
        </w:r>
        <w:r>
          <w:rPr>
            <w:noProof/>
            <w:webHidden/>
          </w:rPr>
          <w:fldChar w:fldCharType="end"/>
        </w:r>
      </w:hyperlink>
    </w:p>
    <w:p w14:paraId="4ABAA2B3" w14:textId="1EBE4E17" w:rsidR="00923E74" w:rsidRDefault="00923E74" w:rsidP="00030180">
      <w:pPr>
        <w:pStyle w:val="TOC2"/>
        <w:tabs>
          <w:tab w:val="left" w:pos="840"/>
          <w:tab w:val="right" w:leader="dot" w:pos="8296"/>
        </w:tabs>
        <w:ind w:left="480"/>
        <w:rPr>
          <w:rFonts w:asciiTheme="minorHAnsi" w:eastAsiaTheme="minorEastAsia" w:hAnsiTheme="minorHAnsi" w:cstheme="minorBidi" w:hint="eastAsia"/>
          <w:noProof/>
          <w:szCs w:val="22"/>
        </w:rPr>
      </w:pPr>
      <w:hyperlink w:anchor="_Toc486366681" w:history="1">
        <w:r w:rsidRPr="00004FE8">
          <w:rPr>
            <w:rStyle w:val="aa"/>
            <w:noProof/>
          </w:rPr>
          <w:t>2.</w:t>
        </w:r>
        <w:r>
          <w:rPr>
            <w:rFonts w:asciiTheme="minorHAnsi" w:eastAsiaTheme="minorEastAsia" w:hAnsiTheme="minorHAnsi" w:cstheme="minorBidi"/>
            <w:noProof/>
            <w:szCs w:val="22"/>
          </w:rPr>
          <w:tab/>
        </w:r>
        <w:r w:rsidRPr="00004FE8">
          <w:rPr>
            <w:rStyle w:val="aa"/>
            <w:noProof/>
          </w:rPr>
          <w:t>固定</w:t>
        </w:r>
        <w:r w:rsidRPr="00004FE8">
          <w:rPr>
            <w:rStyle w:val="aa"/>
            <w:noProof/>
          </w:rPr>
          <w:t>IP</w:t>
        </w:r>
        <w:r w:rsidRPr="00004FE8">
          <w:rPr>
            <w:rStyle w:val="aa"/>
            <w:noProof/>
          </w:rPr>
          <w:t>地址</w:t>
        </w:r>
        <w:r>
          <w:rPr>
            <w:noProof/>
            <w:webHidden/>
          </w:rPr>
          <w:tab/>
        </w:r>
        <w:r>
          <w:rPr>
            <w:noProof/>
            <w:webHidden/>
          </w:rPr>
          <w:fldChar w:fldCharType="begin"/>
        </w:r>
        <w:r>
          <w:rPr>
            <w:noProof/>
            <w:webHidden/>
          </w:rPr>
          <w:instrText xml:space="preserve"> PAGEREF _Toc486366681 \h </w:instrText>
        </w:r>
        <w:r>
          <w:rPr>
            <w:noProof/>
            <w:webHidden/>
          </w:rPr>
        </w:r>
        <w:r>
          <w:rPr>
            <w:noProof/>
            <w:webHidden/>
          </w:rPr>
          <w:fldChar w:fldCharType="separate"/>
        </w:r>
        <w:r>
          <w:rPr>
            <w:noProof/>
            <w:webHidden/>
          </w:rPr>
          <w:t>3</w:t>
        </w:r>
        <w:r>
          <w:rPr>
            <w:noProof/>
            <w:webHidden/>
          </w:rPr>
          <w:fldChar w:fldCharType="end"/>
        </w:r>
      </w:hyperlink>
    </w:p>
    <w:p w14:paraId="7500891C" w14:textId="77777777" w:rsidR="00923E74" w:rsidRDefault="00923E74">
      <w:pPr>
        <w:pStyle w:val="TOC1"/>
        <w:tabs>
          <w:tab w:val="left" w:pos="840"/>
          <w:tab w:val="right" w:leader="dot" w:pos="8296"/>
        </w:tabs>
        <w:rPr>
          <w:rFonts w:asciiTheme="minorHAnsi" w:eastAsiaTheme="minorEastAsia" w:hAnsiTheme="minorHAnsi" w:cstheme="minorBidi" w:hint="eastAsia"/>
          <w:noProof/>
          <w:szCs w:val="22"/>
        </w:rPr>
      </w:pPr>
      <w:hyperlink w:anchor="_Toc486366683" w:history="1">
        <w:r w:rsidRPr="00004FE8">
          <w:rPr>
            <w:rStyle w:val="aa"/>
            <w:noProof/>
          </w:rPr>
          <w:t>二、</w:t>
        </w:r>
        <w:r>
          <w:rPr>
            <w:rFonts w:asciiTheme="minorHAnsi" w:eastAsiaTheme="minorEastAsia" w:hAnsiTheme="minorHAnsi" w:cstheme="minorBidi"/>
            <w:noProof/>
            <w:szCs w:val="22"/>
          </w:rPr>
          <w:tab/>
        </w:r>
        <w:r w:rsidRPr="00004FE8">
          <w:rPr>
            <w:rStyle w:val="aa"/>
            <w:noProof/>
          </w:rPr>
          <w:t>配置</w:t>
        </w:r>
        <w:r w:rsidRPr="00004FE8">
          <w:rPr>
            <w:rStyle w:val="aa"/>
            <w:noProof/>
          </w:rPr>
          <w:t>DNS</w:t>
        </w:r>
        <w:r w:rsidRPr="00004FE8">
          <w:rPr>
            <w:rStyle w:val="aa"/>
            <w:noProof/>
          </w:rPr>
          <w:t>服务器</w:t>
        </w:r>
        <w:r>
          <w:rPr>
            <w:noProof/>
            <w:webHidden/>
          </w:rPr>
          <w:tab/>
        </w:r>
        <w:r>
          <w:rPr>
            <w:noProof/>
            <w:webHidden/>
          </w:rPr>
          <w:fldChar w:fldCharType="begin"/>
        </w:r>
        <w:r>
          <w:rPr>
            <w:noProof/>
            <w:webHidden/>
          </w:rPr>
          <w:instrText xml:space="preserve"> PAGEREF _Toc486366683 \h </w:instrText>
        </w:r>
        <w:r>
          <w:rPr>
            <w:noProof/>
            <w:webHidden/>
          </w:rPr>
        </w:r>
        <w:r>
          <w:rPr>
            <w:noProof/>
            <w:webHidden/>
          </w:rPr>
          <w:fldChar w:fldCharType="separate"/>
        </w:r>
        <w:r>
          <w:rPr>
            <w:noProof/>
            <w:webHidden/>
          </w:rPr>
          <w:t>7</w:t>
        </w:r>
        <w:r>
          <w:rPr>
            <w:noProof/>
            <w:webHidden/>
          </w:rPr>
          <w:fldChar w:fldCharType="end"/>
        </w:r>
      </w:hyperlink>
    </w:p>
    <w:p w14:paraId="30990071" w14:textId="77777777" w:rsidR="00923E74" w:rsidRDefault="00923E74">
      <w:pPr>
        <w:pStyle w:val="TOC2"/>
        <w:tabs>
          <w:tab w:val="left" w:pos="840"/>
          <w:tab w:val="right" w:leader="dot" w:pos="8296"/>
        </w:tabs>
        <w:ind w:left="480"/>
        <w:rPr>
          <w:rFonts w:asciiTheme="minorHAnsi" w:eastAsiaTheme="minorEastAsia" w:hAnsiTheme="minorHAnsi" w:cstheme="minorBidi" w:hint="eastAsia"/>
          <w:noProof/>
          <w:szCs w:val="22"/>
        </w:rPr>
      </w:pPr>
      <w:hyperlink w:anchor="_Toc486366684" w:history="1">
        <w:r w:rsidRPr="00004FE8">
          <w:rPr>
            <w:rStyle w:val="aa"/>
            <w:noProof/>
          </w:rPr>
          <w:t>1.</w:t>
        </w:r>
        <w:r>
          <w:rPr>
            <w:rFonts w:asciiTheme="minorHAnsi" w:eastAsiaTheme="minorEastAsia" w:hAnsiTheme="minorHAnsi" w:cstheme="minorBidi"/>
            <w:noProof/>
            <w:szCs w:val="22"/>
          </w:rPr>
          <w:tab/>
        </w:r>
        <w:r w:rsidRPr="00004FE8">
          <w:rPr>
            <w:rStyle w:val="aa"/>
            <w:noProof/>
          </w:rPr>
          <w:t>配置</w:t>
        </w:r>
        <w:r>
          <w:rPr>
            <w:noProof/>
            <w:webHidden/>
          </w:rPr>
          <w:tab/>
        </w:r>
        <w:r>
          <w:rPr>
            <w:noProof/>
            <w:webHidden/>
          </w:rPr>
          <w:fldChar w:fldCharType="begin"/>
        </w:r>
        <w:r>
          <w:rPr>
            <w:noProof/>
            <w:webHidden/>
          </w:rPr>
          <w:instrText xml:space="preserve"> PAGEREF _Toc486366684 \h </w:instrText>
        </w:r>
        <w:r>
          <w:rPr>
            <w:noProof/>
            <w:webHidden/>
          </w:rPr>
        </w:r>
        <w:r>
          <w:rPr>
            <w:noProof/>
            <w:webHidden/>
          </w:rPr>
          <w:fldChar w:fldCharType="separate"/>
        </w:r>
        <w:r>
          <w:rPr>
            <w:noProof/>
            <w:webHidden/>
          </w:rPr>
          <w:t>7</w:t>
        </w:r>
        <w:r>
          <w:rPr>
            <w:noProof/>
            <w:webHidden/>
          </w:rPr>
          <w:fldChar w:fldCharType="end"/>
        </w:r>
      </w:hyperlink>
    </w:p>
    <w:p w14:paraId="78B2BFE5" w14:textId="77777777" w:rsidR="00923E74" w:rsidRDefault="00923E74">
      <w:pPr>
        <w:pStyle w:val="TOC2"/>
        <w:tabs>
          <w:tab w:val="left" w:pos="840"/>
          <w:tab w:val="right" w:leader="dot" w:pos="8296"/>
        </w:tabs>
        <w:ind w:left="480"/>
        <w:rPr>
          <w:rFonts w:asciiTheme="minorHAnsi" w:eastAsiaTheme="minorEastAsia" w:hAnsiTheme="minorHAnsi" w:cstheme="minorBidi" w:hint="eastAsia"/>
          <w:noProof/>
          <w:szCs w:val="22"/>
        </w:rPr>
      </w:pPr>
      <w:hyperlink w:anchor="_Toc486366685" w:history="1">
        <w:r w:rsidRPr="00004FE8">
          <w:rPr>
            <w:rStyle w:val="aa"/>
            <w:noProof/>
          </w:rPr>
          <w:t>2.</w:t>
        </w:r>
        <w:r>
          <w:rPr>
            <w:rFonts w:asciiTheme="minorHAnsi" w:eastAsiaTheme="minorEastAsia" w:hAnsiTheme="minorHAnsi" w:cstheme="minorBidi"/>
            <w:noProof/>
            <w:szCs w:val="22"/>
          </w:rPr>
          <w:tab/>
        </w:r>
        <w:r w:rsidRPr="00004FE8">
          <w:rPr>
            <w:rStyle w:val="aa"/>
            <w:noProof/>
          </w:rPr>
          <w:t>测试</w:t>
        </w:r>
        <w:r>
          <w:rPr>
            <w:noProof/>
            <w:webHidden/>
          </w:rPr>
          <w:tab/>
        </w:r>
        <w:r>
          <w:rPr>
            <w:noProof/>
            <w:webHidden/>
          </w:rPr>
          <w:fldChar w:fldCharType="begin"/>
        </w:r>
        <w:r>
          <w:rPr>
            <w:noProof/>
            <w:webHidden/>
          </w:rPr>
          <w:instrText xml:space="preserve"> PAGEREF _Toc486366685 \h </w:instrText>
        </w:r>
        <w:r>
          <w:rPr>
            <w:noProof/>
            <w:webHidden/>
          </w:rPr>
        </w:r>
        <w:r>
          <w:rPr>
            <w:noProof/>
            <w:webHidden/>
          </w:rPr>
          <w:fldChar w:fldCharType="separate"/>
        </w:r>
        <w:r>
          <w:rPr>
            <w:noProof/>
            <w:webHidden/>
          </w:rPr>
          <w:t>12</w:t>
        </w:r>
        <w:r>
          <w:rPr>
            <w:noProof/>
            <w:webHidden/>
          </w:rPr>
          <w:fldChar w:fldCharType="end"/>
        </w:r>
      </w:hyperlink>
    </w:p>
    <w:p w14:paraId="7C78B404" w14:textId="77777777" w:rsidR="00923E74" w:rsidRDefault="00923E74">
      <w:pPr>
        <w:pStyle w:val="TOC1"/>
        <w:tabs>
          <w:tab w:val="left" w:pos="840"/>
          <w:tab w:val="right" w:leader="dot" w:pos="8296"/>
        </w:tabs>
        <w:rPr>
          <w:rFonts w:asciiTheme="minorHAnsi" w:eastAsiaTheme="minorEastAsia" w:hAnsiTheme="minorHAnsi" w:cstheme="minorBidi" w:hint="eastAsia"/>
          <w:noProof/>
          <w:szCs w:val="22"/>
        </w:rPr>
      </w:pPr>
      <w:hyperlink w:anchor="_Toc486366686" w:history="1">
        <w:r w:rsidRPr="00004FE8">
          <w:rPr>
            <w:rStyle w:val="aa"/>
            <w:noProof/>
          </w:rPr>
          <w:t>三、</w:t>
        </w:r>
        <w:r>
          <w:rPr>
            <w:rFonts w:asciiTheme="minorHAnsi" w:eastAsiaTheme="minorEastAsia" w:hAnsiTheme="minorHAnsi" w:cstheme="minorBidi"/>
            <w:noProof/>
            <w:szCs w:val="22"/>
          </w:rPr>
          <w:tab/>
        </w:r>
        <w:r w:rsidRPr="00004FE8">
          <w:rPr>
            <w:rStyle w:val="aa"/>
            <w:noProof/>
          </w:rPr>
          <w:t>配置</w:t>
        </w:r>
        <w:r w:rsidRPr="00004FE8">
          <w:rPr>
            <w:rStyle w:val="aa"/>
            <w:noProof/>
          </w:rPr>
          <w:t>DHCP</w:t>
        </w:r>
        <w:r w:rsidRPr="00004FE8">
          <w:rPr>
            <w:rStyle w:val="aa"/>
            <w:noProof/>
          </w:rPr>
          <w:t>服务器</w:t>
        </w:r>
        <w:r>
          <w:rPr>
            <w:noProof/>
            <w:webHidden/>
          </w:rPr>
          <w:tab/>
        </w:r>
        <w:r>
          <w:rPr>
            <w:noProof/>
            <w:webHidden/>
          </w:rPr>
          <w:fldChar w:fldCharType="begin"/>
        </w:r>
        <w:r>
          <w:rPr>
            <w:noProof/>
            <w:webHidden/>
          </w:rPr>
          <w:instrText xml:space="preserve"> PAGEREF _Toc486366686 \h </w:instrText>
        </w:r>
        <w:r>
          <w:rPr>
            <w:noProof/>
            <w:webHidden/>
          </w:rPr>
        </w:r>
        <w:r>
          <w:rPr>
            <w:noProof/>
            <w:webHidden/>
          </w:rPr>
          <w:fldChar w:fldCharType="separate"/>
        </w:r>
        <w:r>
          <w:rPr>
            <w:noProof/>
            <w:webHidden/>
          </w:rPr>
          <w:t>14</w:t>
        </w:r>
        <w:r>
          <w:rPr>
            <w:noProof/>
            <w:webHidden/>
          </w:rPr>
          <w:fldChar w:fldCharType="end"/>
        </w:r>
      </w:hyperlink>
    </w:p>
    <w:p w14:paraId="3D9EF929" w14:textId="77777777" w:rsidR="00923E74" w:rsidRDefault="00923E74">
      <w:pPr>
        <w:pStyle w:val="TOC2"/>
        <w:tabs>
          <w:tab w:val="left" w:pos="840"/>
          <w:tab w:val="right" w:leader="dot" w:pos="8296"/>
        </w:tabs>
        <w:ind w:left="480"/>
        <w:rPr>
          <w:rFonts w:asciiTheme="minorHAnsi" w:eastAsiaTheme="minorEastAsia" w:hAnsiTheme="minorHAnsi" w:cstheme="minorBidi" w:hint="eastAsia"/>
          <w:noProof/>
          <w:szCs w:val="22"/>
        </w:rPr>
      </w:pPr>
      <w:hyperlink w:anchor="_Toc486366687" w:history="1">
        <w:r w:rsidRPr="00004FE8">
          <w:rPr>
            <w:rStyle w:val="aa"/>
            <w:noProof/>
          </w:rPr>
          <w:t>1.</w:t>
        </w:r>
        <w:r>
          <w:rPr>
            <w:rFonts w:asciiTheme="minorHAnsi" w:eastAsiaTheme="minorEastAsia" w:hAnsiTheme="minorHAnsi" w:cstheme="minorBidi"/>
            <w:noProof/>
            <w:szCs w:val="22"/>
          </w:rPr>
          <w:tab/>
        </w:r>
        <w:r w:rsidRPr="00004FE8">
          <w:rPr>
            <w:rStyle w:val="aa"/>
            <w:noProof/>
          </w:rPr>
          <w:t>配置</w:t>
        </w:r>
        <w:r>
          <w:rPr>
            <w:noProof/>
            <w:webHidden/>
          </w:rPr>
          <w:tab/>
        </w:r>
        <w:r>
          <w:rPr>
            <w:noProof/>
            <w:webHidden/>
          </w:rPr>
          <w:fldChar w:fldCharType="begin"/>
        </w:r>
        <w:r>
          <w:rPr>
            <w:noProof/>
            <w:webHidden/>
          </w:rPr>
          <w:instrText xml:space="preserve"> PAGEREF _Toc486366687 \h </w:instrText>
        </w:r>
        <w:r>
          <w:rPr>
            <w:noProof/>
            <w:webHidden/>
          </w:rPr>
        </w:r>
        <w:r>
          <w:rPr>
            <w:noProof/>
            <w:webHidden/>
          </w:rPr>
          <w:fldChar w:fldCharType="separate"/>
        </w:r>
        <w:r>
          <w:rPr>
            <w:noProof/>
            <w:webHidden/>
          </w:rPr>
          <w:t>14</w:t>
        </w:r>
        <w:r>
          <w:rPr>
            <w:noProof/>
            <w:webHidden/>
          </w:rPr>
          <w:fldChar w:fldCharType="end"/>
        </w:r>
      </w:hyperlink>
    </w:p>
    <w:p w14:paraId="16C96F8A" w14:textId="77777777" w:rsidR="00923E74" w:rsidRDefault="00923E74">
      <w:pPr>
        <w:pStyle w:val="TOC2"/>
        <w:tabs>
          <w:tab w:val="left" w:pos="840"/>
          <w:tab w:val="right" w:leader="dot" w:pos="8296"/>
        </w:tabs>
        <w:ind w:left="480"/>
        <w:rPr>
          <w:rFonts w:asciiTheme="minorHAnsi" w:eastAsiaTheme="minorEastAsia" w:hAnsiTheme="minorHAnsi" w:cstheme="minorBidi" w:hint="eastAsia"/>
          <w:noProof/>
          <w:szCs w:val="22"/>
        </w:rPr>
      </w:pPr>
      <w:hyperlink w:anchor="_Toc486366688" w:history="1">
        <w:r w:rsidRPr="00004FE8">
          <w:rPr>
            <w:rStyle w:val="aa"/>
            <w:noProof/>
          </w:rPr>
          <w:t>2.</w:t>
        </w:r>
        <w:r>
          <w:rPr>
            <w:rFonts w:asciiTheme="minorHAnsi" w:eastAsiaTheme="minorEastAsia" w:hAnsiTheme="minorHAnsi" w:cstheme="minorBidi"/>
            <w:noProof/>
            <w:szCs w:val="22"/>
          </w:rPr>
          <w:tab/>
        </w:r>
        <w:r w:rsidRPr="00004FE8">
          <w:rPr>
            <w:rStyle w:val="aa"/>
            <w:noProof/>
          </w:rPr>
          <w:t>测试</w:t>
        </w:r>
        <w:r>
          <w:rPr>
            <w:noProof/>
            <w:webHidden/>
          </w:rPr>
          <w:tab/>
        </w:r>
        <w:r>
          <w:rPr>
            <w:noProof/>
            <w:webHidden/>
          </w:rPr>
          <w:fldChar w:fldCharType="begin"/>
        </w:r>
        <w:r>
          <w:rPr>
            <w:noProof/>
            <w:webHidden/>
          </w:rPr>
          <w:instrText xml:space="preserve"> PAGEREF _Toc486366688 \h </w:instrText>
        </w:r>
        <w:r>
          <w:rPr>
            <w:noProof/>
            <w:webHidden/>
          </w:rPr>
        </w:r>
        <w:r>
          <w:rPr>
            <w:noProof/>
            <w:webHidden/>
          </w:rPr>
          <w:fldChar w:fldCharType="separate"/>
        </w:r>
        <w:r>
          <w:rPr>
            <w:noProof/>
            <w:webHidden/>
          </w:rPr>
          <w:t>16</w:t>
        </w:r>
        <w:r>
          <w:rPr>
            <w:noProof/>
            <w:webHidden/>
          </w:rPr>
          <w:fldChar w:fldCharType="end"/>
        </w:r>
      </w:hyperlink>
    </w:p>
    <w:p w14:paraId="48C8CC36" w14:textId="77777777" w:rsidR="00923E74" w:rsidRDefault="00923E74">
      <w:pPr>
        <w:pStyle w:val="TOC1"/>
        <w:tabs>
          <w:tab w:val="left" w:pos="840"/>
          <w:tab w:val="right" w:leader="dot" w:pos="8296"/>
        </w:tabs>
        <w:rPr>
          <w:rFonts w:asciiTheme="minorHAnsi" w:eastAsiaTheme="minorEastAsia" w:hAnsiTheme="minorHAnsi" w:cstheme="minorBidi" w:hint="eastAsia"/>
          <w:noProof/>
          <w:szCs w:val="22"/>
        </w:rPr>
      </w:pPr>
      <w:hyperlink w:anchor="_Toc486366689" w:history="1">
        <w:r w:rsidRPr="00004FE8">
          <w:rPr>
            <w:rStyle w:val="aa"/>
            <w:noProof/>
          </w:rPr>
          <w:t>四、</w:t>
        </w:r>
        <w:r>
          <w:rPr>
            <w:rFonts w:asciiTheme="minorHAnsi" w:eastAsiaTheme="minorEastAsia" w:hAnsiTheme="minorHAnsi" w:cstheme="minorBidi"/>
            <w:noProof/>
            <w:szCs w:val="22"/>
          </w:rPr>
          <w:tab/>
        </w:r>
        <w:r w:rsidRPr="00004FE8">
          <w:rPr>
            <w:rStyle w:val="aa"/>
            <w:noProof/>
          </w:rPr>
          <w:t>配置</w:t>
        </w:r>
        <w:r w:rsidRPr="00004FE8">
          <w:rPr>
            <w:rStyle w:val="aa"/>
            <w:noProof/>
          </w:rPr>
          <w:t>FTP</w:t>
        </w:r>
        <w:r w:rsidRPr="00004FE8">
          <w:rPr>
            <w:rStyle w:val="aa"/>
            <w:noProof/>
          </w:rPr>
          <w:t>服务器</w:t>
        </w:r>
        <w:r>
          <w:rPr>
            <w:noProof/>
            <w:webHidden/>
          </w:rPr>
          <w:tab/>
        </w:r>
        <w:r>
          <w:rPr>
            <w:noProof/>
            <w:webHidden/>
          </w:rPr>
          <w:fldChar w:fldCharType="begin"/>
        </w:r>
        <w:r>
          <w:rPr>
            <w:noProof/>
            <w:webHidden/>
          </w:rPr>
          <w:instrText xml:space="preserve"> PAGEREF _Toc486366689 \h </w:instrText>
        </w:r>
        <w:r>
          <w:rPr>
            <w:noProof/>
            <w:webHidden/>
          </w:rPr>
        </w:r>
        <w:r>
          <w:rPr>
            <w:noProof/>
            <w:webHidden/>
          </w:rPr>
          <w:fldChar w:fldCharType="separate"/>
        </w:r>
        <w:r>
          <w:rPr>
            <w:noProof/>
            <w:webHidden/>
          </w:rPr>
          <w:t>17</w:t>
        </w:r>
        <w:r>
          <w:rPr>
            <w:noProof/>
            <w:webHidden/>
          </w:rPr>
          <w:fldChar w:fldCharType="end"/>
        </w:r>
      </w:hyperlink>
    </w:p>
    <w:p w14:paraId="5A4F0D9B" w14:textId="77777777" w:rsidR="00923E74" w:rsidRDefault="00923E74">
      <w:pPr>
        <w:pStyle w:val="TOC2"/>
        <w:tabs>
          <w:tab w:val="left" w:pos="840"/>
          <w:tab w:val="right" w:leader="dot" w:pos="8296"/>
        </w:tabs>
        <w:ind w:left="480"/>
        <w:rPr>
          <w:rFonts w:asciiTheme="minorHAnsi" w:eastAsiaTheme="minorEastAsia" w:hAnsiTheme="minorHAnsi" w:cstheme="minorBidi" w:hint="eastAsia"/>
          <w:noProof/>
          <w:szCs w:val="22"/>
        </w:rPr>
      </w:pPr>
      <w:hyperlink w:anchor="_Toc486366690" w:history="1">
        <w:r w:rsidRPr="00004FE8">
          <w:rPr>
            <w:rStyle w:val="aa"/>
            <w:noProof/>
          </w:rPr>
          <w:t>1.</w:t>
        </w:r>
        <w:r>
          <w:rPr>
            <w:rFonts w:asciiTheme="minorHAnsi" w:eastAsiaTheme="minorEastAsia" w:hAnsiTheme="minorHAnsi" w:cstheme="minorBidi"/>
            <w:noProof/>
            <w:szCs w:val="22"/>
          </w:rPr>
          <w:tab/>
        </w:r>
        <w:r w:rsidRPr="00004FE8">
          <w:rPr>
            <w:rStyle w:val="aa"/>
            <w:noProof/>
          </w:rPr>
          <w:t>配置</w:t>
        </w:r>
        <w:r>
          <w:rPr>
            <w:noProof/>
            <w:webHidden/>
          </w:rPr>
          <w:tab/>
        </w:r>
        <w:r>
          <w:rPr>
            <w:noProof/>
            <w:webHidden/>
          </w:rPr>
          <w:fldChar w:fldCharType="begin"/>
        </w:r>
        <w:r>
          <w:rPr>
            <w:noProof/>
            <w:webHidden/>
          </w:rPr>
          <w:instrText xml:space="preserve"> PAGEREF _Toc486366690 \h </w:instrText>
        </w:r>
        <w:r>
          <w:rPr>
            <w:noProof/>
            <w:webHidden/>
          </w:rPr>
        </w:r>
        <w:r>
          <w:rPr>
            <w:noProof/>
            <w:webHidden/>
          </w:rPr>
          <w:fldChar w:fldCharType="separate"/>
        </w:r>
        <w:r>
          <w:rPr>
            <w:noProof/>
            <w:webHidden/>
          </w:rPr>
          <w:t>17</w:t>
        </w:r>
        <w:r>
          <w:rPr>
            <w:noProof/>
            <w:webHidden/>
          </w:rPr>
          <w:fldChar w:fldCharType="end"/>
        </w:r>
      </w:hyperlink>
    </w:p>
    <w:p w14:paraId="25C9D2EB" w14:textId="77777777" w:rsidR="00923E74" w:rsidRDefault="00923E74">
      <w:pPr>
        <w:pStyle w:val="TOC2"/>
        <w:tabs>
          <w:tab w:val="left" w:pos="840"/>
          <w:tab w:val="right" w:leader="dot" w:pos="8296"/>
        </w:tabs>
        <w:ind w:left="480"/>
        <w:rPr>
          <w:rFonts w:asciiTheme="minorHAnsi" w:eastAsiaTheme="minorEastAsia" w:hAnsiTheme="minorHAnsi" w:cstheme="minorBidi" w:hint="eastAsia"/>
          <w:noProof/>
          <w:szCs w:val="22"/>
        </w:rPr>
      </w:pPr>
      <w:hyperlink w:anchor="_Toc486366691" w:history="1">
        <w:r w:rsidRPr="00004FE8">
          <w:rPr>
            <w:rStyle w:val="aa"/>
            <w:noProof/>
          </w:rPr>
          <w:t>2.</w:t>
        </w:r>
        <w:r>
          <w:rPr>
            <w:rFonts w:asciiTheme="minorHAnsi" w:eastAsiaTheme="minorEastAsia" w:hAnsiTheme="minorHAnsi" w:cstheme="minorBidi"/>
            <w:noProof/>
            <w:szCs w:val="22"/>
          </w:rPr>
          <w:tab/>
        </w:r>
        <w:r w:rsidRPr="00004FE8">
          <w:rPr>
            <w:rStyle w:val="aa"/>
            <w:noProof/>
          </w:rPr>
          <w:t>测试</w:t>
        </w:r>
        <w:r>
          <w:rPr>
            <w:noProof/>
            <w:webHidden/>
          </w:rPr>
          <w:tab/>
        </w:r>
        <w:r>
          <w:rPr>
            <w:noProof/>
            <w:webHidden/>
          </w:rPr>
          <w:fldChar w:fldCharType="begin"/>
        </w:r>
        <w:r>
          <w:rPr>
            <w:noProof/>
            <w:webHidden/>
          </w:rPr>
          <w:instrText xml:space="preserve"> PAGEREF _Toc486366691 \h </w:instrText>
        </w:r>
        <w:r>
          <w:rPr>
            <w:noProof/>
            <w:webHidden/>
          </w:rPr>
        </w:r>
        <w:r>
          <w:rPr>
            <w:noProof/>
            <w:webHidden/>
          </w:rPr>
          <w:fldChar w:fldCharType="separate"/>
        </w:r>
        <w:r>
          <w:rPr>
            <w:noProof/>
            <w:webHidden/>
          </w:rPr>
          <w:t>19</w:t>
        </w:r>
        <w:r>
          <w:rPr>
            <w:noProof/>
            <w:webHidden/>
          </w:rPr>
          <w:fldChar w:fldCharType="end"/>
        </w:r>
      </w:hyperlink>
    </w:p>
    <w:p w14:paraId="4AAD5285" w14:textId="77777777" w:rsidR="00923E74" w:rsidRDefault="00923E74">
      <w:pPr>
        <w:pStyle w:val="TOC1"/>
        <w:tabs>
          <w:tab w:val="left" w:pos="840"/>
          <w:tab w:val="right" w:leader="dot" w:pos="8296"/>
        </w:tabs>
        <w:rPr>
          <w:rFonts w:asciiTheme="minorHAnsi" w:eastAsiaTheme="minorEastAsia" w:hAnsiTheme="minorHAnsi" w:cstheme="minorBidi" w:hint="eastAsia"/>
          <w:noProof/>
          <w:szCs w:val="22"/>
        </w:rPr>
      </w:pPr>
      <w:hyperlink w:anchor="_Toc486366692" w:history="1">
        <w:r w:rsidRPr="00004FE8">
          <w:rPr>
            <w:rStyle w:val="aa"/>
            <w:noProof/>
          </w:rPr>
          <w:t>五、</w:t>
        </w:r>
        <w:r>
          <w:rPr>
            <w:rFonts w:asciiTheme="minorHAnsi" w:eastAsiaTheme="minorEastAsia" w:hAnsiTheme="minorHAnsi" w:cstheme="minorBidi"/>
            <w:noProof/>
            <w:szCs w:val="22"/>
          </w:rPr>
          <w:tab/>
        </w:r>
        <w:r w:rsidRPr="00004FE8">
          <w:rPr>
            <w:rStyle w:val="aa"/>
            <w:noProof/>
          </w:rPr>
          <w:t>配置</w:t>
        </w:r>
        <w:r w:rsidRPr="00004FE8">
          <w:rPr>
            <w:rStyle w:val="aa"/>
            <w:noProof/>
          </w:rPr>
          <w:t>Email</w:t>
        </w:r>
        <w:r w:rsidRPr="00004FE8">
          <w:rPr>
            <w:rStyle w:val="aa"/>
            <w:noProof/>
          </w:rPr>
          <w:t>服务器</w:t>
        </w:r>
        <w:r>
          <w:rPr>
            <w:noProof/>
            <w:webHidden/>
          </w:rPr>
          <w:tab/>
        </w:r>
        <w:r>
          <w:rPr>
            <w:noProof/>
            <w:webHidden/>
          </w:rPr>
          <w:fldChar w:fldCharType="begin"/>
        </w:r>
        <w:r>
          <w:rPr>
            <w:noProof/>
            <w:webHidden/>
          </w:rPr>
          <w:instrText xml:space="preserve"> PAGEREF _Toc486366692 \h </w:instrText>
        </w:r>
        <w:r>
          <w:rPr>
            <w:noProof/>
            <w:webHidden/>
          </w:rPr>
        </w:r>
        <w:r>
          <w:rPr>
            <w:noProof/>
            <w:webHidden/>
          </w:rPr>
          <w:fldChar w:fldCharType="separate"/>
        </w:r>
        <w:r>
          <w:rPr>
            <w:noProof/>
            <w:webHidden/>
          </w:rPr>
          <w:t>20</w:t>
        </w:r>
        <w:r>
          <w:rPr>
            <w:noProof/>
            <w:webHidden/>
          </w:rPr>
          <w:fldChar w:fldCharType="end"/>
        </w:r>
      </w:hyperlink>
    </w:p>
    <w:p w14:paraId="7643874A" w14:textId="77777777" w:rsidR="00923E74" w:rsidRDefault="00923E74">
      <w:pPr>
        <w:pStyle w:val="TOC2"/>
        <w:tabs>
          <w:tab w:val="left" w:pos="840"/>
          <w:tab w:val="right" w:leader="dot" w:pos="8296"/>
        </w:tabs>
        <w:ind w:left="480"/>
        <w:rPr>
          <w:rFonts w:asciiTheme="minorHAnsi" w:eastAsiaTheme="minorEastAsia" w:hAnsiTheme="minorHAnsi" w:cstheme="minorBidi" w:hint="eastAsia"/>
          <w:noProof/>
          <w:szCs w:val="22"/>
        </w:rPr>
      </w:pPr>
      <w:hyperlink w:anchor="_Toc486366693" w:history="1">
        <w:r w:rsidRPr="00004FE8">
          <w:rPr>
            <w:rStyle w:val="aa"/>
            <w:noProof/>
          </w:rPr>
          <w:t>1.</w:t>
        </w:r>
        <w:r>
          <w:rPr>
            <w:rFonts w:asciiTheme="minorHAnsi" w:eastAsiaTheme="minorEastAsia" w:hAnsiTheme="minorHAnsi" w:cstheme="minorBidi"/>
            <w:noProof/>
            <w:szCs w:val="22"/>
          </w:rPr>
          <w:tab/>
        </w:r>
        <w:r w:rsidRPr="00004FE8">
          <w:rPr>
            <w:rStyle w:val="aa"/>
            <w:noProof/>
          </w:rPr>
          <w:t>配置</w:t>
        </w:r>
        <w:r>
          <w:rPr>
            <w:noProof/>
            <w:webHidden/>
          </w:rPr>
          <w:tab/>
        </w:r>
        <w:r>
          <w:rPr>
            <w:noProof/>
            <w:webHidden/>
          </w:rPr>
          <w:fldChar w:fldCharType="begin"/>
        </w:r>
        <w:r>
          <w:rPr>
            <w:noProof/>
            <w:webHidden/>
          </w:rPr>
          <w:instrText xml:space="preserve"> PAGEREF _Toc486366693 \h </w:instrText>
        </w:r>
        <w:r>
          <w:rPr>
            <w:noProof/>
            <w:webHidden/>
          </w:rPr>
        </w:r>
        <w:r>
          <w:rPr>
            <w:noProof/>
            <w:webHidden/>
          </w:rPr>
          <w:fldChar w:fldCharType="separate"/>
        </w:r>
        <w:r>
          <w:rPr>
            <w:noProof/>
            <w:webHidden/>
          </w:rPr>
          <w:t>20</w:t>
        </w:r>
        <w:r>
          <w:rPr>
            <w:noProof/>
            <w:webHidden/>
          </w:rPr>
          <w:fldChar w:fldCharType="end"/>
        </w:r>
      </w:hyperlink>
    </w:p>
    <w:p w14:paraId="17AA0CF5" w14:textId="77777777" w:rsidR="00923E74" w:rsidRDefault="00923E74">
      <w:pPr>
        <w:pStyle w:val="TOC2"/>
        <w:tabs>
          <w:tab w:val="left" w:pos="840"/>
          <w:tab w:val="right" w:leader="dot" w:pos="8296"/>
        </w:tabs>
        <w:ind w:left="480"/>
        <w:rPr>
          <w:rFonts w:asciiTheme="minorHAnsi" w:eastAsiaTheme="minorEastAsia" w:hAnsiTheme="minorHAnsi" w:cstheme="minorBidi" w:hint="eastAsia"/>
          <w:noProof/>
          <w:szCs w:val="22"/>
        </w:rPr>
      </w:pPr>
      <w:hyperlink w:anchor="_Toc486366694" w:history="1">
        <w:r w:rsidRPr="00004FE8">
          <w:rPr>
            <w:rStyle w:val="aa"/>
            <w:noProof/>
          </w:rPr>
          <w:t>2.</w:t>
        </w:r>
        <w:r>
          <w:rPr>
            <w:rFonts w:asciiTheme="minorHAnsi" w:eastAsiaTheme="minorEastAsia" w:hAnsiTheme="minorHAnsi" w:cstheme="minorBidi"/>
            <w:noProof/>
            <w:szCs w:val="22"/>
          </w:rPr>
          <w:tab/>
        </w:r>
        <w:r w:rsidRPr="00004FE8">
          <w:rPr>
            <w:rStyle w:val="aa"/>
            <w:noProof/>
          </w:rPr>
          <w:t>测试</w:t>
        </w:r>
        <w:r>
          <w:rPr>
            <w:noProof/>
            <w:webHidden/>
          </w:rPr>
          <w:tab/>
        </w:r>
        <w:r>
          <w:rPr>
            <w:noProof/>
            <w:webHidden/>
          </w:rPr>
          <w:fldChar w:fldCharType="begin"/>
        </w:r>
        <w:r>
          <w:rPr>
            <w:noProof/>
            <w:webHidden/>
          </w:rPr>
          <w:instrText xml:space="preserve"> PAGEREF _Toc486366694 \h </w:instrText>
        </w:r>
        <w:r>
          <w:rPr>
            <w:noProof/>
            <w:webHidden/>
          </w:rPr>
        </w:r>
        <w:r>
          <w:rPr>
            <w:noProof/>
            <w:webHidden/>
          </w:rPr>
          <w:fldChar w:fldCharType="separate"/>
        </w:r>
        <w:r>
          <w:rPr>
            <w:noProof/>
            <w:webHidden/>
          </w:rPr>
          <w:t>22</w:t>
        </w:r>
        <w:r>
          <w:rPr>
            <w:noProof/>
            <w:webHidden/>
          </w:rPr>
          <w:fldChar w:fldCharType="end"/>
        </w:r>
      </w:hyperlink>
    </w:p>
    <w:p w14:paraId="71BFDC35" w14:textId="77777777" w:rsidR="00923E74" w:rsidRDefault="00923E74">
      <w:pPr>
        <w:pStyle w:val="TOC1"/>
        <w:tabs>
          <w:tab w:val="left" w:pos="840"/>
          <w:tab w:val="right" w:leader="dot" w:pos="8296"/>
        </w:tabs>
        <w:rPr>
          <w:rFonts w:asciiTheme="minorHAnsi" w:eastAsiaTheme="minorEastAsia" w:hAnsiTheme="minorHAnsi" w:cstheme="minorBidi" w:hint="eastAsia"/>
          <w:noProof/>
          <w:szCs w:val="22"/>
        </w:rPr>
      </w:pPr>
      <w:hyperlink w:anchor="_Toc486366695" w:history="1">
        <w:r w:rsidRPr="00004FE8">
          <w:rPr>
            <w:rStyle w:val="aa"/>
            <w:noProof/>
          </w:rPr>
          <w:t>六、</w:t>
        </w:r>
        <w:r>
          <w:rPr>
            <w:rFonts w:asciiTheme="minorHAnsi" w:eastAsiaTheme="minorEastAsia" w:hAnsiTheme="minorHAnsi" w:cstheme="minorBidi"/>
            <w:noProof/>
            <w:szCs w:val="22"/>
          </w:rPr>
          <w:tab/>
        </w:r>
        <w:r w:rsidRPr="00004FE8">
          <w:rPr>
            <w:rStyle w:val="aa"/>
            <w:noProof/>
          </w:rPr>
          <w:t>配置</w:t>
        </w:r>
        <w:r w:rsidRPr="00004FE8">
          <w:rPr>
            <w:rStyle w:val="aa"/>
            <w:noProof/>
          </w:rPr>
          <w:t>Web</w:t>
        </w:r>
        <w:r w:rsidRPr="00004FE8">
          <w:rPr>
            <w:rStyle w:val="aa"/>
            <w:noProof/>
          </w:rPr>
          <w:t>服务器</w:t>
        </w:r>
        <w:r>
          <w:rPr>
            <w:noProof/>
            <w:webHidden/>
          </w:rPr>
          <w:tab/>
        </w:r>
        <w:r>
          <w:rPr>
            <w:noProof/>
            <w:webHidden/>
          </w:rPr>
          <w:fldChar w:fldCharType="begin"/>
        </w:r>
        <w:r>
          <w:rPr>
            <w:noProof/>
            <w:webHidden/>
          </w:rPr>
          <w:instrText xml:space="preserve"> PAGEREF _Toc486366695 \h </w:instrText>
        </w:r>
        <w:r>
          <w:rPr>
            <w:noProof/>
            <w:webHidden/>
          </w:rPr>
        </w:r>
        <w:r>
          <w:rPr>
            <w:noProof/>
            <w:webHidden/>
          </w:rPr>
          <w:fldChar w:fldCharType="separate"/>
        </w:r>
        <w:r>
          <w:rPr>
            <w:noProof/>
            <w:webHidden/>
          </w:rPr>
          <w:t>26</w:t>
        </w:r>
        <w:r>
          <w:rPr>
            <w:noProof/>
            <w:webHidden/>
          </w:rPr>
          <w:fldChar w:fldCharType="end"/>
        </w:r>
      </w:hyperlink>
    </w:p>
    <w:p w14:paraId="686FC8D9" w14:textId="77777777" w:rsidR="00923E74" w:rsidRDefault="00923E74">
      <w:pPr>
        <w:pStyle w:val="TOC2"/>
        <w:tabs>
          <w:tab w:val="left" w:pos="840"/>
          <w:tab w:val="right" w:leader="dot" w:pos="8296"/>
        </w:tabs>
        <w:ind w:left="480"/>
        <w:rPr>
          <w:rFonts w:asciiTheme="minorHAnsi" w:eastAsiaTheme="minorEastAsia" w:hAnsiTheme="minorHAnsi" w:cstheme="minorBidi" w:hint="eastAsia"/>
          <w:noProof/>
          <w:szCs w:val="22"/>
        </w:rPr>
      </w:pPr>
      <w:hyperlink w:anchor="_Toc486366696" w:history="1">
        <w:r w:rsidRPr="00004FE8">
          <w:rPr>
            <w:rStyle w:val="aa"/>
            <w:noProof/>
          </w:rPr>
          <w:t>1.</w:t>
        </w:r>
        <w:r>
          <w:rPr>
            <w:rFonts w:asciiTheme="minorHAnsi" w:eastAsiaTheme="minorEastAsia" w:hAnsiTheme="minorHAnsi" w:cstheme="minorBidi"/>
            <w:noProof/>
            <w:szCs w:val="22"/>
          </w:rPr>
          <w:tab/>
        </w:r>
        <w:r w:rsidRPr="00004FE8">
          <w:rPr>
            <w:rStyle w:val="aa"/>
            <w:noProof/>
          </w:rPr>
          <w:t>配置</w:t>
        </w:r>
        <w:r>
          <w:rPr>
            <w:noProof/>
            <w:webHidden/>
          </w:rPr>
          <w:tab/>
        </w:r>
        <w:r>
          <w:rPr>
            <w:noProof/>
            <w:webHidden/>
          </w:rPr>
          <w:fldChar w:fldCharType="begin"/>
        </w:r>
        <w:r>
          <w:rPr>
            <w:noProof/>
            <w:webHidden/>
          </w:rPr>
          <w:instrText xml:space="preserve"> PAGEREF _Toc486366696 \h </w:instrText>
        </w:r>
        <w:r>
          <w:rPr>
            <w:noProof/>
            <w:webHidden/>
          </w:rPr>
        </w:r>
        <w:r>
          <w:rPr>
            <w:noProof/>
            <w:webHidden/>
          </w:rPr>
          <w:fldChar w:fldCharType="separate"/>
        </w:r>
        <w:r>
          <w:rPr>
            <w:noProof/>
            <w:webHidden/>
          </w:rPr>
          <w:t>26</w:t>
        </w:r>
        <w:r>
          <w:rPr>
            <w:noProof/>
            <w:webHidden/>
          </w:rPr>
          <w:fldChar w:fldCharType="end"/>
        </w:r>
      </w:hyperlink>
    </w:p>
    <w:p w14:paraId="237926BE" w14:textId="77777777" w:rsidR="00923E74" w:rsidRDefault="00923E74">
      <w:pPr>
        <w:pStyle w:val="TOC2"/>
        <w:tabs>
          <w:tab w:val="left" w:pos="840"/>
          <w:tab w:val="right" w:leader="dot" w:pos="8296"/>
        </w:tabs>
        <w:ind w:left="480"/>
        <w:rPr>
          <w:rFonts w:asciiTheme="minorHAnsi" w:eastAsiaTheme="minorEastAsia" w:hAnsiTheme="minorHAnsi" w:cstheme="minorBidi" w:hint="eastAsia"/>
          <w:noProof/>
          <w:szCs w:val="22"/>
        </w:rPr>
      </w:pPr>
      <w:hyperlink w:anchor="_Toc486366697" w:history="1">
        <w:r w:rsidRPr="00004FE8">
          <w:rPr>
            <w:rStyle w:val="aa"/>
            <w:noProof/>
          </w:rPr>
          <w:t>3.</w:t>
        </w:r>
        <w:r>
          <w:rPr>
            <w:rFonts w:asciiTheme="minorHAnsi" w:eastAsiaTheme="minorEastAsia" w:hAnsiTheme="minorHAnsi" w:cstheme="minorBidi"/>
            <w:noProof/>
            <w:szCs w:val="22"/>
          </w:rPr>
          <w:tab/>
        </w:r>
        <w:r w:rsidRPr="00004FE8">
          <w:rPr>
            <w:rStyle w:val="aa"/>
            <w:noProof/>
          </w:rPr>
          <w:t>测试</w:t>
        </w:r>
        <w:r>
          <w:rPr>
            <w:noProof/>
            <w:webHidden/>
          </w:rPr>
          <w:tab/>
        </w:r>
        <w:r>
          <w:rPr>
            <w:noProof/>
            <w:webHidden/>
          </w:rPr>
          <w:fldChar w:fldCharType="begin"/>
        </w:r>
        <w:r>
          <w:rPr>
            <w:noProof/>
            <w:webHidden/>
          </w:rPr>
          <w:instrText xml:space="preserve"> PAGEREF _Toc486366697 \h </w:instrText>
        </w:r>
        <w:r>
          <w:rPr>
            <w:noProof/>
            <w:webHidden/>
          </w:rPr>
        </w:r>
        <w:r>
          <w:rPr>
            <w:noProof/>
            <w:webHidden/>
          </w:rPr>
          <w:fldChar w:fldCharType="separate"/>
        </w:r>
        <w:r>
          <w:rPr>
            <w:noProof/>
            <w:webHidden/>
          </w:rPr>
          <w:t>27</w:t>
        </w:r>
        <w:r>
          <w:rPr>
            <w:noProof/>
            <w:webHidden/>
          </w:rPr>
          <w:fldChar w:fldCharType="end"/>
        </w:r>
      </w:hyperlink>
    </w:p>
    <w:p w14:paraId="79D00ECD" w14:textId="77777777" w:rsidR="00923E74" w:rsidRDefault="00923E74">
      <w:pPr>
        <w:pStyle w:val="TOC1"/>
        <w:tabs>
          <w:tab w:val="left" w:pos="840"/>
          <w:tab w:val="right" w:leader="dot" w:pos="8296"/>
        </w:tabs>
        <w:rPr>
          <w:rFonts w:asciiTheme="minorHAnsi" w:eastAsiaTheme="minorEastAsia" w:hAnsiTheme="minorHAnsi" w:cstheme="minorBidi" w:hint="eastAsia"/>
          <w:noProof/>
          <w:szCs w:val="22"/>
        </w:rPr>
      </w:pPr>
      <w:hyperlink w:anchor="_Toc486366698" w:history="1">
        <w:r w:rsidRPr="00004FE8">
          <w:rPr>
            <w:rStyle w:val="aa"/>
            <w:noProof/>
          </w:rPr>
          <w:t>七、</w:t>
        </w:r>
        <w:r>
          <w:rPr>
            <w:rFonts w:asciiTheme="minorHAnsi" w:eastAsiaTheme="minorEastAsia" w:hAnsiTheme="minorHAnsi" w:cstheme="minorBidi"/>
            <w:noProof/>
            <w:szCs w:val="22"/>
          </w:rPr>
          <w:tab/>
        </w:r>
        <w:r w:rsidRPr="00004FE8">
          <w:rPr>
            <w:rStyle w:val="aa"/>
            <w:noProof/>
          </w:rPr>
          <w:t>配置</w:t>
        </w:r>
        <w:r w:rsidRPr="00004FE8">
          <w:rPr>
            <w:rStyle w:val="aa"/>
            <w:noProof/>
          </w:rPr>
          <w:t>Media</w:t>
        </w:r>
        <w:r w:rsidRPr="00004FE8">
          <w:rPr>
            <w:rStyle w:val="aa"/>
            <w:noProof/>
          </w:rPr>
          <w:t>服务器</w:t>
        </w:r>
        <w:r>
          <w:rPr>
            <w:noProof/>
            <w:webHidden/>
          </w:rPr>
          <w:tab/>
        </w:r>
        <w:r>
          <w:rPr>
            <w:noProof/>
            <w:webHidden/>
          </w:rPr>
          <w:fldChar w:fldCharType="begin"/>
        </w:r>
        <w:r>
          <w:rPr>
            <w:noProof/>
            <w:webHidden/>
          </w:rPr>
          <w:instrText xml:space="preserve"> PAGEREF _Toc486366698 \h </w:instrText>
        </w:r>
        <w:r>
          <w:rPr>
            <w:noProof/>
            <w:webHidden/>
          </w:rPr>
        </w:r>
        <w:r>
          <w:rPr>
            <w:noProof/>
            <w:webHidden/>
          </w:rPr>
          <w:fldChar w:fldCharType="separate"/>
        </w:r>
        <w:r>
          <w:rPr>
            <w:noProof/>
            <w:webHidden/>
          </w:rPr>
          <w:t>30</w:t>
        </w:r>
        <w:r>
          <w:rPr>
            <w:noProof/>
            <w:webHidden/>
          </w:rPr>
          <w:fldChar w:fldCharType="end"/>
        </w:r>
      </w:hyperlink>
    </w:p>
    <w:p w14:paraId="3DD4CF20" w14:textId="77777777" w:rsidR="00923E74" w:rsidRDefault="00923E74">
      <w:pPr>
        <w:pStyle w:val="TOC2"/>
        <w:tabs>
          <w:tab w:val="left" w:pos="840"/>
          <w:tab w:val="right" w:leader="dot" w:pos="8296"/>
        </w:tabs>
        <w:ind w:left="480"/>
        <w:rPr>
          <w:rFonts w:asciiTheme="minorHAnsi" w:eastAsiaTheme="minorEastAsia" w:hAnsiTheme="minorHAnsi" w:cstheme="minorBidi" w:hint="eastAsia"/>
          <w:noProof/>
          <w:szCs w:val="22"/>
        </w:rPr>
      </w:pPr>
      <w:hyperlink w:anchor="_Toc486366699" w:history="1">
        <w:r w:rsidRPr="00004FE8">
          <w:rPr>
            <w:rStyle w:val="aa"/>
            <w:noProof/>
          </w:rPr>
          <w:t>1.</w:t>
        </w:r>
        <w:r>
          <w:rPr>
            <w:rFonts w:asciiTheme="minorHAnsi" w:eastAsiaTheme="minorEastAsia" w:hAnsiTheme="minorHAnsi" w:cstheme="minorBidi"/>
            <w:noProof/>
            <w:szCs w:val="22"/>
          </w:rPr>
          <w:tab/>
        </w:r>
        <w:r w:rsidRPr="00004FE8">
          <w:rPr>
            <w:rStyle w:val="aa"/>
            <w:noProof/>
          </w:rPr>
          <w:t>配置</w:t>
        </w:r>
        <w:r>
          <w:rPr>
            <w:noProof/>
            <w:webHidden/>
          </w:rPr>
          <w:tab/>
        </w:r>
        <w:r>
          <w:rPr>
            <w:noProof/>
            <w:webHidden/>
          </w:rPr>
          <w:fldChar w:fldCharType="begin"/>
        </w:r>
        <w:r>
          <w:rPr>
            <w:noProof/>
            <w:webHidden/>
          </w:rPr>
          <w:instrText xml:space="preserve"> PAGEREF _Toc486366699 \h </w:instrText>
        </w:r>
        <w:r>
          <w:rPr>
            <w:noProof/>
            <w:webHidden/>
          </w:rPr>
        </w:r>
        <w:r>
          <w:rPr>
            <w:noProof/>
            <w:webHidden/>
          </w:rPr>
          <w:fldChar w:fldCharType="separate"/>
        </w:r>
        <w:r>
          <w:rPr>
            <w:noProof/>
            <w:webHidden/>
          </w:rPr>
          <w:t>30</w:t>
        </w:r>
        <w:r>
          <w:rPr>
            <w:noProof/>
            <w:webHidden/>
          </w:rPr>
          <w:fldChar w:fldCharType="end"/>
        </w:r>
      </w:hyperlink>
    </w:p>
    <w:p w14:paraId="281AD3D2" w14:textId="77777777" w:rsidR="00923E74" w:rsidRDefault="00923E74">
      <w:pPr>
        <w:pStyle w:val="TOC2"/>
        <w:tabs>
          <w:tab w:val="left" w:pos="840"/>
          <w:tab w:val="right" w:leader="dot" w:pos="8296"/>
        </w:tabs>
        <w:ind w:left="480"/>
        <w:rPr>
          <w:rFonts w:asciiTheme="minorHAnsi" w:eastAsiaTheme="minorEastAsia" w:hAnsiTheme="minorHAnsi" w:cstheme="minorBidi" w:hint="eastAsia"/>
          <w:noProof/>
          <w:szCs w:val="22"/>
        </w:rPr>
      </w:pPr>
      <w:hyperlink w:anchor="_Toc486366700" w:history="1">
        <w:r w:rsidRPr="00004FE8">
          <w:rPr>
            <w:rStyle w:val="aa"/>
            <w:noProof/>
          </w:rPr>
          <w:t>2.</w:t>
        </w:r>
        <w:r>
          <w:rPr>
            <w:rFonts w:asciiTheme="minorHAnsi" w:eastAsiaTheme="minorEastAsia" w:hAnsiTheme="minorHAnsi" w:cstheme="minorBidi"/>
            <w:noProof/>
            <w:szCs w:val="22"/>
          </w:rPr>
          <w:tab/>
        </w:r>
        <w:r w:rsidRPr="00004FE8">
          <w:rPr>
            <w:rStyle w:val="aa"/>
            <w:noProof/>
          </w:rPr>
          <w:t>测试</w:t>
        </w:r>
        <w:r>
          <w:rPr>
            <w:noProof/>
            <w:webHidden/>
          </w:rPr>
          <w:tab/>
        </w:r>
        <w:r>
          <w:rPr>
            <w:noProof/>
            <w:webHidden/>
          </w:rPr>
          <w:fldChar w:fldCharType="begin"/>
        </w:r>
        <w:r>
          <w:rPr>
            <w:noProof/>
            <w:webHidden/>
          </w:rPr>
          <w:instrText xml:space="preserve"> PAGEREF _Toc486366700 \h </w:instrText>
        </w:r>
        <w:r>
          <w:rPr>
            <w:noProof/>
            <w:webHidden/>
          </w:rPr>
        </w:r>
        <w:r>
          <w:rPr>
            <w:noProof/>
            <w:webHidden/>
          </w:rPr>
          <w:fldChar w:fldCharType="separate"/>
        </w:r>
        <w:r>
          <w:rPr>
            <w:noProof/>
            <w:webHidden/>
          </w:rPr>
          <w:t>34</w:t>
        </w:r>
        <w:r>
          <w:rPr>
            <w:noProof/>
            <w:webHidden/>
          </w:rPr>
          <w:fldChar w:fldCharType="end"/>
        </w:r>
      </w:hyperlink>
    </w:p>
    <w:p w14:paraId="283CE6EC" w14:textId="77777777" w:rsidR="00923E74" w:rsidRDefault="00923E74">
      <w:pPr>
        <w:pStyle w:val="TOC1"/>
        <w:tabs>
          <w:tab w:val="left" w:pos="840"/>
          <w:tab w:val="right" w:leader="dot" w:pos="8296"/>
        </w:tabs>
        <w:rPr>
          <w:rFonts w:asciiTheme="minorHAnsi" w:eastAsiaTheme="minorEastAsia" w:hAnsiTheme="minorHAnsi" w:cstheme="minorBidi" w:hint="eastAsia"/>
          <w:noProof/>
          <w:szCs w:val="22"/>
        </w:rPr>
      </w:pPr>
      <w:hyperlink w:anchor="_Toc486366701" w:history="1">
        <w:r w:rsidRPr="00004FE8">
          <w:rPr>
            <w:rStyle w:val="aa"/>
            <w:noProof/>
          </w:rPr>
          <w:t>八、</w:t>
        </w:r>
        <w:r>
          <w:rPr>
            <w:rFonts w:asciiTheme="minorHAnsi" w:eastAsiaTheme="minorEastAsia" w:hAnsiTheme="minorHAnsi" w:cstheme="minorBidi"/>
            <w:noProof/>
            <w:szCs w:val="22"/>
          </w:rPr>
          <w:tab/>
        </w:r>
        <w:r w:rsidRPr="00004FE8">
          <w:rPr>
            <w:rStyle w:val="aa"/>
            <w:noProof/>
          </w:rPr>
          <w:t>心得体会</w:t>
        </w:r>
        <w:r>
          <w:rPr>
            <w:noProof/>
            <w:webHidden/>
          </w:rPr>
          <w:tab/>
        </w:r>
        <w:r>
          <w:rPr>
            <w:noProof/>
            <w:webHidden/>
          </w:rPr>
          <w:fldChar w:fldCharType="begin"/>
        </w:r>
        <w:r>
          <w:rPr>
            <w:noProof/>
            <w:webHidden/>
          </w:rPr>
          <w:instrText xml:space="preserve"> PAGEREF _Toc486366701 \h </w:instrText>
        </w:r>
        <w:r>
          <w:rPr>
            <w:noProof/>
            <w:webHidden/>
          </w:rPr>
        </w:r>
        <w:r>
          <w:rPr>
            <w:noProof/>
            <w:webHidden/>
          </w:rPr>
          <w:fldChar w:fldCharType="separate"/>
        </w:r>
        <w:r>
          <w:rPr>
            <w:noProof/>
            <w:webHidden/>
          </w:rPr>
          <w:t>36</w:t>
        </w:r>
        <w:r>
          <w:rPr>
            <w:noProof/>
            <w:webHidden/>
          </w:rPr>
          <w:fldChar w:fldCharType="end"/>
        </w:r>
      </w:hyperlink>
    </w:p>
    <w:p w14:paraId="496A015A" w14:textId="59242CC1" w:rsidR="00433296" w:rsidRPr="00BB53AE" w:rsidRDefault="00940953" w:rsidP="00BB53AE">
      <w:pPr>
        <w:pStyle w:val="1"/>
      </w:pPr>
      <w:r>
        <w:rPr>
          <w:lang w:val="zh-CN"/>
        </w:rPr>
        <w:fldChar w:fldCharType="end"/>
      </w:r>
      <w:r w:rsidR="002A3022">
        <w:br w:type="page"/>
      </w:r>
      <w:bookmarkStart w:id="3" w:name="_Toc486366679"/>
      <w:r w:rsidR="00BB53AE">
        <w:rPr>
          <w:rFonts w:hint="eastAsia"/>
        </w:rPr>
        <w:lastRenderedPageBreak/>
        <w:t>一、</w:t>
      </w:r>
      <w:r w:rsidR="002F79AE" w:rsidRPr="00952F2B">
        <w:rPr>
          <w:rFonts w:hint="eastAsia"/>
        </w:rPr>
        <w:t>准备工作</w:t>
      </w:r>
      <w:bookmarkEnd w:id="3"/>
    </w:p>
    <w:p w14:paraId="02C2BFFA" w14:textId="758F3C3B" w:rsidR="002E5C7C" w:rsidRPr="00952F2B" w:rsidRDefault="00952F2B" w:rsidP="00BB53AE">
      <w:pPr>
        <w:rPr>
          <w:rFonts w:hint="eastAsia"/>
        </w:rPr>
      </w:pPr>
      <w:bookmarkStart w:id="4" w:name="_Hlk199791275"/>
      <w:r>
        <w:rPr>
          <w:rFonts w:hint="eastAsia"/>
        </w:rPr>
        <w:t>安装服务器</w:t>
      </w:r>
    </w:p>
    <w:p w14:paraId="6C1E926C" w14:textId="65387B06" w:rsidR="00F63074" w:rsidRDefault="00F63074" w:rsidP="00F63074">
      <w:pPr>
        <w:ind w:firstLineChars="200" w:firstLine="480"/>
      </w:pPr>
      <w:r>
        <w:rPr>
          <w:rFonts w:hint="eastAsia"/>
        </w:rPr>
        <w:t>首先安装虚拟机，我这里选择的是</w:t>
      </w:r>
      <w:r>
        <w:rPr>
          <w:rFonts w:hint="eastAsia"/>
        </w:rPr>
        <w:t>VMware workstation</w:t>
      </w:r>
      <w:r>
        <w:rPr>
          <w:rFonts w:hint="eastAsia"/>
        </w:rPr>
        <w:t>。输入网址</w:t>
      </w:r>
    </w:p>
    <w:p w14:paraId="6FFDC793" w14:textId="29236D97" w:rsidR="00F63074" w:rsidRDefault="00F63074" w:rsidP="00F63074">
      <w:hyperlink r:id="rId10" w:history="1">
        <w:r w:rsidRPr="00533915">
          <w:rPr>
            <w:rStyle w:val="aa"/>
          </w:rPr>
          <w:t>https://www.vmware.com/products/desktop-hypervisor/workstation-and-fusion</w:t>
        </w:r>
      </w:hyperlink>
    </w:p>
    <w:p w14:paraId="52162394" w14:textId="532F06C2" w:rsidR="00F63074" w:rsidRDefault="00F63074" w:rsidP="00F63074">
      <w:r>
        <w:rPr>
          <w:noProof/>
        </w:rPr>
        <w:drawing>
          <wp:inline distT="0" distB="0" distL="0" distR="0" wp14:anchorId="4E231286" wp14:editId="2365E2CE">
            <wp:extent cx="5274310" cy="1808480"/>
            <wp:effectExtent l="0" t="0" r="2540" b="1270"/>
            <wp:docPr id="15922245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224577" name=""/>
                    <pic:cNvPicPr/>
                  </pic:nvPicPr>
                  <pic:blipFill>
                    <a:blip r:embed="rId11"/>
                    <a:stretch>
                      <a:fillRect/>
                    </a:stretch>
                  </pic:blipFill>
                  <pic:spPr>
                    <a:xfrm>
                      <a:off x="0" y="0"/>
                      <a:ext cx="5274310" cy="1808480"/>
                    </a:xfrm>
                    <a:prstGeom prst="rect">
                      <a:avLst/>
                    </a:prstGeom>
                  </pic:spPr>
                </pic:pic>
              </a:graphicData>
            </a:graphic>
          </wp:inline>
        </w:drawing>
      </w:r>
    </w:p>
    <w:p w14:paraId="09A4DDEF" w14:textId="16DC6F5A" w:rsidR="002E5C7C" w:rsidRDefault="00F63074" w:rsidP="00C844BB">
      <w:pPr>
        <w:ind w:firstLine="420"/>
      </w:pPr>
      <w:r>
        <w:rPr>
          <w:rFonts w:hint="eastAsia"/>
        </w:rPr>
        <w:t>点击红</w:t>
      </w:r>
      <w:proofErr w:type="gramStart"/>
      <w:r>
        <w:rPr>
          <w:rFonts w:hint="eastAsia"/>
        </w:rPr>
        <w:t>框部分</w:t>
      </w:r>
      <w:proofErr w:type="gramEnd"/>
      <w:r>
        <w:rPr>
          <w:rFonts w:hint="eastAsia"/>
        </w:rPr>
        <w:t>并登录，按操作进行下载。之后点击安装包，根据提示说明，等待安装完成。由于我已经在电脑安装过了，并且流程较简单，故不再重复说明。</w:t>
      </w:r>
    </w:p>
    <w:p w14:paraId="5B8037D8" w14:textId="725DFBFE" w:rsidR="00C844BB" w:rsidRDefault="00C844BB" w:rsidP="00C844BB">
      <w:r>
        <w:tab/>
      </w:r>
      <w:r>
        <w:rPr>
          <w:rFonts w:hint="eastAsia"/>
        </w:rPr>
        <w:t>然后获取</w:t>
      </w:r>
      <w:r>
        <w:rPr>
          <w:rFonts w:hint="eastAsia"/>
        </w:rPr>
        <w:t>Windows Server 2016</w:t>
      </w:r>
      <w:r>
        <w:rPr>
          <w:rFonts w:hint="eastAsia"/>
        </w:rPr>
        <w:t>的光盘，可以在</w:t>
      </w:r>
      <w:r>
        <w:fldChar w:fldCharType="begin"/>
      </w:r>
      <w:r>
        <w:instrText>HYPERLINK "https://next.itellyou.cn/"</w:instrText>
      </w:r>
      <w:r>
        <w:fldChar w:fldCharType="separate"/>
      </w:r>
      <w:r w:rsidRPr="00533915">
        <w:rPr>
          <w:rStyle w:val="aa"/>
          <w:rFonts w:hint="eastAsia"/>
        </w:rPr>
        <w:t>https://next.itellyou.cn/</w:t>
      </w:r>
      <w:r>
        <w:fldChar w:fldCharType="end"/>
      </w:r>
      <w:r>
        <w:rPr>
          <w:rFonts w:hint="eastAsia"/>
        </w:rPr>
        <w:t>进行获取。之后按照下图点击红框部分。</w:t>
      </w:r>
    </w:p>
    <w:p w14:paraId="5A56FDE2" w14:textId="10BDA342" w:rsidR="00C844BB" w:rsidRDefault="00C844BB" w:rsidP="00C844BB">
      <w:r>
        <w:rPr>
          <w:noProof/>
        </w:rPr>
        <w:drawing>
          <wp:inline distT="0" distB="0" distL="0" distR="0" wp14:anchorId="562CC4EF" wp14:editId="0E8BFA3D">
            <wp:extent cx="4943475" cy="1866900"/>
            <wp:effectExtent l="0" t="0" r="9525" b="0"/>
            <wp:docPr id="6859226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922658" name=""/>
                    <pic:cNvPicPr/>
                  </pic:nvPicPr>
                  <pic:blipFill>
                    <a:blip r:embed="rId12"/>
                    <a:stretch>
                      <a:fillRect/>
                    </a:stretch>
                  </pic:blipFill>
                  <pic:spPr>
                    <a:xfrm>
                      <a:off x="0" y="0"/>
                      <a:ext cx="4943475" cy="1866900"/>
                    </a:xfrm>
                    <a:prstGeom prst="rect">
                      <a:avLst/>
                    </a:prstGeom>
                  </pic:spPr>
                </pic:pic>
              </a:graphicData>
            </a:graphic>
          </wp:inline>
        </w:drawing>
      </w:r>
    </w:p>
    <w:p w14:paraId="0376445B" w14:textId="3AC6DF23" w:rsidR="00C844BB" w:rsidRDefault="00C844BB" w:rsidP="00C844BB">
      <w:r>
        <w:rPr>
          <w:noProof/>
        </w:rPr>
        <w:lastRenderedPageBreak/>
        <w:drawing>
          <wp:inline distT="0" distB="0" distL="0" distR="0" wp14:anchorId="7A6B1063" wp14:editId="58FE0749">
            <wp:extent cx="3947160" cy="3835484"/>
            <wp:effectExtent l="0" t="0" r="0" b="0"/>
            <wp:docPr id="163235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3591" name=""/>
                    <pic:cNvPicPr/>
                  </pic:nvPicPr>
                  <pic:blipFill>
                    <a:blip r:embed="rId13"/>
                    <a:stretch>
                      <a:fillRect/>
                    </a:stretch>
                  </pic:blipFill>
                  <pic:spPr>
                    <a:xfrm>
                      <a:off x="0" y="0"/>
                      <a:ext cx="3951691" cy="3839887"/>
                    </a:xfrm>
                    <a:prstGeom prst="rect">
                      <a:avLst/>
                    </a:prstGeom>
                  </pic:spPr>
                </pic:pic>
              </a:graphicData>
            </a:graphic>
          </wp:inline>
        </w:drawing>
      </w:r>
    </w:p>
    <w:p w14:paraId="29FEB75B" w14:textId="0A32187B" w:rsidR="00C844BB" w:rsidRDefault="00C844BB" w:rsidP="00C844BB">
      <w:r>
        <w:rPr>
          <w:noProof/>
        </w:rPr>
        <w:drawing>
          <wp:inline distT="0" distB="0" distL="0" distR="0" wp14:anchorId="3EE1D67D" wp14:editId="6FD658A5">
            <wp:extent cx="3909060" cy="3778695"/>
            <wp:effectExtent l="0" t="0" r="0" b="0"/>
            <wp:docPr id="14559824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982495" name=""/>
                    <pic:cNvPicPr/>
                  </pic:nvPicPr>
                  <pic:blipFill>
                    <a:blip r:embed="rId14"/>
                    <a:stretch>
                      <a:fillRect/>
                    </a:stretch>
                  </pic:blipFill>
                  <pic:spPr>
                    <a:xfrm>
                      <a:off x="0" y="0"/>
                      <a:ext cx="3917757" cy="3787102"/>
                    </a:xfrm>
                    <a:prstGeom prst="rect">
                      <a:avLst/>
                    </a:prstGeom>
                  </pic:spPr>
                </pic:pic>
              </a:graphicData>
            </a:graphic>
          </wp:inline>
        </w:drawing>
      </w:r>
    </w:p>
    <w:p w14:paraId="4B9B512A" w14:textId="32B69054" w:rsidR="00C844BB" w:rsidRDefault="00C844BB" w:rsidP="00C844BB">
      <w:r>
        <w:rPr>
          <w:noProof/>
        </w:rPr>
        <w:lastRenderedPageBreak/>
        <w:drawing>
          <wp:inline distT="0" distB="0" distL="0" distR="0" wp14:anchorId="20CBB6C4" wp14:editId="1863BEAE">
            <wp:extent cx="3909060" cy="3778695"/>
            <wp:effectExtent l="0" t="0" r="0" b="0"/>
            <wp:docPr id="7301474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147407" name=""/>
                    <pic:cNvPicPr/>
                  </pic:nvPicPr>
                  <pic:blipFill>
                    <a:blip r:embed="rId15"/>
                    <a:stretch>
                      <a:fillRect/>
                    </a:stretch>
                  </pic:blipFill>
                  <pic:spPr>
                    <a:xfrm>
                      <a:off x="0" y="0"/>
                      <a:ext cx="3915431" cy="3784854"/>
                    </a:xfrm>
                    <a:prstGeom prst="rect">
                      <a:avLst/>
                    </a:prstGeom>
                  </pic:spPr>
                </pic:pic>
              </a:graphicData>
            </a:graphic>
          </wp:inline>
        </w:drawing>
      </w:r>
    </w:p>
    <w:p w14:paraId="69616172" w14:textId="5363EB35" w:rsidR="00C844BB" w:rsidRDefault="00C844BB" w:rsidP="00C844BB">
      <w:r>
        <w:rPr>
          <w:rFonts w:hint="eastAsia"/>
        </w:rPr>
        <w:t>在上图中导入光盘。</w:t>
      </w:r>
    </w:p>
    <w:p w14:paraId="029E0EA9" w14:textId="431D23D3" w:rsidR="00C844BB" w:rsidRDefault="00C844BB" w:rsidP="00C844BB">
      <w:r>
        <w:rPr>
          <w:noProof/>
        </w:rPr>
        <w:drawing>
          <wp:inline distT="0" distB="0" distL="0" distR="0" wp14:anchorId="4FF4358F" wp14:editId="27AA491D">
            <wp:extent cx="3924300" cy="3793427"/>
            <wp:effectExtent l="0" t="0" r="0" b="0"/>
            <wp:docPr id="1647530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53018" name=""/>
                    <pic:cNvPicPr/>
                  </pic:nvPicPr>
                  <pic:blipFill>
                    <a:blip r:embed="rId16"/>
                    <a:stretch>
                      <a:fillRect/>
                    </a:stretch>
                  </pic:blipFill>
                  <pic:spPr>
                    <a:xfrm>
                      <a:off x="0" y="0"/>
                      <a:ext cx="3931191" cy="3800088"/>
                    </a:xfrm>
                    <a:prstGeom prst="rect">
                      <a:avLst/>
                    </a:prstGeom>
                  </pic:spPr>
                </pic:pic>
              </a:graphicData>
            </a:graphic>
          </wp:inline>
        </w:drawing>
      </w:r>
    </w:p>
    <w:p w14:paraId="1BB840A0" w14:textId="0693F5C6" w:rsidR="00DE4D96" w:rsidRDefault="00DE4D96" w:rsidP="00C844BB">
      <w:r>
        <w:rPr>
          <w:rFonts w:hint="eastAsia"/>
        </w:rPr>
        <w:t>名字和密码可以自选。</w:t>
      </w:r>
    </w:p>
    <w:p w14:paraId="1BBEC264" w14:textId="17161CA1" w:rsidR="00C844BB" w:rsidRDefault="00C844BB" w:rsidP="00C844BB">
      <w:r>
        <w:rPr>
          <w:noProof/>
        </w:rPr>
        <w:lastRenderedPageBreak/>
        <w:drawing>
          <wp:inline distT="0" distB="0" distL="0" distR="0" wp14:anchorId="46551684" wp14:editId="3D5C6320">
            <wp:extent cx="3832860" cy="3705036"/>
            <wp:effectExtent l="0" t="0" r="0" b="0"/>
            <wp:docPr id="443976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97628" name=""/>
                    <pic:cNvPicPr/>
                  </pic:nvPicPr>
                  <pic:blipFill>
                    <a:blip r:embed="rId17"/>
                    <a:stretch>
                      <a:fillRect/>
                    </a:stretch>
                  </pic:blipFill>
                  <pic:spPr>
                    <a:xfrm>
                      <a:off x="0" y="0"/>
                      <a:ext cx="3837386" cy="3709412"/>
                    </a:xfrm>
                    <a:prstGeom prst="rect">
                      <a:avLst/>
                    </a:prstGeom>
                  </pic:spPr>
                </pic:pic>
              </a:graphicData>
            </a:graphic>
          </wp:inline>
        </w:drawing>
      </w:r>
    </w:p>
    <w:p w14:paraId="4B6163A5" w14:textId="71B4D907" w:rsidR="00C844BB" w:rsidRDefault="00C844BB" w:rsidP="00C844BB">
      <w:r>
        <w:rPr>
          <w:rFonts w:hint="eastAsia"/>
        </w:rPr>
        <w:t>安装位置自选。</w:t>
      </w:r>
    </w:p>
    <w:p w14:paraId="110A746C" w14:textId="7E793835" w:rsidR="00C844BB" w:rsidRDefault="00C844BB" w:rsidP="00C844BB">
      <w:r>
        <w:rPr>
          <w:rFonts w:hint="eastAsia"/>
        </w:rPr>
        <w:t>固件类型选用</w:t>
      </w:r>
      <w:r>
        <w:rPr>
          <w:rFonts w:hint="eastAsia"/>
        </w:rPr>
        <w:t>BIOS</w:t>
      </w:r>
      <w:r>
        <w:rPr>
          <w:rFonts w:hint="eastAsia"/>
        </w:rPr>
        <w:t>。</w:t>
      </w:r>
    </w:p>
    <w:p w14:paraId="3775CBC1" w14:textId="0B6E43FD" w:rsidR="00C844BB" w:rsidRDefault="00C844BB" w:rsidP="00C844BB">
      <w:r>
        <w:rPr>
          <w:noProof/>
        </w:rPr>
        <w:drawing>
          <wp:inline distT="0" distB="0" distL="0" distR="0" wp14:anchorId="0BABF96F" wp14:editId="5F8CD48A">
            <wp:extent cx="3800475" cy="1809750"/>
            <wp:effectExtent l="0" t="0" r="9525" b="0"/>
            <wp:docPr id="6025045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504550" name=""/>
                    <pic:cNvPicPr/>
                  </pic:nvPicPr>
                  <pic:blipFill>
                    <a:blip r:embed="rId18"/>
                    <a:stretch>
                      <a:fillRect/>
                    </a:stretch>
                  </pic:blipFill>
                  <pic:spPr>
                    <a:xfrm>
                      <a:off x="0" y="0"/>
                      <a:ext cx="3800475" cy="1809750"/>
                    </a:xfrm>
                    <a:prstGeom prst="rect">
                      <a:avLst/>
                    </a:prstGeom>
                  </pic:spPr>
                </pic:pic>
              </a:graphicData>
            </a:graphic>
          </wp:inline>
        </w:drawing>
      </w:r>
    </w:p>
    <w:p w14:paraId="2BF107DE" w14:textId="3091728B" w:rsidR="00C844BB" w:rsidRDefault="00C844BB" w:rsidP="00C844BB">
      <w:r>
        <w:rPr>
          <w:rFonts w:hint="eastAsia"/>
        </w:rPr>
        <w:t>虚拟机的配置自己选择，我个人的配置如下。</w:t>
      </w:r>
    </w:p>
    <w:p w14:paraId="076F7974" w14:textId="1370D65F" w:rsidR="00C844BB" w:rsidRDefault="00C844BB" w:rsidP="00C844BB">
      <w:r>
        <w:rPr>
          <w:noProof/>
        </w:rPr>
        <w:drawing>
          <wp:inline distT="0" distB="0" distL="0" distR="0" wp14:anchorId="6ADCC823" wp14:editId="32F6C773">
            <wp:extent cx="3876675" cy="752475"/>
            <wp:effectExtent l="0" t="0" r="9525" b="9525"/>
            <wp:docPr id="1099563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56371" name=""/>
                    <pic:cNvPicPr/>
                  </pic:nvPicPr>
                  <pic:blipFill>
                    <a:blip r:embed="rId19"/>
                    <a:stretch>
                      <a:fillRect/>
                    </a:stretch>
                  </pic:blipFill>
                  <pic:spPr>
                    <a:xfrm>
                      <a:off x="0" y="0"/>
                      <a:ext cx="3876675" cy="752475"/>
                    </a:xfrm>
                    <a:prstGeom prst="rect">
                      <a:avLst/>
                    </a:prstGeom>
                  </pic:spPr>
                </pic:pic>
              </a:graphicData>
            </a:graphic>
          </wp:inline>
        </w:drawing>
      </w:r>
    </w:p>
    <w:p w14:paraId="6497784F" w14:textId="48F4E62A" w:rsidR="005106C5" w:rsidRDefault="005106C5" w:rsidP="00C844BB">
      <w:r>
        <w:rPr>
          <w:rFonts w:hint="eastAsia"/>
        </w:rPr>
        <w:t>之后打开虚拟机，按照提示完成第一次启动，即可完成服务器的安装。</w:t>
      </w:r>
    </w:p>
    <w:p w14:paraId="14E2C416" w14:textId="77777777" w:rsidR="002E5C7C" w:rsidRDefault="00521A32" w:rsidP="00BB53AE">
      <w:pPr>
        <w:rPr>
          <w:rFonts w:hint="eastAsia"/>
        </w:rPr>
      </w:pPr>
      <w:bookmarkStart w:id="5" w:name="_Toc486366681"/>
      <w:r>
        <w:rPr>
          <w:rFonts w:hint="eastAsia"/>
        </w:rPr>
        <w:t>固定</w:t>
      </w:r>
      <w:r w:rsidR="002E5C7C">
        <w:rPr>
          <w:rFonts w:hint="eastAsia"/>
        </w:rPr>
        <w:t>IP</w:t>
      </w:r>
      <w:r w:rsidR="002E5C7C">
        <w:rPr>
          <w:rFonts w:hint="eastAsia"/>
        </w:rPr>
        <w:t>地址</w:t>
      </w:r>
      <w:bookmarkEnd w:id="5"/>
    </w:p>
    <w:p w14:paraId="5A89448D" w14:textId="77777777" w:rsidR="00521A32" w:rsidRPr="00521A32" w:rsidRDefault="00521A32" w:rsidP="00521A32">
      <w:pPr>
        <w:ind w:firstLineChars="200" w:firstLine="480"/>
      </w:pPr>
      <w:r>
        <w:rPr>
          <w:rFonts w:hint="eastAsia"/>
        </w:rPr>
        <w:t>在命令提示符界面查看自动获取到的</w:t>
      </w:r>
      <w:r>
        <w:rPr>
          <w:rFonts w:hint="eastAsia"/>
        </w:rPr>
        <w:t>IP</w:t>
      </w:r>
      <w:r>
        <w:rPr>
          <w:rFonts w:hint="eastAsia"/>
        </w:rPr>
        <w:t>地址</w:t>
      </w:r>
    </w:p>
    <w:p w14:paraId="5F17B6C7" w14:textId="19360A0F" w:rsidR="0008212F" w:rsidRDefault="00000F8F" w:rsidP="0008212F">
      <w:pPr>
        <w:ind w:firstLineChars="200" w:firstLine="480"/>
      </w:pPr>
      <w:r>
        <w:rPr>
          <w:noProof/>
        </w:rPr>
        <w:lastRenderedPageBreak/>
        <w:drawing>
          <wp:inline distT="0" distB="0" distL="0" distR="0" wp14:anchorId="492C9BF8" wp14:editId="1A853947">
            <wp:extent cx="5274310" cy="2769870"/>
            <wp:effectExtent l="0" t="0" r="2540" b="0"/>
            <wp:docPr id="10189074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907496" name=""/>
                    <pic:cNvPicPr/>
                  </pic:nvPicPr>
                  <pic:blipFill>
                    <a:blip r:embed="rId20"/>
                    <a:stretch>
                      <a:fillRect/>
                    </a:stretch>
                  </pic:blipFill>
                  <pic:spPr>
                    <a:xfrm>
                      <a:off x="0" y="0"/>
                      <a:ext cx="5274310" cy="2769870"/>
                    </a:xfrm>
                    <a:prstGeom prst="rect">
                      <a:avLst/>
                    </a:prstGeom>
                  </pic:spPr>
                </pic:pic>
              </a:graphicData>
            </a:graphic>
          </wp:inline>
        </w:drawing>
      </w:r>
    </w:p>
    <w:p w14:paraId="41360CCC" w14:textId="20B862EF" w:rsidR="008950FA" w:rsidRDefault="002E5C7C" w:rsidP="00030180">
      <w:pPr>
        <w:ind w:firstLineChars="200" w:firstLine="480"/>
        <w:jc w:val="center"/>
      </w:pPr>
      <w:r>
        <w:rPr>
          <w:rFonts w:hint="eastAsia"/>
        </w:rPr>
        <w:t>再到</w:t>
      </w:r>
      <w:r>
        <w:t>I</w:t>
      </w:r>
      <w:r>
        <w:rPr>
          <w:rFonts w:hint="eastAsia"/>
        </w:rPr>
        <w:t>n</w:t>
      </w:r>
      <w:r>
        <w:t>ternet</w:t>
      </w:r>
      <w:r>
        <w:rPr>
          <w:rFonts w:hint="eastAsia"/>
        </w:rPr>
        <w:t>协议（</w:t>
      </w:r>
      <w:r>
        <w:t>TCP/IP</w:t>
      </w:r>
      <w:r>
        <w:rPr>
          <w:rFonts w:hint="eastAsia"/>
        </w:rPr>
        <w:t>）属性把</w:t>
      </w:r>
      <w:r>
        <w:rPr>
          <w:rFonts w:hint="eastAsia"/>
        </w:rPr>
        <w:t>IP</w:t>
      </w:r>
      <w:r>
        <w:rPr>
          <w:rFonts w:hint="eastAsia"/>
        </w:rPr>
        <w:t>改成刚才查看到的</w:t>
      </w:r>
      <w:r>
        <w:rPr>
          <w:rFonts w:hint="eastAsia"/>
        </w:rPr>
        <w:t>IP</w:t>
      </w:r>
      <w:r w:rsidR="00030180">
        <w:rPr>
          <w:rFonts w:hint="eastAsia"/>
        </w:rPr>
        <w:t>+</w:t>
      </w:r>
      <w:r w:rsidR="00030180">
        <w:rPr>
          <w:rFonts w:hint="eastAsia"/>
        </w:rPr>
        <w:t>自己的学号</w:t>
      </w:r>
      <w:r>
        <w:rPr>
          <w:rFonts w:hint="eastAsia"/>
        </w:rPr>
        <w:t>，把</w:t>
      </w:r>
      <w:r>
        <w:rPr>
          <w:rFonts w:hint="eastAsia"/>
        </w:rPr>
        <w:t>IP</w:t>
      </w:r>
      <w:r>
        <w:rPr>
          <w:rFonts w:hint="eastAsia"/>
        </w:rPr>
        <w:t>固定。</w:t>
      </w:r>
      <w:r w:rsidR="00030180">
        <w:rPr>
          <w:rFonts w:hint="eastAsia"/>
        </w:rPr>
        <w:t>我的学号最后两位是</w:t>
      </w:r>
      <w:r w:rsidR="00030180">
        <w:rPr>
          <w:rFonts w:hint="eastAsia"/>
        </w:rPr>
        <w:t>48</w:t>
      </w:r>
      <w:r w:rsidR="00030180">
        <w:rPr>
          <w:rFonts w:hint="eastAsia"/>
        </w:rPr>
        <w:t>，故改成如下图所示的</w:t>
      </w:r>
      <w:r w:rsidR="00000F8F">
        <w:rPr>
          <w:noProof/>
        </w:rPr>
        <w:drawing>
          <wp:inline distT="0" distB="0" distL="0" distR="0" wp14:anchorId="4B024E6C" wp14:editId="221D00C2">
            <wp:extent cx="3063240" cy="3884107"/>
            <wp:effectExtent l="0" t="0" r="3810" b="2540"/>
            <wp:docPr id="8608122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812279" name=""/>
                    <pic:cNvPicPr/>
                  </pic:nvPicPr>
                  <pic:blipFill>
                    <a:blip r:embed="rId21"/>
                    <a:stretch>
                      <a:fillRect/>
                    </a:stretch>
                  </pic:blipFill>
                  <pic:spPr>
                    <a:xfrm>
                      <a:off x="0" y="0"/>
                      <a:ext cx="3070012" cy="3892694"/>
                    </a:xfrm>
                    <a:prstGeom prst="rect">
                      <a:avLst/>
                    </a:prstGeom>
                  </pic:spPr>
                </pic:pic>
              </a:graphicData>
            </a:graphic>
          </wp:inline>
        </w:drawing>
      </w:r>
    </w:p>
    <w:bookmarkEnd w:id="4"/>
    <w:p w14:paraId="627FE3D9" w14:textId="77777777" w:rsidR="00DE4D96" w:rsidRDefault="00DE4D96" w:rsidP="00030180">
      <w:pPr>
        <w:ind w:firstLineChars="200" w:firstLine="480"/>
        <w:jc w:val="center"/>
      </w:pPr>
    </w:p>
    <w:p w14:paraId="57D4B3C8" w14:textId="77777777" w:rsidR="00DE4D96" w:rsidRDefault="00DE4D96" w:rsidP="00030180">
      <w:pPr>
        <w:ind w:firstLineChars="200" w:firstLine="480"/>
        <w:jc w:val="center"/>
      </w:pPr>
    </w:p>
    <w:p w14:paraId="7887FF4A" w14:textId="77777777" w:rsidR="00DE4D96" w:rsidRDefault="00DE4D96" w:rsidP="00030180">
      <w:pPr>
        <w:ind w:firstLineChars="200" w:firstLine="480"/>
        <w:jc w:val="center"/>
      </w:pPr>
    </w:p>
    <w:p w14:paraId="518A43A7" w14:textId="77777777" w:rsidR="00DE4D96" w:rsidRDefault="00DE4D96" w:rsidP="00030180">
      <w:pPr>
        <w:ind w:firstLineChars="200" w:firstLine="480"/>
        <w:jc w:val="center"/>
      </w:pPr>
    </w:p>
    <w:p w14:paraId="4BBA0B64" w14:textId="53CEF878" w:rsidR="00BB53AE" w:rsidRPr="00BB53AE" w:rsidRDefault="0008212F" w:rsidP="00BB53AE">
      <w:pPr>
        <w:pStyle w:val="1"/>
        <w:numPr>
          <w:ilvl w:val="0"/>
          <w:numId w:val="26"/>
        </w:numPr>
      </w:pPr>
      <w:bookmarkStart w:id="6" w:name="_Toc486366683"/>
      <w:r w:rsidRPr="0008212F">
        <w:rPr>
          <w:rFonts w:hint="eastAsia"/>
        </w:rPr>
        <w:lastRenderedPageBreak/>
        <w:t>配置</w:t>
      </w:r>
      <w:r w:rsidRPr="0008212F">
        <w:rPr>
          <w:rFonts w:hint="eastAsia"/>
        </w:rPr>
        <w:t>DNS</w:t>
      </w:r>
      <w:r w:rsidRPr="0008212F">
        <w:rPr>
          <w:rFonts w:hint="eastAsia"/>
        </w:rPr>
        <w:t>服务器</w:t>
      </w:r>
      <w:bookmarkEnd w:id="6"/>
    </w:p>
    <w:p w14:paraId="7B54C220" w14:textId="61154C46" w:rsidR="004C3CF7" w:rsidRDefault="00F26CCF" w:rsidP="00BB53AE">
      <w:pPr>
        <w:rPr>
          <w:rFonts w:hint="eastAsia"/>
        </w:rPr>
      </w:pPr>
      <w:bookmarkStart w:id="7" w:name="_Toc486366684"/>
      <w:bookmarkStart w:id="8" w:name="_Hlk199791447"/>
      <w:r>
        <w:rPr>
          <w:rFonts w:hint="eastAsia"/>
        </w:rPr>
        <w:t>配置</w:t>
      </w:r>
      <w:bookmarkEnd w:id="7"/>
    </w:p>
    <w:p w14:paraId="7712D155" w14:textId="59A1A5A6" w:rsidR="00030180" w:rsidRPr="00030180" w:rsidRDefault="00030180" w:rsidP="00030180">
      <w:pPr>
        <w:ind w:left="420"/>
      </w:pPr>
      <w:r>
        <w:rPr>
          <w:rFonts w:hint="eastAsia"/>
        </w:rPr>
        <w:t>根据以下步骤进行</w:t>
      </w:r>
      <w:proofErr w:type="spellStart"/>
      <w:r>
        <w:rPr>
          <w:rFonts w:hint="eastAsia"/>
        </w:rPr>
        <w:t>dns</w:t>
      </w:r>
      <w:proofErr w:type="spellEnd"/>
      <w:r>
        <w:rPr>
          <w:rFonts w:hint="eastAsia"/>
        </w:rPr>
        <w:t>服务器的配置。</w:t>
      </w:r>
    </w:p>
    <w:p w14:paraId="0006032C" w14:textId="1AB357D6" w:rsidR="001476FE" w:rsidRDefault="00030180" w:rsidP="00EC1F0B">
      <w:pPr>
        <w:ind w:left="420"/>
      </w:pPr>
      <w:r>
        <w:rPr>
          <w:noProof/>
        </w:rPr>
        <w:drawing>
          <wp:inline distT="0" distB="0" distL="0" distR="0" wp14:anchorId="6D3D6C5B" wp14:editId="0D7DA406">
            <wp:extent cx="5274310" cy="1685290"/>
            <wp:effectExtent l="0" t="0" r="2540" b="0"/>
            <wp:docPr id="8338431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843136" name=""/>
                    <pic:cNvPicPr/>
                  </pic:nvPicPr>
                  <pic:blipFill>
                    <a:blip r:embed="rId22"/>
                    <a:stretch>
                      <a:fillRect/>
                    </a:stretch>
                  </pic:blipFill>
                  <pic:spPr>
                    <a:xfrm>
                      <a:off x="0" y="0"/>
                      <a:ext cx="5274310" cy="1685290"/>
                    </a:xfrm>
                    <a:prstGeom prst="rect">
                      <a:avLst/>
                    </a:prstGeom>
                  </pic:spPr>
                </pic:pic>
              </a:graphicData>
            </a:graphic>
          </wp:inline>
        </w:drawing>
      </w:r>
    </w:p>
    <w:p w14:paraId="01B470A0" w14:textId="05133478" w:rsidR="001476FE" w:rsidRDefault="00030180" w:rsidP="004C3CF7">
      <w:pPr>
        <w:ind w:firstLineChars="200" w:firstLine="480"/>
      </w:pPr>
      <w:r>
        <w:rPr>
          <w:noProof/>
        </w:rPr>
        <w:drawing>
          <wp:inline distT="0" distB="0" distL="0" distR="0" wp14:anchorId="4CD08F9F" wp14:editId="5EDC14BD">
            <wp:extent cx="5274310" cy="3709035"/>
            <wp:effectExtent l="0" t="0" r="2540" b="5715"/>
            <wp:docPr id="17605218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521821" name=""/>
                    <pic:cNvPicPr/>
                  </pic:nvPicPr>
                  <pic:blipFill>
                    <a:blip r:embed="rId23"/>
                    <a:stretch>
                      <a:fillRect/>
                    </a:stretch>
                  </pic:blipFill>
                  <pic:spPr>
                    <a:xfrm>
                      <a:off x="0" y="0"/>
                      <a:ext cx="5274310" cy="3709035"/>
                    </a:xfrm>
                    <a:prstGeom prst="rect">
                      <a:avLst/>
                    </a:prstGeom>
                  </pic:spPr>
                </pic:pic>
              </a:graphicData>
            </a:graphic>
          </wp:inline>
        </w:drawing>
      </w:r>
    </w:p>
    <w:p w14:paraId="0251621A" w14:textId="2CC65838" w:rsidR="001476FE" w:rsidRDefault="00030180" w:rsidP="004C3CF7">
      <w:pPr>
        <w:ind w:firstLineChars="200" w:firstLine="480"/>
      </w:pPr>
      <w:r>
        <w:rPr>
          <w:rFonts w:hint="eastAsia"/>
          <w:noProof/>
        </w:rPr>
        <w:lastRenderedPageBreak/>
        <w:drawing>
          <wp:inline distT="0" distB="0" distL="0" distR="0" wp14:anchorId="545DB95E" wp14:editId="71EA85B9">
            <wp:extent cx="5274310" cy="3763010"/>
            <wp:effectExtent l="0" t="0" r="2540" b="8890"/>
            <wp:docPr id="18253453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4310" cy="3763010"/>
                    </a:xfrm>
                    <a:prstGeom prst="rect">
                      <a:avLst/>
                    </a:prstGeom>
                    <a:noFill/>
                    <a:ln>
                      <a:noFill/>
                    </a:ln>
                  </pic:spPr>
                </pic:pic>
              </a:graphicData>
            </a:graphic>
          </wp:inline>
        </w:drawing>
      </w:r>
    </w:p>
    <w:p w14:paraId="072D3484" w14:textId="01A47E85" w:rsidR="001476FE" w:rsidRDefault="00030180" w:rsidP="004C3CF7">
      <w:pPr>
        <w:ind w:firstLineChars="200" w:firstLine="480"/>
      </w:pPr>
      <w:r>
        <w:rPr>
          <w:rFonts w:hint="eastAsia"/>
          <w:noProof/>
        </w:rPr>
        <w:drawing>
          <wp:inline distT="0" distB="0" distL="0" distR="0" wp14:anchorId="12ACAA74" wp14:editId="370319F5">
            <wp:extent cx="5274310" cy="3784600"/>
            <wp:effectExtent l="0" t="0" r="2540" b="6350"/>
            <wp:docPr id="80969659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4310" cy="3784600"/>
                    </a:xfrm>
                    <a:prstGeom prst="rect">
                      <a:avLst/>
                    </a:prstGeom>
                    <a:noFill/>
                    <a:ln>
                      <a:noFill/>
                    </a:ln>
                  </pic:spPr>
                </pic:pic>
              </a:graphicData>
            </a:graphic>
          </wp:inline>
        </w:drawing>
      </w:r>
    </w:p>
    <w:p w14:paraId="6C446EA8" w14:textId="4B182C8C" w:rsidR="00243B9D" w:rsidRDefault="00030180" w:rsidP="004C3CF7">
      <w:pPr>
        <w:ind w:firstLineChars="200" w:firstLine="480"/>
      </w:pPr>
      <w:r>
        <w:rPr>
          <w:noProof/>
        </w:rPr>
        <w:lastRenderedPageBreak/>
        <w:drawing>
          <wp:inline distT="0" distB="0" distL="0" distR="0" wp14:anchorId="7971E5AD" wp14:editId="290AD6A7">
            <wp:extent cx="5274310" cy="3858260"/>
            <wp:effectExtent l="0" t="0" r="2540" b="8890"/>
            <wp:docPr id="18397260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726023" name=""/>
                    <pic:cNvPicPr/>
                  </pic:nvPicPr>
                  <pic:blipFill>
                    <a:blip r:embed="rId26"/>
                    <a:stretch>
                      <a:fillRect/>
                    </a:stretch>
                  </pic:blipFill>
                  <pic:spPr>
                    <a:xfrm>
                      <a:off x="0" y="0"/>
                      <a:ext cx="5274310" cy="3858260"/>
                    </a:xfrm>
                    <a:prstGeom prst="rect">
                      <a:avLst/>
                    </a:prstGeom>
                  </pic:spPr>
                </pic:pic>
              </a:graphicData>
            </a:graphic>
          </wp:inline>
        </w:drawing>
      </w:r>
    </w:p>
    <w:p w14:paraId="77BA3464" w14:textId="57A72C5B" w:rsidR="00030180" w:rsidRDefault="00030180" w:rsidP="004C3CF7">
      <w:pPr>
        <w:ind w:firstLineChars="200" w:firstLine="480"/>
      </w:pPr>
      <w:r>
        <w:rPr>
          <w:noProof/>
        </w:rPr>
        <w:drawing>
          <wp:inline distT="0" distB="0" distL="0" distR="0" wp14:anchorId="435D8B55" wp14:editId="76B70169">
            <wp:extent cx="3067050" cy="3543300"/>
            <wp:effectExtent l="0" t="0" r="0" b="0"/>
            <wp:docPr id="11919851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985121" name=""/>
                    <pic:cNvPicPr/>
                  </pic:nvPicPr>
                  <pic:blipFill>
                    <a:blip r:embed="rId27"/>
                    <a:stretch>
                      <a:fillRect/>
                    </a:stretch>
                  </pic:blipFill>
                  <pic:spPr>
                    <a:xfrm>
                      <a:off x="0" y="0"/>
                      <a:ext cx="3067050" cy="3543300"/>
                    </a:xfrm>
                    <a:prstGeom prst="rect">
                      <a:avLst/>
                    </a:prstGeom>
                  </pic:spPr>
                </pic:pic>
              </a:graphicData>
            </a:graphic>
          </wp:inline>
        </w:drawing>
      </w:r>
    </w:p>
    <w:p w14:paraId="349F5D0F" w14:textId="6FE0B23E" w:rsidR="00030180" w:rsidRDefault="00030180" w:rsidP="004C3CF7">
      <w:pPr>
        <w:ind w:firstLineChars="200" w:firstLine="480"/>
      </w:pPr>
      <w:r>
        <w:rPr>
          <w:noProof/>
        </w:rPr>
        <w:lastRenderedPageBreak/>
        <w:drawing>
          <wp:inline distT="0" distB="0" distL="0" distR="0" wp14:anchorId="1A22DD80" wp14:editId="2E479D80">
            <wp:extent cx="2186940" cy="3272920"/>
            <wp:effectExtent l="0" t="0" r="3810" b="3810"/>
            <wp:docPr id="18984905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490526" name=""/>
                    <pic:cNvPicPr/>
                  </pic:nvPicPr>
                  <pic:blipFill>
                    <a:blip r:embed="rId28"/>
                    <a:stretch>
                      <a:fillRect/>
                    </a:stretch>
                  </pic:blipFill>
                  <pic:spPr>
                    <a:xfrm>
                      <a:off x="0" y="0"/>
                      <a:ext cx="2188509" cy="3275268"/>
                    </a:xfrm>
                    <a:prstGeom prst="rect">
                      <a:avLst/>
                    </a:prstGeom>
                  </pic:spPr>
                </pic:pic>
              </a:graphicData>
            </a:graphic>
          </wp:inline>
        </w:drawing>
      </w:r>
    </w:p>
    <w:p w14:paraId="148DF363" w14:textId="08677CEE" w:rsidR="00AE3238" w:rsidRDefault="00AE3238" w:rsidP="004C3CF7">
      <w:pPr>
        <w:ind w:firstLineChars="200" w:firstLine="480"/>
      </w:pPr>
      <w:r>
        <w:rPr>
          <w:noProof/>
        </w:rPr>
        <w:drawing>
          <wp:inline distT="0" distB="0" distL="0" distR="0" wp14:anchorId="05307D92" wp14:editId="2F95F445">
            <wp:extent cx="4023360" cy="3446449"/>
            <wp:effectExtent l="0" t="0" r="0" b="1905"/>
            <wp:docPr id="20462845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284599" name=""/>
                    <pic:cNvPicPr/>
                  </pic:nvPicPr>
                  <pic:blipFill>
                    <a:blip r:embed="rId29"/>
                    <a:stretch>
                      <a:fillRect/>
                    </a:stretch>
                  </pic:blipFill>
                  <pic:spPr>
                    <a:xfrm>
                      <a:off x="0" y="0"/>
                      <a:ext cx="4026987" cy="3449556"/>
                    </a:xfrm>
                    <a:prstGeom prst="rect">
                      <a:avLst/>
                    </a:prstGeom>
                  </pic:spPr>
                </pic:pic>
              </a:graphicData>
            </a:graphic>
          </wp:inline>
        </w:drawing>
      </w:r>
    </w:p>
    <w:p w14:paraId="5428F5F7" w14:textId="1A15C008" w:rsidR="00AE3238" w:rsidRDefault="00AE3238" w:rsidP="004C3CF7">
      <w:pPr>
        <w:ind w:firstLineChars="200" w:firstLine="480"/>
      </w:pPr>
      <w:r>
        <w:rPr>
          <w:noProof/>
        </w:rPr>
        <w:lastRenderedPageBreak/>
        <w:drawing>
          <wp:inline distT="0" distB="0" distL="0" distR="0" wp14:anchorId="4F74BE5C" wp14:editId="46701109">
            <wp:extent cx="4533900" cy="3947648"/>
            <wp:effectExtent l="0" t="0" r="0" b="0"/>
            <wp:docPr id="6512578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257810" name=""/>
                    <pic:cNvPicPr/>
                  </pic:nvPicPr>
                  <pic:blipFill>
                    <a:blip r:embed="rId30"/>
                    <a:stretch>
                      <a:fillRect/>
                    </a:stretch>
                  </pic:blipFill>
                  <pic:spPr>
                    <a:xfrm>
                      <a:off x="0" y="0"/>
                      <a:ext cx="4537205" cy="3950525"/>
                    </a:xfrm>
                    <a:prstGeom prst="rect">
                      <a:avLst/>
                    </a:prstGeom>
                  </pic:spPr>
                </pic:pic>
              </a:graphicData>
            </a:graphic>
          </wp:inline>
        </w:drawing>
      </w:r>
    </w:p>
    <w:p w14:paraId="44FB2C72" w14:textId="036B73E4" w:rsidR="00DE4D96" w:rsidRDefault="00DE4D96" w:rsidP="004C3CF7">
      <w:pPr>
        <w:ind w:firstLineChars="200" w:firstLine="480"/>
      </w:pPr>
      <w:r>
        <w:rPr>
          <w:rFonts w:hint="eastAsia"/>
        </w:rPr>
        <w:t>区域名称可以自选，我这里采用了我的名字的缩写拼音。</w:t>
      </w:r>
    </w:p>
    <w:p w14:paraId="4798064F" w14:textId="41A47FA2" w:rsidR="00AE3238" w:rsidRDefault="00AE3238" w:rsidP="004C3CF7">
      <w:pPr>
        <w:ind w:firstLineChars="200" w:firstLine="480"/>
      </w:pPr>
      <w:r>
        <w:rPr>
          <w:noProof/>
        </w:rPr>
        <w:drawing>
          <wp:inline distT="0" distB="0" distL="0" distR="0" wp14:anchorId="5EC1420A" wp14:editId="43FF6522">
            <wp:extent cx="4572000" cy="3953299"/>
            <wp:effectExtent l="0" t="0" r="0" b="9525"/>
            <wp:docPr id="6634647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464756" name=""/>
                    <pic:cNvPicPr/>
                  </pic:nvPicPr>
                  <pic:blipFill>
                    <a:blip r:embed="rId31"/>
                    <a:stretch>
                      <a:fillRect/>
                    </a:stretch>
                  </pic:blipFill>
                  <pic:spPr>
                    <a:xfrm>
                      <a:off x="0" y="0"/>
                      <a:ext cx="4578342" cy="3958783"/>
                    </a:xfrm>
                    <a:prstGeom prst="rect">
                      <a:avLst/>
                    </a:prstGeom>
                  </pic:spPr>
                </pic:pic>
              </a:graphicData>
            </a:graphic>
          </wp:inline>
        </w:drawing>
      </w:r>
    </w:p>
    <w:p w14:paraId="6699809A" w14:textId="7FBDC275" w:rsidR="00DE4D96" w:rsidRDefault="00DE4D96" w:rsidP="004C3CF7">
      <w:pPr>
        <w:ind w:firstLineChars="200" w:firstLine="480"/>
      </w:pPr>
      <w:r>
        <w:rPr>
          <w:rFonts w:hint="eastAsia"/>
        </w:rPr>
        <w:t>文件名可以自选。</w:t>
      </w:r>
    </w:p>
    <w:p w14:paraId="78E7DC0F" w14:textId="33BF7450" w:rsidR="00AE3238" w:rsidRDefault="00AE3238" w:rsidP="004C3CF7">
      <w:pPr>
        <w:ind w:firstLineChars="200" w:firstLine="480"/>
      </w:pPr>
      <w:r>
        <w:rPr>
          <w:noProof/>
        </w:rPr>
        <w:lastRenderedPageBreak/>
        <w:drawing>
          <wp:inline distT="0" distB="0" distL="0" distR="0" wp14:anchorId="52DDFD39" wp14:editId="4C3FE539">
            <wp:extent cx="4465320" cy="3902989"/>
            <wp:effectExtent l="0" t="0" r="0" b="2540"/>
            <wp:docPr id="21464980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498066" name=""/>
                    <pic:cNvPicPr/>
                  </pic:nvPicPr>
                  <pic:blipFill>
                    <a:blip r:embed="rId32"/>
                    <a:stretch>
                      <a:fillRect/>
                    </a:stretch>
                  </pic:blipFill>
                  <pic:spPr>
                    <a:xfrm>
                      <a:off x="0" y="0"/>
                      <a:ext cx="4469431" cy="3906582"/>
                    </a:xfrm>
                    <a:prstGeom prst="rect">
                      <a:avLst/>
                    </a:prstGeom>
                  </pic:spPr>
                </pic:pic>
              </a:graphicData>
            </a:graphic>
          </wp:inline>
        </w:drawing>
      </w:r>
    </w:p>
    <w:p w14:paraId="5B35650F" w14:textId="53496F88" w:rsidR="001E110E" w:rsidRDefault="001E110E" w:rsidP="004C3CF7">
      <w:pPr>
        <w:ind w:firstLineChars="200" w:firstLine="480"/>
      </w:pPr>
      <w:r>
        <w:rPr>
          <w:noProof/>
        </w:rPr>
        <w:drawing>
          <wp:inline distT="0" distB="0" distL="0" distR="0" wp14:anchorId="434898BC" wp14:editId="19F7FFE4">
            <wp:extent cx="4503420" cy="3929242"/>
            <wp:effectExtent l="0" t="0" r="0" b="0"/>
            <wp:docPr id="7848760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876082" name=""/>
                    <pic:cNvPicPr/>
                  </pic:nvPicPr>
                  <pic:blipFill>
                    <a:blip r:embed="rId33"/>
                    <a:stretch>
                      <a:fillRect/>
                    </a:stretch>
                  </pic:blipFill>
                  <pic:spPr>
                    <a:xfrm>
                      <a:off x="0" y="0"/>
                      <a:ext cx="4506772" cy="3932166"/>
                    </a:xfrm>
                    <a:prstGeom prst="rect">
                      <a:avLst/>
                    </a:prstGeom>
                  </pic:spPr>
                </pic:pic>
              </a:graphicData>
            </a:graphic>
          </wp:inline>
        </w:drawing>
      </w:r>
    </w:p>
    <w:p w14:paraId="577C989C" w14:textId="64804F4B" w:rsidR="001E110E" w:rsidRDefault="001E110E" w:rsidP="004C3CF7">
      <w:pPr>
        <w:ind w:firstLineChars="200" w:firstLine="480"/>
      </w:pPr>
      <w:r>
        <w:rPr>
          <w:noProof/>
        </w:rPr>
        <w:lastRenderedPageBreak/>
        <w:drawing>
          <wp:inline distT="0" distB="0" distL="0" distR="0" wp14:anchorId="296EE37D" wp14:editId="7476C66D">
            <wp:extent cx="4259580" cy="3275260"/>
            <wp:effectExtent l="0" t="0" r="7620" b="1905"/>
            <wp:docPr id="4534093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409308" name=""/>
                    <pic:cNvPicPr/>
                  </pic:nvPicPr>
                  <pic:blipFill>
                    <a:blip r:embed="rId34"/>
                    <a:stretch>
                      <a:fillRect/>
                    </a:stretch>
                  </pic:blipFill>
                  <pic:spPr>
                    <a:xfrm>
                      <a:off x="0" y="0"/>
                      <a:ext cx="4261845" cy="3277001"/>
                    </a:xfrm>
                    <a:prstGeom prst="rect">
                      <a:avLst/>
                    </a:prstGeom>
                  </pic:spPr>
                </pic:pic>
              </a:graphicData>
            </a:graphic>
          </wp:inline>
        </w:drawing>
      </w:r>
    </w:p>
    <w:p w14:paraId="2CDD2C9E" w14:textId="0750B325" w:rsidR="001E110E" w:rsidRDefault="001E110E" w:rsidP="004C3CF7">
      <w:pPr>
        <w:ind w:firstLineChars="200" w:firstLine="480"/>
      </w:pPr>
      <w:r>
        <w:rPr>
          <w:noProof/>
        </w:rPr>
        <w:drawing>
          <wp:inline distT="0" distB="0" distL="0" distR="0" wp14:anchorId="3DF55953" wp14:editId="0870988D">
            <wp:extent cx="3752850" cy="4248150"/>
            <wp:effectExtent l="0" t="0" r="0" b="0"/>
            <wp:docPr id="16163797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379720" name=""/>
                    <pic:cNvPicPr/>
                  </pic:nvPicPr>
                  <pic:blipFill>
                    <a:blip r:embed="rId35"/>
                    <a:stretch>
                      <a:fillRect/>
                    </a:stretch>
                  </pic:blipFill>
                  <pic:spPr>
                    <a:xfrm>
                      <a:off x="0" y="0"/>
                      <a:ext cx="3752850" cy="4248150"/>
                    </a:xfrm>
                    <a:prstGeom prst="rect">
                      <a:avLst/>
                    </a:prstGeom>
                  </pic:spPr>
                </pic:pic>
              </a:graphicData>
            </a:graphic>
          </wp:inline>
        </w:drawing>
      </w:r>
    </w:p>
    <w:p w14:paraId="271B0CAD" w14:textId="4B20F2F3" w:rsidR="00DE4D96" w:rsidRDefault="00DE4D96" w:rsidP="004C3CF7">
      <w:pPr>
        <w:ind w:firstLineChars="200" w:firstLine="480"/>
      </w:pPr>
      <w:r>
        <w:rPr>
          <w:rFonts w:hint="eastAsia"/>
        </w:rPr>
        <w:t>此处</w:t>
      </w:r>
      <w:proofErr w:type="spellStart"/>
      <w:r>
        <w:rPr>
          <w:rFonts w:hint="eastAsia"/>
        </w:rPr>
        <w:t>ip</w:t>
      </w:r>
      <w:proofErr w:type="spellEnd"/>
      <w:r>
        <w:rPr>
          <w:rFonts w:hint="eastAsia"/>
        </w:rPr>
        <w:t>地址和</w:t>
      </w:r>
      <w:r>
        <w:rPr>
          <w:rFonts w:hint="eastAsia"/>
        </w:rPr>
        <w:t>DNS</w:t>
      </w:r>
      <w:r>
        <w:rPr>
          <w:rFonts w:hint="eastAsia"/>
        </w:rPr>
        <w:t>地址相匹配。</w:t>
      </w:r>
    </w:p>
    <w:p w14:paraId="2771FF46" w14:textId="4930EE4D" w:rsidR="00DE4D96" w:rsidRDefault="00DE4D96" w:rsidP="004C3CF7">
      <w:pPr>
        <w:ind w:firstLineChars="200" w:firstLine="480"/>
      </w:pPr>
      <w:r>
        <w:rPr>
          <w:noProof/>
        </w:rPr>
        <w:lastRenderedPageBreak/>
        <w:drawing>
          <wp:inline distT="0" distB="0" distL="0" distR="0" wp14:anchorId="7532E75F" wp14:editId="3CE31AD4">
            <wp:extent cx="1428750" cy="1704975"/>
            <wp:effectExtent l="0" t="0" r="0" b="9525"/>
            <wp:docPr id="9931335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133588" name=""/>
                    <pic:cNvPicPr/>
                  </pic:nvPicPr>
                  <pic:blipFill>
                    <a:blip r:embed="rId36"/>
                    <a:stretch>
                      <a:fillRect/>
                    </a:stretch>
                  </pic:blipFill>
                  <pic:spPr>
                    <a:xfrm>
                      <a:off x="0" y="0"/>
                      <a:ext cx="1428750" cy="1704975"/>
                    </a:xfrm>
                    <a:prstGeom prst="rect">
                      <a:avLst/>
                    </a:prstGeom>
                  </pic:spPr>
                </pic:pic>
              </a:graphicData>
            </a:graphic>
          </wp:inline>
        </w:drawing>
      </w:r>
    </w:p>
    <w:p w14:paraId="43B84A4D" w14:textId="0C4DD98A" w:rsidR="001E110E" w:rsidRDefault="001E110E" w:rsidP="004C3CF7">
      <w:pPr>
        <w:ind w:firstLineChars="200" w:firstLine="480"/>
      </w:pPr>
      <w:r>
        <w:rPr>
          <w:noProof/>
        </w:rPr>
        <w:drawing>
          <wp:inline distT="0" distB="0" distL="0" distR="0" wp14:anchorId="219F3869" wp14:editId="2F946193">
            <wp:extent cx="5274310" cy="4483735"/>
            <wp:effectExtent l="0" t="0" r="2540" b="0"/>
            <wp:docPr id="8739172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917262" name=""/>
                    <pic:cNvPicPr/>
                  </pic:nvPicPr>
                  <pic:blipFill>
                    <a:blip r:embed="rId37"/>
                    <a:stretch>
                      <a:fillRect/>
                    </a:stretch>
                  </pic:blipFill>
                  <pic:spPr>
                    <a:xfrm>
                      <a:off x="0" y="0"/>
                      <a:ext cx="5274310" cy="4483735"/>
                    </a:xfrm>
                    <a:prstGeom prst="rect">
                      <a:avLst/>
                    </a:prstGeom>
                  </pic:spPr>
                </pic:pic>
              </a:graphicData>
            </a:graphic>
          </wp:inline>
        </w:drawing>
      </w:r>
    </w:p>
    <w:p w14:paraId="66962C9D" w14:textId="7E5A8240" w:rsidR="001E110E" w:rsidRDefault="001E110E" w:rsidP="004C3CF7">
      <w:pPr>
        <w:ind w:firstLineChars="200" w:firstLine="480"/>
      </w:pPr>
      <w:r>
        <w:rPr>
          <w:noProof/>
        </w:rPr>
        <w:lastRenderedPageBreak/>
        <w:drawing>
          <wp:inline distT="0" distB="0" distL="0" distR="0" wp14:anchorId="7143BC3F" wp14:editId="0EC42CA4">
            <wp:extent cx="4601906" cy="3954780"/>
            <wp:effectExtent l="0" t="0" r="8255" b="7620"/>
            <wp:docPr id="3369111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911148" name=""/>
                    <pic:cNvPicPr/>
                  </pic:nvPicPr>
                  <pic:blipFill>
                    <a:blip r:embed="rId38"/>
                    <a:stretch>
                      <a:fillRect/>
                    </a:stretch>
                  </pic:blipFill>
                  <pic:spPr>
                    <a:xfrm>
                      <a:off x="0" y="0"/>
                      <a:ext cx="4603976" cy="3956559"/>
                    </a:xfrm>
                    <a:prstGeom prst="rect">
                      <a:avLst/>
                    </a:prstGeom>
                  </pic:spPr>
                </pic:pic>
              </a:graphicData>
            </a:graphic>
          </wp:inline>
        </w:drawing>
      </w:r>
    </w:p>
    <w:p w14:paraId="3BA89086" w14:textId="582681D3" w:rsidR="001E110E" w:rsidRDefault="001E110E" w:rsidP="004C3CF7">
      <w:pPr>
        <w:ind w:firstLineChars="200" w:firstLine="480"/>
      </w:pPr>
      <w:r>
        <w:rPr>
          <w:noProof/>
        </w:rPr>
        <w:drawing>
          <wp:inline distT="0" distB="0" distL="0" distR="0" wp14:anchorId="584F59E9" wp14:editId="7DFAED67">
            <wp:extent cx="4801441" cy="4191000"/>
            <wp:effectExtent l="0" t="0" r="0" b="0"/>
            <wp:docPr id="9382277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227796" name=""/>
                    <pic:cNvPicPr/>
                  </pic:nvPicPr>
                  <pic:blipFill>
                    <a:blip r:embed="rId39"/>
                    <a:stretch>
                      <a:fillRect/>
                    </a:stretch>
                  </pic:blipFill>
                  <pic:spPr>
                    <a:xfrm>
                      <a:off x="0" y="0"/>
                      <a:ext cx="4803547" cy="4192838"/>
                    </a:xfrm>
                    <a:prstGeom prst="rect">
                      <a:avLst/>
                    </a:prstGeom>
                  </pic:spPr>
                </pic:pic>
              </a:graphicData>
            </a:graphic>
          </wp:inline>
        </w:drawing>
      </w:r>
    </w:p>
    <w:p w14:paraId="4527441E" w14:textId="495F1F1D" w:rsidR="001E110E" w:rsidRDefault="001E110E" w:rsidP="004C3CF7">
      <w:pPr>
        <w:ind w:firstLineChars="200" w:firstLine="480"/>
      </w:pPr>
      <w:r>
        <w:rPr>
          <w:noProof/>
        </w:rPr>
        <w:lastRenderedPageBreak/>
        <w:drawing>
          <wp:inline distT="0" distB="0" distL="0" distR="0" wp14:anchorId="61396BEE" wp14:editId="1C1E1EAD">
            <wp:extent cx="4701540" cy="4038139"/>
            <wp:effectExtent l="0" t="0" r="3810" b="635"/>
            <wp:docPr id="18731222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122255" name=""/>
                    <pic:cNvPicPr/>
                  </pic:nvPicPr>
                  <pic:blipFill>
                    <a:blip r:embed="rId40"/>
                    <a:stretch>
                      <a:fillRect/>
                    </a:stretch>
                  </pic:blipFill>
                  <pic:spPr>
                    <a:xfrm>
                      <a:off x="0" y="0"/>
                      <a:ext cx="4703770" cy="4040054"/>
                    </a:xfrm>
                    <a:prstGeom prst="rect">
                      <a:avLst/>
                    </a:prstGeom>
                  </pic:spPr>
                </pic:pic>
              </a:graphicData>
            </a:graphic>
          </wp:inline>
        </w:drawing>
      </w:r>
    </w:p>
    <w:p w14:paraId="699DE26E" w14:textId="1405D6C7" w:rsidR="00DE4D96" w:rsidRDefault="00DE4D96" w:rsidP="004C3CF7">
      <w:pPr>
        <w:ind w:firstLineChars="200" w:firstLine="480"/>
      </w:pPr>
      <w:r>
        <w:rPr>
          <w:noProof/>
        </w:rPr>
        <w:drawing>
          <wp:inline distT="0" distB="0" distL="0" distR="0" wp14:anchorId="3F0D4C50" wp14:editId="7C355F7E">
            <wp:extent cx="1819275" cy="2714625"/>
            <wp:effectExtent l="0" t="0" r="9525" b="9525"/>
            <wp:docPr id="20230694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069455" name=""/>
                    <pic:cNvPicPr/>
                  </pic:nvPicPr>
                  <pic:blipFill>
                    <a:blip r:embed="rId41"/>
                    <a:stretch>
                      <a:fillRect/>
                    </a:stretch>
                  </pic:blipFill>
                  <pic:spPr>
                    <a:xfrm>
                      <a:off x="0" y="0"/>
                      <a:ext cx="1819275" cy="2714625"/>
                    </a:xfrm>
                    <a:prstGeom prst="rect">
                      <a:avLst/>
                    </a:prstGeom>
                  </pic:spPr>
                </pic:pic>
              </a:graphicData>
            </a:graphic>
          </wp:inline>
        </w:drawing>
      </w:r>
    </w:p>
    <w:p w14:paraId="793B59B7" w14:textId="14E864CF" w:rsidR="00DE4D96" w:rsidRDefault="00DE4D96" w:rsidP="004C3CF7">
      <w:pPr>
        <w:ind w:firstLineChars="200" w:firstLine="480"/>
      </w:pPr>
      <w:r>
        <w:rPr>
          <w:noProof/>
        </w:rPr>
        <w:lastRenderedPageBreak/>
        <w:drawing>
          <wp:inline distT="0" distB="0" distL="0" distR="0" wp14:anchorId="32702387" wp14:editId="4268FE08">
            <wp:extent cx="4218432" cy="5273040"/>
            <wp:effectExtent l="0" t="0" r="0" b="3810"/>
            <wp:docPr id="12587236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723666" name=""/>
                    <pic:cNvPicPr/>
                  </pic:nvPicPr>
                  <pic:blipFill>
                    <a:blip r:embed="rId42"/>
                    <a:stretch>
                      <a:fillRect/>
                    </a:stretch>
                  </pic:blipFill>
                  <pic:spPr>
                    <a:xfrm>
                      <a:off x="0" y="0"/>
                      <a:ext cx="4221396" cy="5276745"/>
                    </a:xfrm>
                    <a:prstGeom prst="rect">
                      <a:avLst/>
                    </a:prstGeom>
                  </pic:spPr>
                </pic:pic>
              </a:graphicData>
            </a:graphic>
          </wp:inline>
        </w:drawing>
      </w:r>
    </w:p>
    <w:p w14:paraId="18562558" w14:textId="35F780DE" w:rsidR="00F26CCF" w:rsidRDefault="00F26CCF" w:rsidP="004C3CF7">
      <w:pPr>
        <w:ind w:firstLineChars="200" w:firstLine="480"/>
      </w:pPr>
      <w:r>
        <w:rPr>
          <w:rFonts w:hint="eastAsia"/>
        </w:rPr>
        <w:t>经过以上步骤，我成功配置了我的</w:t>
      </w:r>
      <w:r>
        <w:rPr>
          <w:rFonts w:hint="eastAsia"/>
        </w:rPr>
        <w:t>DNS</w:t>
      </w:r>
      <w:r>
        <w:rPr>
          <w:rFonts w:hint="eastAsia"/>
        </w:rPr>
        <w:t>服务器，服务器能把</w:t>
      </w:r>
      <w:r>
        <w:rPr>
          <w:rFonts w:hint="eastAsia"/>
        </w:rPr>
        <w:t xml:space="preserve"> </w:t>
      </w:r>
      <w:r w:rsidR="00DE4D96">
        <w:rPr>
          <w:rFonts w:hint="eastAsia"/>
        </w:rPr>
        <w:t>www.lzy.com</w:t>
      </w:r>
      <w:r w:rsidR="00081B20">
        <w:t xml:space="preserve"> </w:t>
      </w:r>
      <w:r>
        <w:rPr>
          <w:rFonts w:hint="eastAsia"/>
        </w:rPr>
        <w:t>解析到地址</w:t>
      </w:r>
      <w:r>
        <w:rPr>
          <w:rFonts w:hint="eastAsia"/>
        </w:rPr>
        <w:t xml:space="preserve"> </w:t>
      </w:r>
      <w:r w:rsidR="00DE4D96">
        <w:rPr>
          <w:rFonts w:hint="eastAsia"/>
        </w:rPr>
        <w:t>192.168.223</w:t>
      </w:r>
      <w:r>
        <w:t xml:space="preserve"> </w:t>
      </w:r>
      <w:r>
        <w:rPr>
          <w:rFonts w:hint="eastAsia"/>
        </w:rPr>
        <w:t>。</w:t>
      </w:r>
    </w:p>
    <w:p w14:paraId="1CBDD8FC" w14:textId="5BF8FDF4" w:rsidR="00F26CCF" w:rsidRDefault="00F26CCF" w:rsidP="00BB53AE">
      <w:pPr>
        <w:rPr>
          <w:rFonts w:hint="eastAsia"/>
        </w:rPr>
      </w:pPr>
      <w:r>
        <w:br w:type="page"/>
      </w:r>
      <w:bookmarkStart w:id="9" w:name="_Toc486366685"/>
      <w:bookmarkStart w:id="10" w:name="_Hlk199791548"/>
      <w:bookmarkEnd w:id="8"/>
      <w:r>
        <w:rPr>
          <w:rFonts w:hint="eastAsia"/>
        </w:rPr>
        <w:lastRenderedPageBreak/>
        <w:t>测试</w:t>
      </w:r>
      <w:bookmarkEnd w:id="9"/>
    </w:p>
    <w:p w14:paraId="3A39ED13" w14:textId="78E39E27" w:rsidR="002F5883" w:rsidRDefault="00F26CCF" w:rsidP="003404A8">
      <w:pPr>
        <w:ind w:firstLine="420"/>
        <w:jc w:val="left"/>
      </w:pPr>
      <w:r>
        <w:rPr>
          <w:rFonts w:hint="eastAsia"/>
        </w:rPr>
        <w:t>用服务器自身</w:t>
      </w:r>
      <w:r>
        <w:rPr>
          <w:rFonts w:hint="eastAsia"/>
        </w:rPr>
        <w:t>ping</w:t>
      </w:r>
      <w:r w:rsidR="002F5883">
        <w:t xml:space="preserve"> </w:t>
      </w:r>
      <w:r w:rsidR="003404A8">
        <w:rPr>
          <w:rFonts w:hint="eastAsia"/>
        </w:rPr>
        <w:t>192.168.223.148</w:t>
      </w:r>
    </w:p>
    <w:p w14:paraId="5B48CE36" w14:textId="58D4BB54" w:rsidR="001476FE" w:rsidRPr="00F26CCF" w:rsidRDefault="003404A8" w:rsidP="003404A8">
      <w:pPr>
        <w:ind w:firstLine="420"/>
        <w:jc w:val="left"/>
      </w:pPr>
      <w:r>
        <w:rPr>
          <w:noProof/>
        </w:rPr>
        <w:drawing>
          <wp:inline distT="0" distB="0" distL="0" distR="0" wp14:anchorId="74236472" wp14:editId="0CD16EF1">
            <wp:extent cx="4324350" cy="1924050"/>
            <wp:effectExtent l="0" t="0" r="0" b="0"/>
            <wp:docPr id="2056118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11805" name=""/>
                    <pic:cNvPicPr/>
                  </pic:nvPicPr>
                  <pic:blipFill>
                    <a:blip r:embed="rId43"/>
                    <a:stretch>
                      <a:fillRect/>
                    </a:stretch>
                  </pic:blipFill>
                  <pic:spPr>
                    <a:xfrm>
                      <a:off x="0" y="0"/>
                      <a:ext cx="4324350" cy="1924050"/>
                    </a:xfrm>
                    <a:prstGeom prst="rect">
                      <a:avLst/>
                    </a:prstGeom>
                  </pic:spPr>
                </pic:pic>
              </a:graphicData>
            </a:graphic>
          </wp:inline>
        </w:drawing>
      </w:r>
    </w:p>
    <w:p w14:paraId="131BE56E" w14:textId="666A7334" w:rsidR="00824004" w:rsidRDefault="00824004" w:rsidP="003404A8">
      <w:pPr>
        <w:ind w:firstLine="420"/>
      </w:pPr>
      <w:r>
        <w:rPr>
          <w:rFonts w:hint="eastAsia"/>
        </w:rPr>
        <w:t>用服务器</w:t>
      </w:r>
      <w:r>
        <w:rPr>
          <w:rFonts w:hint="eastAsia"/>
        </w:rPr>
        <w:t>ping</w:t>
      </w:r>
      <w:r w:rsidR="003A02EA">
        <w:t xml:space="preserve"> </w:t>
      </w:r>
      <w:r w:rsidR="003404A8">
        <w:rPr>
          <w:rFonts w:hint="eastAsia"/>
        </w:rPr>
        <w:t>www.lzy.com</w:t>
      </w:r>
    </w:p>
    <w:p w14:paraId="303D7172" w14:textId="347F18C0" w:rsidR="00824004" w:rsidRDefault="003404A8" w:rsidP="00824004">
      <w:pPr>
        <w:ind w:firstLineChars="200" w:firstLine="480"/>
      </w:pPr>
      <w:r>
        <w:rPr>
          <w:noProof/>
        </w:rPr>
        <w:drawing>
          <wp:inline distT="0" distB="0" distL="0" distR="0" wp14:anchorId="0AE5557F" wp14:editId="1B0D9127">
            <wp:extent cx="4572000" cy="1228725"/>
            <wp:effectExtent l="0" t="0" r="0" b="9525"/>
            <wp:docPr id="4494628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462836" name=""/>
                    <pic:cNvPicPr/>
                  </pic:nvPicPr>
                  <pic:blipFill>
                    <a:blip r:embed="rId44"/>
                    <a:stretch>
                      <a:fillRect/>
                    </a:stretch>
                  </pic:blipFill>
                  <pic:spPr>
                    <a:xfrm>
                      <a:off x="0" y="0"/>
                      <a:ext cx="4572000" cy="1228725"/>
                    </a:xfrm>
                    <a:prstGeom prst="rect">
                      <a:avLst/>
                    </a:prstGeom>
                  </pic:spPr>
                </pic:pic>
              </a:graphicData>
            </a:graphic>
          </wp:inline>
        </w:drawing>
      </w:r>
    </w:p>
    <w:p w14:paraId="72CE48DD" w14:textId="7340C38A" w:rsidR="003404A8" w:rsidRDefault="003404A8" w:rsidP="00824004">
      <w:pPr>
        <w:ind w:firstLineChars="200" w:firstLine="480"/>
      </w:pPr>
      <w:r>
        <w:rPr>
          <w:rFonts w:hint="eastAsia"/>
        </w:rPr>
        <w:t>将我的主机</w:t>
      </w:r>
      <w:r>
        <w:rPr>
          <w:rFonts w:hint="eastAsia"/>
        </w:rPr>
        <w:t>IP</w:t>
      </w:r>
      <w:r>
        <w:rPr>
          <w:rFonts w:hint="eastAsia"/>
        </w:rPr>
        <w:t>修改成和服务器一样的。</w:t>
      </w:r>
    </w:p>
    <w:p w14:paraId="4035FD01" w14:textId="20933021" w:rsidR="00824004" w:rsidRDefault="003404A8" w:rsidP="00824004">
      <w:pPr>
        <w:ind w:firstLineChars="200" w:firstLine="480"/>
      </w:pPr>
      <w:r>
        <w:rPr>
          <w:noProof/>
        </w:rPr>
        <w:drawing>
          <wp:inline distT="0" distB="0" distL="0" distR="0" wp14:anchorId="49AA268C" wp14:editId="1F95AA6B">
            <wp:extent cx="3063240" cy="3884107"/>
            <wp:effectExtent l="0" t="0" r="3810" b="2540"/>
            <wp:docPr id="6493113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812279" name=""/>
                    <pic:cNvPicPr/>
                  </pic:nvPicPr>
                  <pic:blipFill>
                    <a:blip r:embed="rId21"/>
                    <a:stretch>
                      <a:fillRect/>
                    </a:stretch>
                  </pic:blipFill>
                  <pic:spPr>
                    <a:xfrm>
                      <a:off x="0" y="0"/>
                      <a:ext cx="3070012" cy="3892694"/>
                    </a:xfrm>
                    <a:prstGeom prst="rect">
                      <a:avLst/>
                    </a:prstGeom>
                  </pic:spPr>
                </pic:pic>
              </a:graphicData>
            </a:graphic>
          </wp:inline>
        </w:drawing>
      </w:r>
    </w:p>
    <w:p w14:paraId="7237D9FD" w14:textId="74C1DCDA" w:rsidR="00824004" w:rsidRDefault="00F5501C" w:rsidP="00824004">
      <w:pPr>
        <w:ind w:firstLineChars="200" w:firstLine="480"/>
      </w:pPr>
      <w:r>
        <w:rPr>
          <w:rFonts w:hint="eastAsia"/>
        </w:rPr>
        <w:t>在</w:t>
      </w:r>
      <w:r w:rsidR="003404A8">
        <w:rPr>
          <w:rFonts w:hint="eastAsia"/>
        </w:rPr>
        <w:t>我的</w:t>
      </w:r>
      <w:r w:rsidR="00F82083">
        <w:rPr>
          <w:rFonts w:hint="eastAsia"/>
        </w:rPr>
        <w:t>主机上</w:t>
      </w:r>
      <w:r w:rsidR="003404A8">
        <w:rPr>
          <w:rFonts w:hint="eastAsia"/>
        </w:rPr>
        <w:t>ping www.lzy.com</w:t>
      </w:r>
    </w:p>
    <w:p w14:paraId="63B2BBD0" w14:textId="0D33697F" w:rsidR="00F82083" w:rsidRDefault="00030180" w:rsidP="00752DBB">
      <w:pPr>
        <w:ind w:firstLineChars="200" w:firstLine="480"/>
      </w:pPr>
      <w:r>
        <w:rPr>
          <w:noProof/>
        </w:rPr>
        <w:lastRenderedPageBreak/>
        <w:drawing>
          <wp:inline distT="0" distB="0" distL="0" distR="0" wp14:anchorId="0862E4E3" wp14:editId="18F471FF">
            <wp:extent cx="5274310" cy="3451225"/>
            <wp:effectExtent l="0" t="0" r="2540" b="0"/>
            <wp:docPr id="606202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20200" name=""/>
                    <pic:cNvPicPr/>
                  </pic:nvPicPr>
                  <pic:blipFill>
                    <a:blip r:embed="rId45"/>
                    <a:stretch>
                      <a:fillRect/>
                    </a:stretch>
                  </pic:blipFill>
                  <pic:spPr>
                    <a:xfrm>
                      <a:off x="0" y="0"/>
                      <a:ext cx="5274310" cy="3451225"/>
                    </a:xfrm>
                    <a:prstGeom prst="rect">
                      <a:avLst/>
                    </a:prstGeom>
                  </pic:spPr>
                </pic:pic>
              </a:graphicData>
            </a:graphic>
          </wp:inline>
        </w:drawing>
      </w:r>
    </w:p>
    <w:p w14:paraId="5ADC12F9" w14:textId="77777777" w:rsidR="00824004" w:rsidRDefault="00C76FC5" w:rsidP="00F82083">
      <w:pPr>
        <w:ind w:firstLineChars="200" w:firstLine="480"/>
      </w:pPr>
      <w:r>
        <w:rPr>
          <w:rFonts w:hint="eastAsia"/>
        </w:rPr>
        <w:t>两台机器都能</w:t>
      </w:r>
      <w:r>
        <w:rPr>
          <w:rFonts w:hint="eastAsia"/>
        </w:rPr>
        <w:t>ping</w:t>
      </w:r>
      <w:proofErr w:type="gramStart"/>
      <w:r>
        <w:rPr>
          <w:rFonts w:hint="eastAsia"/>
        </w:rPr>
        <w:t>通说明</w:t>
      </w:r>
      <w:proofErr w:type="gramEnd"/>
      <w:r>
        <w:t>DNS</w:t>
      </w:r>
      <w:r>
        <w:rPr>
          <w:rFonts w:hint="eastAsia"/>
        </w:rPr>
        <w:t>服务器配置成功。</w:t>
      </w:r>
    </w:p>
    <w:bookmarkEnd w:id="10"/>
    <w:p w14:paraId="2CBB1F29" w14:textId="77777777" w:rsidR="00BB53AE" w:rsidRPr="00F82083" w:rsidRDefault="00BB53AE" w:rsidP="00F82083">
      <w:pPr>
        <w:ind w:firstLineChars="200" w:firstLine="480"/>
      </w:pPr>
    </w:p>
    <w:p w14:paraId="5D976A10" w14:textId="13A7B576" w:rsidR="00824004" w:rsidRDefault="00BB53AE" w:rsidP="00E13302">
      <w:pPr>
        <w:pStyle w:val="1"/>
        <w:numPr>
          <w:ilvl w:val="0"/>
          <w:numId w:val="26"/>
        </w:numPr>
      </w:pPr>
      <w:r>
        <w:rPr>
          <w:rFonts w:hint="eastAsia"/>
        </w:rPr>
        <w:t>搭建</w:t>
      </w:r>
      <w:r>
        <w:rPr>
          <w:rFonts w:hint="eastAsia"/>
        </w:rPr>
        <w:t>DHCP</w:t>
      </w:r>
      <w:r>
        <w:rPr>
          <w:rFonts w:hint="eastAsia"/>
        </w:rPr>
        <w:t>服务器</w:t>
      </w:r>
      <w:r w:rsidR="001F15B0">
        <w:br w:type="page"/>
      </w:r>
      <w:bookmarkStart w:id="11" w:name="_Toc486366689"/>
      <w:r>
        <w:rPr>
          <w:rFonts w:hint="eastAsia"/>
        </w:rPr>
        <w:lastRenderedPageBreak/>
        <w:t>四、</w:t>
      </w:r>
      <w:r w:rsidR="006741F5">
        <w:rPr>
          <w:rFonts w:hint="eastAsia"/>
        </w:rPr>
        <w:t>配置</w:t>
      </w:r>
      <w:r w:rsidR="006741F5">
        <w:rPr>
          <w:rFonts w:hint="eastAsia"/>
        </w:rPr>
        <w:t>FTP</w:t>
      </w:r>
      <w:r w:rsidR="006741F5">
        <w:rPr>
          <w:rFonts w:hint="eastAsia"/>
        </w:rPr>
        <w:t>服务器</w:t>
      </w:r>
      <w:bookmarkEnd w:id="11"/>
    </w:p>
    <w:p w14:paraId="14CCE283" w14:textId="77777777" w:rsidR="006741F5" w:rsidRDefault="006741F5" w:rsidP="009F380D">
      <w:pPr>
        <w:rPr>
          <w:rFonts w:hint="eastAsia"/>
        </w:rPr>
      </w:pPr>
      <w:bookmarkStart w:id="12" w:name="_Toc486366690"/>
      <w:r>
        <w:rPr>
          <w:rFonts w:hint="eastAsia"/>
        </w:rPr>
        <w:t>配置</w:t>
      </w:r>
      <w:bookmarkEnd w:id="12"/>
    </w:p>
    <w:p w14:paraId="0106231E" w14:textId="47C1667D" w:rsidR="003C0322" w:rsidRPr="003C0322" w:rsidRDefault="003C0322" w:rsidP="003C0322">
      <w:r>
        <w:rPr>
          <w:noProof/>
        </w:rPr>
        <w:drawing>
          <wp:inline distT="0" distB="0" distL="0" distR="0" wp14:anchorId="6185B169" wp14:editId="19A8E7E9">
            <wp:extent cx="5274310" cy="3153410"/>
            <wp:effectExtent l="0" t="0" r="2540" b="8890"/>
            <wp:docPr id="10963979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397963" name=""/>
                    <pic:cNvPicPr/>
                  </pic:nvPicPr>
                  <pic:blipFill>
                    <a:blip r:embed="rId46"/>
                    <a:stretch>
                      <a:fillRect/>
                    </a:stretch>
                  </pic:blipFill>
                  <pic:spPr>
                    <a:xfrm>
                      <a:off x="0" y="0"/>
                      <a:ext cx="5274310" cy="3153410"/>
                    </a:xfrm>
                    <a:prstGeom prst="rect">
                      <a:avLst/>
                    </a:prstGeom>
                  </pic:spPr>
                </pic:pic>
              </a:graphicData>
            </a:graphic>
          </wp:inline>
        </w:drawing>
      </w:r>
    </w:p>
    <w:p w14:paraId="3FA3A8CB" w14:textId="77777777" w:rsidR="003C0322" w:rsidRDefault="003C0322" w:rsidP="006741F5">
      <w:pPr>
        <w:ind w:firstLineChars="200" w:firstLine="480"/>
      </w:pPr>
    </w:p>
    <w:p w14:paraId="77C4D51D" w14:textId="62B849EA" w:rsidR="006741F5" w:rsidRDefault="003C0322" w:rsidP="006741F5">
      <w:pPr>
        <w:ind w:firstLineChars="200" w:firstLine="480"/>
      </w:pPr>
      <w:r>
        <w:rPr>
          <w:rFonts w:hint="eastAsia"/>
        </w:rPr>
        <w:t>直接点击下一步，下一步，下一步，直到来到此界面。</w:t>
      </w:r>
    </w:p>
    <w:p w14:paraId="5530A7D4" w14:textId="72E8DC61" w:rsidR="006741F5" w:rsidRDefault="0046205A" w:rsidP="00F2223B">
      <w:pPr>
        <w:ind w:firstLineChars="200" w:firstLine="480"/>
      </w:pPr>
      <w:r>
        <w:rPr>
          <w:noProof/>
        </w:rPr>
        <w:drawing>
          <wp:inline distT="0" distB="0" distL="0" distR="0" wp14:anchorId="6A5B5944" wp14:editId="1116ADD4">
            <wp:extent cx="5274310" cy="3493135"/>
            <wp:effectExtent l="0" t="0" r="2540" b="0"/>
            <wp:docPr id="8176541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654160" name=""/>
                    <pic:cNvPicPr/>
                  </pic:nvPicPr>
                  <pic:blipFill>
                    <a:blip r:embed="rId47"/>
                    <a:stretch>
                      <a:fillRect/>
                    </a:stretch>
                  </pic:blipFill>
                  <pic:spPr>
                    <a:xfrm>
                      <a:off x="0" y="0"/>
                      <a:ext cx="5274310" cy="3493135"/>
                    </a:xfrm>
                    <a:prstGeom prst="rect">
                      <a:avLst/>
                    </a:prstGeom>
                  </pic:spPr>
                </pic:pic>
              </a:graphicData>
            </a:graphic>
          </wp:inline>
        </w:drawing>
      </w:r>
    </w:p>
    <w:p w14:paraId="517E2AD9" w14:textId="16F44017" w:rsidR="0046205A" w:rsidRDefault="0046205A" w:rsidP="00F2223B">
      <w:pPr>
        <w:ind w:firstLineChars="200" w:firstLine="480"/>
      </w:pPr>
      <w:r>
        <w:rPr>
          <w:noProof/>
        </w:rPr>
        <w:lastRenderedPageBreak/>
        <w:drawing>
          <wp:inline distT="0" distB="0" distL="0" distR="0" wp14:anchorId="334B7617" wp14:editId="646E1229">
            <wp:extent cx="5274310" cy="3703320"/>
            <wp:effectExtent l="0" t="0" r="2540" b="0"/>
            <wp:docPr id="4732382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238265" name=""/>
                    <pic:cNvPicPr/>
                  </pic:nvPicPr>
                  <pic:blipFill>
                    <a:blip r:embed="rId48"/>
                    <a:stretch>
                      <a:fillRect/>
                    </a:stretch>
                  </pic:blipFill>
                  <pic:spPr>
                    <a:xfrm>
                      <a:off x="0" y="0"/>
                      <a:ext cx="5274310" cy="3703320"/>
                    </a:xfrm>
                    <a:prstGeom prst="rect">
                      <a:avLst/>
                    </a:prstGeom>
                  </pic:spPr>
                </pic:pic>
              </a:graphicData>
            </a:graphic>
          </wp:inline>
        </w:drawing>
      </w:r>
    </w:p>
    <w:p w14:paraId="649DD6C9" w14:textId="1487B3E9" w:rsidR="00ED6B6A" w:rsidRDefault="00ED6B6A" w:rsidP="00F2223B">
      <w:pPr>
        <w:ind w:firstLineChars="200" w:firstLine="480"/>
      </w:pPr>
      <w:r>
        <w:rPr>
          <w:rFonts w:hint="eastAsia"/>
        </w:rPr>
        <w:t>然后等待安装完成，点击红框部分。</w:t>
      </w:r>
    </w:p>
    <w:p w14:paraId="5FA19B62" w14:textId="7F1343A0" w:rsidR="00417B89" w:rsidRDefault="00417B89" w:rsidP="00F2223B">
      <w:pPr>
        <w:ind w:firstLineChars="200" w:firstLine="480"/>
      </w:pPr>
      <w:r>
        <w:rPr>
          <w:noProof/>
        </w:rPr>
        <w:drawing>
          <wp:inline distT="0" distB="0" distL="0" distR="0" wp14:anchorId="211645A4" wp14:editId="4FE28650">
            <wp:extent cx="5274310" cy="2921635"/>
            <wp:effectExtent l="0" t="0" r="2540" b="0"/>
            <wp:docPr id="1074210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21077" name=""/>
                    <pic:cNvPicPr/>
                  </pic:nvPicPr>
                  <pic:blipFill>
                    <a:blip r:embed="rId49"/>
                    <a:stretch>
                      <a:fillRect/>
                    </a:stretch>
                  </pic:blipFill>
                  <pic:spPr>
                    <a:xfrm>
                      <a:off x="0" y="0"/>
                      <a:ext cx="5274310" cy="2921635"/>
                    </a:xfrm>
                    <a:prstGeom prst="rect">
                      <a:avLst/>
                    </a:prstGeom>
                  </pic:spPr>
                </pic:pic>
              </a:graphicData>
            </a:graphic>
          </wp:inline>
        </w:drawing>
      </w:r>
    </w:p>
    <w:p w14:paraId="12B6E41C" w14:textId="5B907E4A" w:rsidR="00417B89" w:rsidRDefault="00417B89" w:rsidP="00F2223B">
      <w:pPr>
        <w:ind w:firstLineChars="200" w:firstLine="480"/>
      </w:pPr>
      <w:r>
        <w:rPr>
          <w:noProof/>
        </w:rPr>
        <w:lastRenderedPageBreak/>
        <w:drawing>
          <wp:inline distT="0" distB="0" distL="0" distR="0" wp14:anchorId="5149D00C" wp14:editId="17BF3D2B">
            <wp:extent cx="4895850" cy="3962400"/>
            <wp:effectExtent l="0" t="0" r="0" b="0"/>
            <wp:docPr id="2375179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517996" name=""/>
                    <pic:cNvPicPr/>
                  </pic:nvPicPr>
                  <pic:blipFill>
                    <a:blip r:embed="rId50"/>
                    <a:stretch>
                      <a:fillRect/>
                    </a:stretch>
                  </pic:blipFill>
                  <pic:spPr>
                    <a:xfrm>
                      <a:off x="0" y="0"/>
                      <a:ext cx="4895850" cy="3962400"/>
                    </a:xfrm>
                    <a:prstGeom prst="rect">
                      <a:avLst/>
                    </a:prstGeom>
                  </pic:spPr>
                </pic:pic>
              </a:graphicData>
            </a:graphic>
          </wp:inline>
        </w:drawing>
      </w:r>
    </w:p>
    <w:p w14:paraId="3F017795" w14:textId="053E7352" w:rsidR="00417B89" w:rsidRDefault="00417B89" w:rsidP="00F2223B">
      <w:pPr>
        <w:ind w:firstLineChars="200" w:firstLine="480"/>
      </w:pPr>
      <w:r>
        <w:rPr>
          <w:noProof/>
        </w:rPr>
        <w:drawing>
          <wp:inline distT="0" distB="0" distL="0" distR="0" wp14:anchorId="47DACA69" wp14:editId="3A0D606D">
            <wp:extent cx="5274310" cy="4604385"/>
            <wp:effectExtent l="0" t="0" r="2540" b="5715"/>
            <wp:docPr id="4102839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283909" name=""/>
                    <pic:cNvPicPr/>
                  </pic:nvPicPr>
                  <pic:blipFill>
                    <a:blip r:embed="rId51"/>
                    <a:stretch>
                      <a:fillRect/>
                    </a:stretch>
                  </pic:blipFill>
                  <pic:spPr>
                    <a:xfrm>
                      <a:off x="0" y="0"/>
                      <a:ext cx="5274310" cy="4604385"/>
                    </a:xfrm>
                    <a:prstGeom prst="rect">
                      <a:avLst/>
                    </a:prstGeom>
                  </pic:spPr>
                </pic:pic>
              </a:graphicData>
            </a:graphic>
          </wp:inline>
        </w:drawing>
      </w:r>
    </w:p>
    <w:p w14:paraId="66EC0EC9" w14:textId="32AF8C30" w:rsidR="00ED6B6A" w:rsidRDefault="00ED6B6A" w:rsidP="00F2223B">
      <w:pPr>
        <w:ind w:firstLineChars="200" w:firstLine="480"/>
      </w:pPr>
      <w:r>
        <w:rPr>
          <w:rFonts w:hint="eastAsia"/>
        </w:rPr>
        <w:lastRenderedPageBreak/>
        <w:t>此处的路径和名称自选。</w:t>
      </w:r>
    </w:p>
    <w:p w14:paraId="06529BBC" w14:textId="14F2EAB1" w:rsidR="00417B89" w:rsidRDefault="00417B89" w:rsidP="00F2223B">
      <w:pPr>
        <w:ind w:firstLineChars="200" w:firstLine="480"/>
      </w:pPr>
      <w:r>
        <w:rPr>
          <w:noProof/>
        </w:rPr>
        <w:drawing>
          <wp:inline distT="0" distB="0" distL="0" distR="0" wp14:anchorId="46223F4C" wp14:editId="38CB0643">
            <wp:extent cx="4640580" cy="3993604"/>
            <wp:effectExtent l="0" t="0" r="7620" b="6985"/>
            <wp:docPr id="4409122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912298" name=""/>
                    <pic:cNvPicPr/>
                  </pic:nvPicPr>
                  <pic:blipFill>
                    <a:blip r:embed="rId52"/>
                    <a:stretch>
                      <a:fillRect/>
                    </a:stretch>
                  </pic:blipFill>
                  <pic:spPr>
                    <a:xfrm>
                      <a:off x="0" y="0"/>
                      <a:ext cx="4643103" cy="3995775"/>
                    </a:xfrm>
                    <a:prstGeom prst="rect">
                      <a:avLst/>
                    </a:prstGeom>
                  </pic:spPr>
                </pic:pic>
              </a:graphicData>
            </a:graphic>
          </wp:inline>
        </w:drawing>
      </w:r>
    </w:p>
    <w:p w14:paraId="4343F6B5" w14:textId="6C033FDE" w:rsidR="00ED6B6A" w:rsidRDefault="00ED6B6A" w:rsidP="00F2223B">
      <w:pPr>
        <w:ind w:firstLineChars="200" w:firstLine="480"/>
      </w:pPr>
      <w:r>
        <w:rPr>
          <w:rFonts w:hint="eastAsia"/>
        </w:rPr>
        <w:t>这里的</w:t>
      </w:r>
      <w:r>
        <w:rPr>
          <w:rFonts w:hint="eastAsia"/>
        </w:rPr>
        <w:t>IP</w:t>
      </w:r>
      <w:r>
        <w:rPr>
          <w:rFonts w:hint="eastAsia"/>
        </w:rPr>
        <w:t>地址必须与服务器相匹配。</w:t>
      </w:r>
    </w:p>
    <w:p w14:paraId="6FC4A3D4" w14:textId="678783BB" w:rsidR="006741F5" w:rsidRDefault="00ED6B6A" w:rsidP="00417B89">
      <w:pPr>
        <w:ind w:firstLineChars="200" w:firstLine="480"/>
      </w:pPr>
      <w:r>
        <w:rPr>
          <w:noProof/>
        </w:rPr>
        <w:drawing>
          <wp:inline distT="0" distB="0" distL="0" distR="0" wp14:anchorId="54D5830F" wp14:editId="1E11C665">
            <wp:extent cx="4352925" cy="3810000"/>
            <wp:effectExtent l="0" t="0" r="9525" b="0"/>
            <wp:docPr id="3115350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535073" name=""/>
                    <pic:cNvPicPr/>
                  </pic:nvPicPr>
                  <pic:blipFill>
                    <a:blip r:embed="rId53"/>
                    <a:stretch>
                      <a:fillRect/>
                    </a:stretch>
                  </pic:blipFill>
                  <pic:spPr>
                    <a:xfrm>
                      <a:off x="0" y="0"/>
                      <a:ext cx="4352925" cy="3810000"/>
                    </a:xfrm>
                    <a:prstGeom prst="rect">
                      <a:avLst/>
                    </a:prstGeom>
                  </pic:spPr>
                </pic:pic>
              </a:graphicData>
            </a:graphic>
          </wp:inline>
        </w:drawing>
      </w:r>
    </w:p>
    <w:p w14:paraId="6D985933" w14:textId="77777777" w:rsidR="00417B89" w:rsidRDefault="002D465D" w:rsidP="009F380D">
      <w:pPr>
        <w:rPr>
          <w:rFonts w:hint="eastAsia"/>
        </w:rPr>
      </w:pPr>
      <w:r>
        <w:br w:type="page"/>
      </w:r>
      <w:bookmarkStart w:id="13" w:name="_Toc486366691"/>
      <w:r w:rsidR="00417B89">
        <w:rPr>
          <w:rFonts w:hint="eastAsia"/>
        </w:rPr>
        <w:lastRenderedPageBreak/>
        <w:t>测试</w:t>
      </w:r>
      <w:bookmarkEnd w:id="13"/>
    </w:p>
    <w:p w14:paraId="7B62D2BD" w14:textId="52AE3964" w:rsidR="00ED6B6A" w:rsidRDefault="00ED6B6A" w:rsidP="00ED6B6A">
      <w:pPr>
        <w:ind w:left="420"/>
      </w:pPr>
      <w:r>
        <w:rPr>
          <w:rFonts w:hint="eastAsia"/>
        </w:rPr>
        <w:t>我在</w:t>
      </w:r>
      <w:r>
        <w:rPr>
          <w:rFonts w:hint="eastAsia"/>
        </w:rPr>
        <w:t>ftp</w:t>
      </w:r>
      <w:r>
        <w:rPr>
          <w:rFonts w:hint="eastAsia"/>
        </w:rPr>
        <w:t>路径下新建了一个文本文档，命名为</w:t>
      </w:r>
      <w:r w:rsidR="00FE230D">
        <w:rPr>
          <w:rFonts w:hint="eastAsia"/>
        </w:rPr>
        <w:t>本人学号</w:t>
      </w:r>
      <w:r w:rsidR="00FE230D">
        <w:rPr>
          <w:rFonts w:hint="eastAsia"/>
        </w:rPr>
        <w:t>+</w:t>
      </w:r>
      <w:r w:rsidR="00FE230D">
        <w:rPr>
          <w:rFonts w:hint="eastAsia"/>
        </w:rPr>
        <w:t>姓名</w:t>
      </w:r>
      <w:r>
        <w:rPr>
          <w:rFonts w:hint="eastAsia"/>
        </w:rPr>
        <w:t>。</w:t>
      </w:r>
    </w:p>
    <w:p w14:paraId="1D39D254" w14:textId="1BC1906E" w:rsidR="00ED6B6A" w:rsidRPr="00ED6B6A" w:rsidRDefault="00FE230D" w:rsidP="00ED6B6A">
      <w:pPr>
        <w:ind w:left="420"/>
      </w:pPr>
      <w:r>
        <w:rPr>
          <w:noProof/>
        </w:rPr>
        <w:drawing>
          <wp:inline distT="0" distB="0" distL="0" distR="0" wp14:anchorId="6BCE7BB0" wp14:editId="03CA1EAF">
            <wp:extent cx="5274310" cy="2529840"/>
            <wp:effectExtent l="0" t="0" r="2540" b="3810"/>
            <wp:docPr id="387829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82938" name=""/>
                    <pic:cNvPicPr/>
                  </pic:nvPicPr>
                  <pic:blipFill>
                    <a:blip r:embed="rId54"/>
                    <a:stretch>
                      <a:fillRect/>
                    </a:stretch>
                  </pic:blipFill>
                  <pic:spPr>
                    <a:xfrm>
                      <a:off x="0" y="0"/>
                      <a:ext cx="5274310" cy="2529840"/>
                    </a:xfrm>
                    <a:prstGeom prst="rect">
                      <a:avLst/>
                    </a:prstGeom>
                  </pic:spPr>
                </pic:pic>
              </a:graphicData>
            </a:graphic>
          </wp:inline>
        </w:drawing>
      </w:r>
    </w:p>
    <w:p w14:paraId="4F586656" w14:textId="3219D69B" w:rsidR="00ED6B6A" w:rsidRPr="00ED6B6A" w:rsidRDefault="00ED6B6A" w:rsidP="00ED6B6A">
      <w:pPr>
        <w:pStyle w:val="ab"/>
        <w:ind w:left="420" w:firstLineChars="0" w:firstLine="0"/>
        <w:rPr>
          <w:rFonts w:ascii="宋体" w:hAnsi="宋体" w:cs="宋体" w:hint="eastAsia"/>
          <w:szCs w:val="21"/>
        </w:rPr>
      </w:pPr>
      <w:r w:rsidRPr="00ED6B6A">
        <w:rPr>
          <w:rFonts w:ascii="宋体" w:hAnsi="宋体" w:cs="宋体" w:hint="eastAsia"/>
          <w:szCs w:val="21"/>
        </w:rPr>
        <w:t>打开浏览器并输入“ftp://1</w:t>
      </w:r>
      <w:r>
        <w:rPr>
          <w:rFonts w:ascii="宋体" w:hAnsi="宋体" w:cs="宋体" w:hint="eastAsia"/>
          <w:szCs w:val="21"/>
        </w:rPr>
        <w:t>92.168.223.148</w:t>
      </w:r>
      <w:r w:rsidRPr="00ED6B6A">
        <w:rPr>
          <w:rFonts w:ascii="宋体" w:hAnsi="宋体" w:cs="宋体" w:hint="eastAsia"/>
          <w:szCs w:val="21"/>
        </w:rPr>
        <w:t>/”</w:t>
      </w:r>
    </w:p>
    <w:p w14:paraId="0D5ADBA5" w14:textId="291B9AA6" w:rsidR="00ED6B6A" w:rsidRDefault="00FE230D" w:rsidP="00ED6B6A">
      <w:pPr>
        <w:pStyle w:val="ab"/>
        <w:ind w:left="420" w:firstLineChars="0" w:firstLine="0"/>
      </w:pPr>
      <w:r>
        <w:rPr>
          <w:noProof/>
        </w:rPr>
        <w:drawing>
          <wp:inline distT="0" distB="0" distL="0" distR="0" wp14:anchorId="23089E22" wp14:editId="79990263">
            <wp:extent cx="5274310" cy="1399540"/>
            <wp:effectExtent l="0" t="0" r="2540" b="0"/>
            <wp:docPr id="10283658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365845" name=""/>
                    <pic:cNvPicPr/>
                  </pic:nvPicPr>
                  <pic:blipFill>
                    <a:blip r:embed="rId55"/>
                    <a:stretch>
                      <a:fillRect/>
                    </a:stretch>
                  </pic:blipFill>
                  <pic:spPr>
                    <a:xfrm>
                      <a:off x="0" y="0"/>
                      <a:ext cx="5274310" cy="1399540"/>
                    </a:xfrm>
                    <a:prstGeom prst="rect">
                      <a:avLst/>
                    </a:prstGeom>
                  </pic:spPr>
                </pic:pic>
              </a:graphicData>
            </a:graphic>
          </wp:inline>
        </w:drawing>
      </w:r>
    </w:p>
    <w:p w14:paraId="71A8F9B8" w14:textId="26FBEA47" w:rsidR="00ED6B6A" w:rsidRDefault="00ED6B6A" w:rsidP="00ED6B6A">
      <w:pPr>
        <w:pStyle w:val="ab"/>
        <w:ind w:left="420" w:firstLineChars="0" w:firstLine="0"/>
      </w:pPr>
      <w:r>
        <w:rPr>
          <w:rFonts w:hint="eastAsia"/>
        </w:rPr>
        <w:t>点击</w:t>
      </w:r>
      <w:r>
        <w:rPr>
          <w:rFonts w:hint="eastAsia"/>
        </w:rPr>
        <w:t>lzy.txt</w:t>
      </w:r>
      <w:r>
        <w:rPr>
          <w:rFonts w:hint="eastAsia"/>
        </w:rPr>
        <w:t>可以看到内容。</w:t>
      </w:r>
    </w:p>
    <w:p w14:paraId="0CA67E0C" w14:textId="448E4C60" w:rsidR="00ED6B6A" w:rsidRDefault="00B84ECB" w:rsidP="00ED6B6A">
      <w:pPr>
        <w:pStyle w:val="ab"/>
        <w:ind w:left="420" w:firstLineChars="0" w:firstLine="0"/>
      </w:pPr>
      <w:r>
        <w:rPr>
          <w:noProof/>
        </w:rPr>
        <w:drawing>
          <wp:inline distT="0" distB="0" distL="0" distR="0" wp14:anchorId="2214E1C8" wp14:editId="16268682">
            <wp:extent cx="4476750" cy="2724150"/>
            <wp:effectExtent l="0" t="0" r="0" b="0"/>
            <wp:docPr id="3993018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301889" name=""/>
                    <pic:cNvPicPr/>
                  </pic:nvPicPr>
                  <pic:blipFill>
                    <a:blip r:embed="rId56"/>
                    <a:stretch>
                      <a:fillRect/>
                    </a:stretch>
                  </pic:blipFill>
                  <pic:spPr>
                    <a:xfrm>
                      <a:off x="0" y="0"/>
                      <a:ext cx="4476750" cy="2724150"/>
                    </a:xfrm>
                    <a:prstGeom prst="rect">
                      <a:avLst/>
                    </a:prstGeom>
                  </pic:spPr>
                </pic:pic>
              </a:graphicData>
            </a:graphic>
          </wp:inline>
        </w:drawing>
      </w:r>
    </w:p>
    <w:p w14:paraId="1BE245DF" w14:textId="2A913CDA" w:rsidR="00ED6B6A" w:rsidRDefault="00B84ECB" w:rsidP="00ED6B6A">
      <w:pPr>
        <w:pStyle w:val="ab"/>
        <w:ind w:left="420" w:firstLineChars="0" w:firstLine="0"/>
      </w:pPr>
      <w:r>
        <w:rPr>
          <w:noProof/>
        </w:rPr>
        <w:lastRenderedPageBreak/>
        <w:drawing>
          <wp:inline distT="0" distB="0" distL="0" distR="0" wp14:anchorId="20D83743" wp14:editId="21CCC46E">
            <wp:extent cx="5143500" cy="2714625"/>
            <wp:effectExtent l="0" t="0" r="0" b="9525"/>
            <wp:docPr id="19608045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804525" name=""/>
                    <pic:cNvPicPr/>
                  </pic:nvPicPr>
                  <pic:blipFill>
                    <a:blip r:embed="rId57"/>
                    <a:stretch>
                      <a:fillRect/>
                    </a:stretch>
                  </pic:blipFill>
                  <pic:spPr>
                    <a:xfrm>
                      <a:off x="0" y="0"/>
                      <a:ext cx="5143500" cy="2714625"/>
                    </a:xfrm>
                    <a:prstGeom prst="rect">
                      <a:avLst/>
                    </a:prstGeom>
                  </pic:spPr>
                </pic:pic>
              </a:graphicData>
            </a:graphic>
          </wp:inline>
        </w:drawing>
      </w:r>
    </w:p>
    <w:p w14:paraId="06885738" w14:textId="0B2BB643" w:rsidR="00ED6B6A" w:rsidRDefault="00ED6B6A" w:rsidP="00ED6B6A">
      <w:pPr>
        <w:pStyle w:val="ab"/>
        <w:ind w:left="420" w:firstLineChars="0" w:firstLine="0"/>
      </w:pPr>
      <w:r>
        <w:rPr>
          <w:rFonts w:hint="eastAsia"/>
        </w:rPr>
        <w:t>右键可以进行下载。</w:t>
      </w:r>
    </w:p>
    <w:p w14:paraId="03D0E5D7" w14:textId="0F9EE9A0" w:rsidR="00ED6B6A" w:rsidRDefault="00B84ECB" w:rsidP="00ED6B6A">
      <w:pPr>
        <w:pStyle w:val="ab"/>
        <w:ind w:left="420" w:firstLineChars="0" w:firstLine="0"/>
      </w:pPr>
      <w:r>
        <w:rPr>
          <w:noProof/>
        </w:rPr>
        <w:drawing>
          <wp:inline distT="0" distB="0" distL="0" distR="0" wp14:anchorId="5E7554FF" wp14:editId="5B613840">
            <wp:extent cx="5274310" cy="3321685"/>
            <wp:effectExtent l="0" t="0" r="2540" b="0"/>
            <wp:docPr id="15819503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950342" name=""/>
                    <pic:cNvPicPr/>
                  </pic:nvPicPr>
                  <pic:blipFill>
                    <a:blip r:embed="rId58"/>
                    <a:stretch>
                      <a:fillRect/>
                    </a:stretch>
                  </pic:blipFill>
                  <pic:spPr>
                    <a:xfrm>
                      <a:off x="0" y="0"/>
                      <a:ext cx="5274310" cy="3321685"/>
                    </a:xfrm>
                    <a:prstGeom prst="rect">
                      <a:avLst/>
                    </a:prstGeom>
                  </pic:spPr>
                </pic:pic>
              </a:graphicData>
            </a:graphic>
          </wp:inline>
        </w:drawing>
      </w:r>
    </w:p>
    <w:p w14:paraId="7A80EB32" w14:textId="44915C9D" w:rsidR="00ED6B6A" w:rsidRDefault="00ED6B6A" w:rsidP="00ED6B6A">
      <w:pPr>
        <w:pStyle w:val="ab"/>
        <w:ind w:left="420" w:firstLineChars="0" w:firstLine="0"/>
      </w:pPr>
      <w:r>
        <w:rPr>
          <w:rFonts w:hint="eastAsia"/>
        </w:rPr>
        <w:t>也可以打开任意文件夹，在顶部输入</w:t>
      </w:r>
      <w:r w:rsidR="00CE6970">
        <w:fldChar w:fldCharType="begin"/>
      </w:r>
      <w:r w:rsidR="00CE6970">
        <w:instrText>HYPERLINK "ftp://192.168.223.148/"</w:instrText>
      </w:r>
      <w:r w:rsidR="00CE6970">
        <w:fldChar w:fldCharType="separate"/>
      </w:r>
      <w:r w:rsidR="00CE6970" w:rsidRPr="00533915">
        <w:rPr>
          <w:rStyle w:val="aa"/>
          <w:rFonts w:hint="eastAsia"/>
        </w:rPr>
        <w:t>ftp://192.168.223.148/</w:t>
      </w:r>
      <w:r w:rsidR="00CE6970">
        <w:fldChar w:fldCharType="end"/>
      </w:r>
    </w:p>
    <w:p w14:paraId="4F14B148" w14:textId="6E699869" w:rsidR="00CE6970" w:rsidRPr="00CE6970" w:rsidRDefault="00B84ECB" w:rsidP="00ED6B6A">
      <w:pPr>
        <w:pStyle w:val="ab"/>
        <w:ind w:left="420" w:firstLineChars="0" w:firstLine="0"/>
      </w:pPr>
      <w:r>
        <w:rPr>
          <w:noProof/>
        </w:rPr>
        <w:lastRenderedPageBreak/>
        <w:drawing>
          <wp:inline distT="0" distB="0" distL="0" distR="0" wp14:anchorId="6408F924" wp14:editId="593D7188">
            <wp:extent cx="5274310" cy="3265805"/>
            <wp:effectExtent l="0" t="0" r="2540" b="0"/>
            <wp:docPr id="5132159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215998" name=""/>
                    <pic:cNvPicPr/>
                  </pic:nvPicPr>
                  <pic:blipFill>
                    <a:blip r:embed="rId59"/>
                    <a:stretch>
                      <a:fillRect/>
                    </a:stretch>
                  </pic:blipFill>
                  <pic:spPr>
                    <a:xfrm>
                      <a:off x="0" y="0"/>
                      <a:ext cx="5274310" cy="3265805"/>
                    </a:xfrm>
                    <a:prstGeom prst="rect">
                      <a:avLst/>
                    </a:prstGeom>
                  </pic:spPr>
                </pic:pic>
              </a:graphicData>
            </a:graphic>
          </wp:inline>
        </w:drawing>
      </w:r>
      <w:r w:rsidR="00CE6970">
        <w:rPr>
          <w:rFonts w:hint="eastAsia"/>
        </w:rPr>
        <w:t>成功访问，还可以在这里右键新建文件夹。</w:t>
      </w:r>
    </w:p>
    <w:p w14:paraId="65CDEBCF" w14:textId="2FC75634" w:rsidR="002D465D" w:rsidRDefault="00B84ECB" w:rsidP="00ED6B6A">
      <w:pPr>
        <w:widowControl/>
        <w:ind w:left="420"/>
        <w:jc w:val="left"/>
      </w:pPr>
      <w:r>
        <w:rPr>
          <w:noProof/>
        </w:rPr>
        <w:drawing>
          <wp:inline distT="0" distB="0" distL="0" distR="0" wp14:anchorId="0D42CD74" wp14:editId="2D47DD04">
            <wp:extent cx="5274310" cy="2632710"/>
            <wp:effectExtent l="0" t="0" r="2540" b="0"/>
            <wp:docPr id="16591877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187776" name=""/>
                    <pic:cNvPicPr/>
                  </pic:nvPicPr>
                  <pic:blipFill>
                    <a:blip r:embed="rId60"/>
                    <a:stretch>
                      <a:fillRect/>
                    </a:stretch>
                  </pic:blipFill>
                  <pic:spPr>
                    <a:xfrm>
                      <a:off x="0" y="0"/>
                      <a:ext cx="5274310" cy="2632710"/>
                    </a:xfrm>
                    <a:prstGeom prst="rect">
                      <a:avLst/>
                    </a:prstGeom>
                  </pic:spPr>
                </pic:pic>
              </a:graphicData>
            </a:graphic>
          </wp:inline>
        </w:drawing>
      </w:r>
    </w:p>
    <w:p w14:paraId="3511AE09" w14:textId="1FA87C0B" w:rsidR="00CE6970" w:rsidRDefault="00B84ECB" w:rsidP="00ED6B6A">
      <w:pPr>
        <w:widowControl/>
        <w:ind w:left="420"/>
        <w:jc w:val="left"/>
      </w:pPr>
      <w:r>
        <w:rPr>
          <w:noProof/>
        </w:rPr>
        <w:lastRenderedPageBreak/>
        <w:drawing>
          <wp:inline distT="0" distB="0" distL="0" distR="0" wp14:anchorId="1DAB7236" wp14:editId="66F6602F">
            <wp:extent cx="5274310" cy="2823210"/>
            <wp:effectExtent l="0" t="0" r="2540" b="0"/>
            <wp:docPr id="141341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4147" name=""/>
                    <pic:cNvPicPr/>
                  </pic:nvPicPr>
                  <pic:blipFill>
                    <a:blip r:embed="rId61"/>
                    <a:stretch>
                      <a:fillRect/>
                    </a:stretch>
                  </pic:blipFill>
                  <pic:spPr>
                    <a:xfrm>
                      <a:off x="0" y="0"/>
                      <a:ext cx="5274310" cy="2823210"/>
                    </a:xfrm>
                    <a:prstGeom prst="rect">
                      <a:avLst/>
                    </a:prstGeom>
                  </pic:spPr>
                </pic:pic>
              </a:graphicData>
            </a:graphic>
          </wp:inline>
        </w:drawing>
      </w:r>
    </w:p>
    <w:p w14:paraId="2A3C1C9F" w14:textId="13AC7BCE" w:rsidR="00CE6970" w:rsidRPr="00ED6B6A" w:rsidRDefault="00CE6970" w:rsidP="00ED6B6A">
      <w:pPr>
        <w:widowControl/>
        <w:ind w:left="420"/>
        <w:jc w:val="left"/>
      </w:pPr>
      <w:r>
        <w:rPr>
          <w:rFonts w:hint="eastAsia"/>
        </w:rPr>
        <w:t>本地路径内也出现该文件夹，</w:t>
      </w:r>
      <w:r>
        <w:rPr>
          <w:rFonts w:hint="eastAsia"/>
        </w:rPr>
        <w:t>ftp</w:t>
      </w:r>
      <w:r>
        <w:rPr>
          <w:rFonts w:hint="eastAsia"/>
        </w:rPr>
        <w:t>搭建成功。</w:t>
      </w:r>
    </w:p>
    <w:p w14:paraId="64DBC175" w14:textId="43D9281B" w:rsidR="0009770D" w:rsidRDefault="00BB53AE" w:rsidP="00BB53AE">
      <w:pPr>
        <w:pStyle w:val="1"/>
        <w:numPr>
          <w:ilvl w:val="1"/>
          <w:numId w:val="26"/>
        </w:numPr>
        <w:jc w:val="left"/>
      </w:pPr>
      <w:r>
        <w:rPr>
          <w:rFonts w:hint="eastAsia"/>
        </w:rPr>
        <w:t>配置</w:t>
      </w:r>
      <w:r>
        <w:rPr>
          <w:rFonts w:hint="eastAsia"/>
        </w:rPr>
        <w:t>Email</w:t>
      </w:r>
      <w:r>
        <w:rPr>
          <w:rFonts w:hint="eastAsia"/>
        </w:rPr>
        <w:t>服务器</w:t>
      </w:r>
    </w:p>
    <w:p w14:paraId="5D999F1C" w14:textId="77777777" w:rsidR="0009770D" w:rsidRDefault="0009770D" w:rsidP="0009770D">
      <w:pPr>
        <w:pStyle w:val="a8"/>
        <w:numPr>
          <w:ilvl w:val="0"/>
          <w:numId w:val="20"/>
        </w:numPr>
        <w:jc w:val="left"/>
      </w:pPr>
      <w:bookmarkStart w:id="14" w:name="_Toc486366693"/>
      <w:r>
        <w:rPr>
          <w:rFonts w:hint="eastAsia"/>
        </w:rPr>
        <w:t>配置</w:t>
      </w:r>
      <w:bookmarkEnd w:id="14"/>
    </w:p>
    <w:p w14:paraId="77B9D32C" w14:textId="6EE574CF" w:rsidR="00DF4407" w:rsidRDefault="00DF4407" w:rsidP="00DF4407">
      <w:r>
        <w:rPr>
          <w:noProof/>
        </w:rPr>
        <w:drawing>
          <wp:inline distT="0" distB="0" distL="0" distR="0" wp14:anchorId="73BF0CB3" wp14:editId="035737A0">
            <wp:extent cx="4848225" cy="2724150"/>
            <wp:effectExtent l="0" t="0" r="9525" b="0"/>
            <wp:docPr id="4943450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345082" name=""/>
                    <pic:cNvPicPr/>
                  </pic:nvPicPr>
                  <pic:blipFill>
                    <a:blip r:embed="rId62"/>
                    <a:stretch>
                      <a:fillRect/>
                    </a:stretch>
                  </pic:blipFill>
                  <pic:spPr>
                    <a:xfrm>
                      <a:off x="0" y="0"/>
                      <a:ext cx="4848225" cy="2724150"/>
                    </a:xfrm>
                    <a:prstGeom prst="rect">
                      <a:avLst/>
                    </a:prstGeom>
                  </pic:spPr>
                </pic:pic>
              </a:graphicData>
            </a:graphic>
          </wp:inline>
        </w:drawing>
      </w:r>
    </w:p>
    <w:p w14:paraId="00BCCBE8" w14:textId="75A14D3D" w:rsidR="00DF4407" w:rsidRDefault="00DF4407" w:rsidP="00DF4407">
      <w:r>
        <w:tab/>
      </w:r>
      <w:r>
        <w:rPr>
          <w:rFonts w:hint="eastAsia"/>
        </w:rPr>
        <w:t>点击红框，然后下一步，下一步，下一步，直到出现该页内容。</w:t>
      </w:r>
    </w:p>
    <w:p w14:paraId="1E38FEEA" w14:textId="3AE5A00B" w:rsidR="00DF4407" w:rsidRDefault="00DF4407" w:rsidP="00DF4407">
      <w:r>
        <w:rPr>
          <w:noProof/>
        </w:rPr>
        <w:drawing>
          <wp:inline distT="0" distB="0" distL="0" distR="0" wp14:anchorId="16399BDE" wp14:editId="39478F2C">
            <wp:extent cx="5274310" cy="3585210"/>
            <wp:effectExtent l="0" t="0" r="2540" b="0"/>
            <wp:docPr id="15867712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771281" name=""/>
                    <pic:cNvPicPr/>
                  </pic:nvPicPr>
                  <pic:blipFill>
                    <a:blip r:embed="rId63"/>
                    <a:stretch>
                      <a:fillRect/>
                    </a:stretch>
                  </pic:blipFill>
                  <pic:spPr>
                    <a:xfrm>
                      <a:off x="0" y="0"/>
                      <a:ext cx="5274310" cy="3585210"/>
                    </a:xfrm>
                    <a:prstGeom prst="rect">
                      <a:avLst/>
                    </a:prstGeom>
                  </pic:spPr>
                </pic:pic>
              </a:graphicData>
            </a:graphic>
          </wp:inline>
        </w:drawing>
      </w:r>
    </w:p>
    <w:p w14:paraId="52C7A432" w14:textId="10C0E7DF" w:rsidR="00DF4407" w:rsidRDefault="00DF4407" w:rsidP="00DF4407">
      <w:r>
        <w:rPr>
          <w:rFonts w:hint="eastAsia"/>
        </w:rPr>
        <w:t>在红</w:t>
      </w:r>
      <w:proofErr w:type="gramStart"/>
      <w:r>
        <w:rPr>
          <w:rFonts w:hint="eastAsia"/>
        </w:rPr>
        <w:t>框位置打</w:t>
      </w:r>
      <w:proofErr w:type="gramEnd"/>
      <w:r>
        <w:rPr>
          <w:rFonts w:hint="eastAsia"/>
        </w:rPr>
        <w:t>钩，并进行安装。</w:t>
      </w:r>
    </w:p>
    <w:p w14:paraId="085AD4A1" w14:textId="1A3BF8BF" w:rsidR="007D359C" w:rsidRPr="00DF4407" w:rsidRDefault="007D359C" w:rsidP="00DF4407">
      <w:r>
        <w:rPr>
          <w:noProof/>
        </w:rPr>
        <w:drawing>
          <wp:inline distT="0" distB="0" distL="0" distR="0" wp14:anchorId="09C2695E" wp14:editId="0250F48C">
            <wp:extent cx="3352800" cy="2619375"/>
            <wp:effectExtent l="0" t="0" r="0" b="9525"/>
            <wp:docPr id="18363642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364210" name=""/>
                    <pic:cNvPicPr/>
                  </pic:nvPicPr>
                  <pic:blipFill>
                    <a:blip r:embed="rId64"/>
                    <a:stretch>
                      <a:fillRect/>
                    </a:stretch>
                  </pic:blipFill>
                  <pic:spPr>
                    <a:xfrm>
                      <a:off x="0" y="0"/>
                      <a:ext cx="3352800" cy="2619375"/>
                    </a:xfrm>
                    <a:prstGeom prst="rect">
                      <a:avLst/>
                    </a:prstGeom>
                  </pic:spPr>
                </pic:pic>
              </a:graphicData>
            </a:graphic>
          </wp:inline>
        </w:drawing>
      </w:r>
    </w:p>
    <w:p w14:paraId="6979EDCE" w14:textId="77777777" w:rsidR="00025CCD" w:rsidRDefault="0009770D" w:rsidP="00025CCD">
      <w:pPr>
        <w:ind w:firstLineChars="200" w:firstLine="480"/>
      </w:pPr>
      <w:r>
        <w:rPr>
          <w:rFonts w:hint="eastAsia"/>
        </w:rPr>
        <w:t>首先</w:t>
      </w:r>
      <w:r w:rsidR="00025CCD">
        <w:rPr>
          <w:rFonts w:hint="eastAsia"/>
        </w:rPr>
        <w:t>在</w:t>
      </w:r>
      <w:r w:rsidR="00025CCD">
        <w:rPr>
          <w:rFonts w:hint="eastAsia"/>
        </w:rPr>
        <w:t>Internet</w:t>
      </w:r>
      <w:r w:rsidR="00025CCD">
        <w:rPr>
          <w:rFonts w:hint="eastAsia"/>
        </w:rPr>
        <w:t>信息服务（</w:t>
      </w:r>
      <w:r w:rsidR="00025CCD">
        <w:rPr>
          <w:rFonts w:hint="eastAsia"/>
        </w:rPr>
        <w:t>IIS</w:t>
      </w:r>
      <w:r w:rsidR="00025CCD">
        <w:rPr>
          <w:rFonts w:hint="eastAsia"/>
        </w:rPr>
        <w:t>）管理器</w:t>
      </w:r>
      <w:r w:rsidR="00025CCD">
        <w:rPr>
          <w:rFonts w:hint="eastAsia"/>
        </w:rPr>
        <w:t xml:space="preserve"> </w:t>
      </w:r>
      <w:r w:rsidR="00025CCD">
        <w:t>–</w:t>
      </w:r>
      <w:r w:rsidR="00025CCD">
        <w:rPr>
          <w:rFonts w:hint="eastAsia"/>
        </w:rPr>
        <w:t xml:space="preserve"> </w:t>
      </w:r>
      <w:r w:rsidR="00025CCD">
        <w:rPr>
          <w:rFonts w:hint="eastAsia"/>
        </w:rPr>
        <w:t>计算机名</w:t>
      </w:r>
      <w:r w:rsidR="00025CCD">
        <w:rPr>
          <w:rFonts w:hint="eastAsia"/>
        </w:rPr>
        <w:t xml:space="preserve"> </w:t>
      </w:r>
      <w:r w:rsidR="00025CCD">
        <w:t xml:space="preserve">– </w:t>
      </w:r>
      <w:r w:rsidR="00025CCD">
        <w:rPr>
          <w:rFonts w:hint="eastAsia"/>
        </w:rPr>
        <w:t>默认</w:t>
      </w:r>
      <w:r w:rsidR="00025CCD">
        <w:rPr>
          <w:rFonts w:hint="eastAsia"/>
        </w:rPr>
        <w:t>SMTP</w:t>
      </w:r>
      <w:r w:rsidR="00025CCD">
        <w:rPr>
          <w:rFonts w:hint="eastAsia"/>
        </w:rPr>
        <w:t>服务器</w:t>
      </w:r>
      <w:r w:rsidR="00025CCD">
        <w:rPr>
          <w:rFonts w:hint="eastAsia"/>
        </w:rPr>
        <w:t xml:space="preserve"> </w:t>
      </w:r>
      <w:r w:rsidR="00025CCD">
        <w:rPr>
          <w:rFonts w:hint="eastAsia"/>
        </w:rPr>
        <w:t>的属性中把</w:t>
      </w:r>
      <w:r w:rsidR="00025CCD">
        <w:rPr>
          <w:rFonts w:hint="eastAsia"/>
        </w:rPr>
        <w:t>IP</w:t>
      </w:r>
      <w:r w:rsidR="00025CCD">
        <w:rPr>
          <w:rFonts w:hint="eastAsia"/>
        </w:rPr>
        <w:t>地址</w:t>
      </w:r>
      <w:proofErr w:type="gramStart"/>
      <w:r w:rsidR="00025CCD">
        <w:rPr>
          <w:rFonts w:hint="eastAsia"/>
        </w:rPr>
        <w:t>改成本机地址</w:t>
      </w:r>
      <w:proofErr w:type="gramEnd"/>
      <w:r w:rsidR="00025CCD">
        <w:rPr>
          <w:rFonts w:hint="eastAsia"/>
        </w:rPr>
        <w:t xml:space="preserve"> 192.168.199.20</w:t>
      </w:r>
      <w:r w:rsidR="00964DAC">
        <w:t>8</w:t>
      </w:r>
      <w:r w:rsidR="00025CCD">
        <w:t xml:space="preserve"> </w:t>
      </w:r>
    </w:p>
    <w:p w14:paraId="05A4E29D" w14:textId="2B26C63E" w:rsidR="00025CCD" w:rsidRDefault="007D359C" w:rsidP="00025CCD">
      <w:pPr>
        <w:ind w:firstLineChars="200" w:firstLine="480"/>
      </w:pPr>
      <w:r>
        <w:rPr>
          <w:noProof/>
        </w:rPr>
        <w:drawing>
          <wp:inline distT="0" distB="0" distL="0" distR="0" wp14:anchorId="099005C7" wp14:editId="753A612E">
            <wp:extent cx="4238625" cy="2990850"/>
            <wp:effectExtent l="0" t="0" r="9525" b="0"/>
            <wp:docPr id="14337163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716395" name=""/>
                    <pic:cNvPicPr/>
                  </pic:nvPicPr>
                  <pic:blipFill>
                    <a:blip r:embed="rId65"/>
                    <a:stretch>
                      <a:fillRect/>
                    </a:stretch>
                  </pic:blipFill>
                  <pic:spPr>
                    <a:xfrm>
                      <a:off x="0" y="0"/>
                      <a:ext cx="4238625" cy="2990850"/>
                    </a:xfrm>
                    <a:prstGeom prst="rect">
                      <a:avLst/>
                    </a:prstGeom>
                  </pic:spPr>
                </pic:pic>
              </a:graphicData>
            </a:graphic>
          </wp:inline>
        </w:drawing>
      </w:r>
    </w:p>
    <w:p w14:paraId="6DCA4CFB" w14:textId="2B889D80" w:rsidR="007D359C" w:rsidRDefault="007D359C" w:rsidP="00025CCD">
      <w:pPr>
        <w:ind w:firstLineChars="200" w:firstLine="480"/>
      </w:pPr>
      <w:r>
        <w:rPr>
          <w:noProof/>
        </w:rPr>
        <w:drawing>
          <wp:inline distT="0" distB="0" distL="0" distR="0" wp14:anchorId="330EF9AA" wp14:editId="608CB125">
            <wp:extent cx="3905250" cy="4495800"/>
            <wp:effectExtent l="0" t="0" r="0" b="0"/>
            <wp:docPr id="19663944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394486" name=""/>
                    <pic:cNvPicPr/>
                  </pic:nvPicPr>
                  <pic:blipFill>
                    <a:blip r:embed="rId66"/>
                    <a:stretch>
                      <a:fillRect/>
                    </a:stretch>
                  </pic:blipFill>
                  <pic:spPr>
                    <a:xfrm>
                      <a:off x="0" y="0"/>
                      <a:ext cx="3905250" cy="4495800"/>
                    </a:xfrm>
                    <a:prstGeom prst="rect">
                      <a:avLst/>
                    </a:prstGeom>
                  </pic:spPr>
                </pic:pic>
              </a:graphicData>
            </a:graphic>
          </wp:inline>
        </w:drawing>
      </w:r>
    </w:p>
    <w:p w14:paraId="506AEA21" w14:textId="1FBAAE78" w:rsidR="007D359C" w:rsidRDefault="007D359C" w:rsidP="00025CCD">
      <w:pPr>
        <w:ind w:firstLineChars="200" w:firstLine="480"/>
      </w:pPr>
      <w:r>
        <w:rPr>
          <w:rFonts w:hint="eastAsia"/>
        </w:rPr>
        <w:t>点击属性并将</w:t>
      </w:r>
      <w:proofErr w:type="spellStart"/>
      <w:r>
        <w:rPr>
          <w:rFonts w:hint="eastAsia"/>
        </w:rPr>
        <w:t>ip</w:t>
      </w:r>
      <w:proofErr w:type="spellEnd"/>
      <w:r>
        <w:rPr>
          <w:rFonts w:hint="eastAsia"/>
        </w:rPr>
        <w:t>地址改为本机</w:t>
      </w:r>
      <w:proofErr w:type="spellStart"/>
      <w:r>
        <w:rPr>
          <w:rFonts w:hint="eastAsia"/>
        </w:rPr>
        <w:t>ip</w:t>
      </w:r>
      <w:proofErr w:type="spellEnd"/>
      <w:r>
        <w:rPr>
          <w:rFonts w:hint="eastAsia"/>
        </w:rPr>
        <w:t>。</w:t>
      </w:r>
    </w:p>
    <w:p w14:paraId="21964E4B" w14:textId="77777777" w:rsidR="0009770D" w:rsidRDefault="00214AE3" w:rsidP="0009770D">
      <w:pPr>
        <w:ind w:firstLineChars="200" w:firstLine="480"/>
      </w:pPr>
      <w:r>
        <w:rPr>
          <w:rFonts w:hint="eastAsia"/>
        </w:rPr>
        <w:t>然后打开</w:t>
      </w:r>
      <w:r>
        <w:rPr>
          <w:rFonts w:hint="eastAsia"/>
        </w:rPr>
        <w:t>POP3</w:t>
      </w:r>
      <w:r>
        <w:rPr>
          <w:rFonts w:hint="eastAsia"/>
        </w:rPr>
        <w:t>服务</w:t>
      </w:r>
      <w:r>
        <w:rPr>
          <w:rFonts w:hint="eastAsia"/>
        </w:rPr>
        <w:t xml:space="preserve"> </w:t>
      </w:r>
      <w:r>
        <w:t>–</w:t>
      </w:r>
      <w:r>
        <w:rPr>
          <w:rFonts w:hint="eastAsia"/>
        </w:rPr>
        <w:t xml:space="preserve"> </w:t>
      </w:r>
      <w:r>
        <w:rPr>
          <w:rFonts w:hint="eastAsia"/>
        </w:rPr>
        <w:t>计算机名</w:t>
      </w:r>
      <w:r>
        <w:rPr>
          <w:rFonts w:hint="eastAsia"/>
        </w:rPr>
        <w:t xml:space="preserve"> </w:t>
      </w:r>
      <w:r>
        <w:rPr>
          <w:rFonts w:hint="eastAsia"/>
        </w:rPr>
        <w:t>新建一个域，</w:t>
      </w:r>
      <w:r>
        <w:rPr>
          <w:rFonts w:hint="eastAsia"/>
        </w:rPr>
        <w:t xml:space="preserve"> </w:t>
      </w:r>
      <w:r w:rsidR="00964DAC">
        <w:rPr>
          <w:rFonts w:hint="eastAsia"/>
        </w:rPr>
        <w:t>bushixiong.com</w:t>
      </w:r>
      <w:r>
        <w:t xml:space="preserve"> </w:t>
      </w:r>
    </w:p>
    <w:p w14:paraId="1E466200" w14:textId="62288BD9" w:rsidR="00964DAC" w:rsidRDefault="00964DAC" w:rsidP="0009770D">
      <w:pPr>
        <w:ind w:firstLineChars="200" w:firstLine="480"/>
        <w:rPr>
          <w:noProof/>
        </w:rPr>
      </w:pPr>
    </w:p>
    <w:p w14:paraId="0D2A49CF" w14:textId="77777777" w:rsidR="00214AE3" w:rsidRDefault="009A1E5C" w:rsidP="0009770D">
      <w:pPr>
        <w:ind w:firstLineChars="200" w:firstLine="480"/>
      </w:pPr>
      <w:r w:rsidRPr="00AB4B9A">
        <w:rPr>
          <w:noProof/>
        </w:rPr>
        <w:drawing>
          <wp:inline distT="0" distB="0" distL="0" distR="0" wp14:anchorId="0E5523ED" wp14:editId="734FFB3C">
            <wp:extent cx="5304000" cy="2808000"/>
            <wp:effectExtent l="0" t="0" r="0" b="0"/>
            <wp:docPr id="67"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0" descr="Email 002"/>
                    <pic:cNvPicPr>
                      <a:picLocks noChangeAspect="1" noChangeArrowheads="1"/>
                    </pic:cNvPicPr>
                  </pic:nvPicPr>
                  <pic:blipFill rotWithShape="1">
                    <a:blip r:embed="rId67">
                      <a:extLst>
                        <a:ext uri="{28A0092B-C50C-407E-A947-70E740481C1C}">
                          <a14:useLocalDpi xmlns:a14="http://schemas.microsoft.com/office/drawing/2010/main" val="0"/>
                        </a:ext>
                      </a:extLst>
                    </a:blip>
                    <a:srcRect r="6077" b="34402"/>
                    <a:stretch/>
                  </pic:blipFill>
                  <pic:spPr bwMode="auto">
                    <a:xfrm>
                      <a:off x="0" y="0"/>
                      <a:ext cx="5304000" cy="2808000"/>
                    </a:xfrm>
                    <a:prstGeom prst="rect">
                      <a:avLst/>
                    </a:prstGeom>
                    <a:noFill/>
                    <a:ln>
                      <a:noFill/>
                    </a:ln>
                    <a:extLst>
                      <a:ext uri="{53640926-AAD7-44D8-BBD7-CCE9431645EC}">
                        <a14:shadowObscured xmlns:a14="http://schemas.microsoft.com/office/drawing/2010/main"/>
                      </a:ext>
                    </a:extLst>
                  </pic:spPr>
                </pic:pic>
              </a:graphicData>
            </a:graphic>
          </wp:inline>
        </w:drawing>
      </w:r>
    </w:p>
    <w:p w14:paraId="2A5E3955" w14:textId="77777777" w:rsidR="0009770D" w:rsidRDefault="0009770D" w:rsidP="0009770D">
      <w:pPr>
        <w:ind w:firstLineChars="200" w:firstLine="480"/>
      </w:pPr>
    </w:p>
    <w:p w14:paraId="7BCA2F04" w14:textId="77777777" w:rsidR="00214AE3" w:rsidRDefault="00214AE3" w:rsidP="00214AE3">
      <w:pPr>
        <w:ind w:firstLineChars="200" w:firstLine="480"/>
      </w:pPr>
      <w:r>
        <w:br w:type="page"/>
      </w:r>
      <w:r>
        <w:rPr>
          <w:rFonts w:hint="eastAsia"/>
        </w:rPr>
        <w:t>添加邮箱</w:t>
      </w:r>
    </w:p>
    <w:p w14:paraId="167AB50D" w14:textId="77777777" w:rsidR="00D605AB" w:rsidRDefault="00D605AB" w:rsidP="00214AE3">
      <w:pPr>
        <w:ind w:firstLineChars="200" w:firstLine="480"/>
        <w:rPr>
          <w:noProof/>
        </w:rPr>
      </w:pPr>
    </w:p>
    <w:p w14:paraId="7C806C4A" w14:textId="77777777" w:rsidR="0009770D" w:rsidRDefault="009A1E5C" w:rsidP="00214AE3">
      <w:pPr>
        <w:ind w:firstLineChars="200" w:firstLine="480"/>
      </w:pPr>
      <w:r w:rsidRPr="00AB4B9A">
        <w:rPr>
          <w:noProof/>
        </w:rPr>
        <w:drawing>
          <wp:inline distT="0" distB="0" distL="0" distR="0" wp14:anchorId="5E661937" wp14:editId="0DE24CE4">
            <wp:extent cx="4381448" cy="2808000"/>
            <wp:effectExtent l="0" t="0" r="635" b="0"/>
            <wp:docPr id="68"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1" descr="Email 003"/>
                    <pic:cNvPicPr>
                      <a:picLocks noChangeAspect="1" noChangeArrowheads="1"/>
                    </pic:cNvPicPr>
                  </pic:nvPicPr>
                  <pic:blipFill rotWithShape="1">
                    <a:blip r:embed="rId68">
                      <a:extLst>
                        <a:ext uri="{28A0092B-C50C-407E-A947-70E740481C1C}">
                          <a14:useLocalDpi xmlns:a14="http://schemas.microsoft.com/office/drawing/2010/main" val="0"/>
                        </a:ext>
                      </a:extLst>
                    </a:blip>
                    <a:srcRect r="13617" b="27031"/>
                    <a:stretch/>
                  </pic:blipFill>
                  <pic:spPr bwMode="auto">
                    <a:xfrm>
                      <a:off x="0" y="0"/>
                      <a:ext cx="4381448" cy="2808000"/>
                    </a:xfrm>
                    <a:prstGeom prst="rect">
                      <a:avLst/>
                    </a:prstGeom>
                    <a:noFill/>
                    <a:ln>
                      <a:noFill/>
                    </a:ln>
                    <a:extLst>
                      <a:ext uri="{53640926-AAD7-44D8-BBD7-CCE9431645EC}">
                        <a14:shadowObscured xmlns:a14="http://schemas.microsoft.com/office/drawing/2010/main"/>
                      </a:ext>
                    </a:extLst>
                  </pic:spPr>
                </pic:pic>
              </a:graphicData>
            </a:graphic>
          </wp:inline>
        </w:drawing>
      </w:r>
    </w:p>
    <w:p w14:paraId="65C75867" w14:textId="77777777" w:rsidR="00D605AB" w:rsidRDefault="00FE230D" w:rsidP="00214AE3">
      <w:pPr>
        <w:ind w:firstLineChars="200" w:firstLine="480"/>
      </w:pPr>
      <w:r>
        <w:pict w14:anchorId="3DAC8E9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60.6pt;height:324.6pt">
            <v:imagedata r:id="rId69" o:title="mail 03"/>
          </v:shape>
        </w:pict>
      </w:r>
    </w:p>
    <w:p w14:paraId="2B975BA2" w14:textId="77777777" w:rsidR="00F74C0A" w:rsidRDefault="00F74C0A">
      <w:pPr>
        <w:widowControl/>
        <w:jc w:val="left"/>
      </w:pPr>
      <w:r>
        <w:br w:type="page"/>
      </w:r>
    </w:p>
    <w:p w14:paraId="68A32520" w14:textId="77777777" w:rsidR="00D605AB" w:rsidRPr="0009770D" w:rsidRDefault="00D605AB" w:rsidP="00214AE3">
      <w:pPr>
        <w:ind w:firstLineChars="200" w:firstLine="480"/>
      </w:pPr>
    </w:p>
    <w:p w14:paraId="55D41D35" w14:textId="77777777" w:rsidR="0009770D" w:rsidRDefault="0009770D" w:rsidP="0009770D">
      <w:pPr>
        <w:pStyle w:val="a8"/>
        <w:numPr>
          <w:ilvl w:val="0"/>
          <w:numId w:val="20"/>
        </w:numPr>
        <w:jc w:val="left"/>
        <w:rPr>
          <w:rFonts w:hint="eastAsia"/>
        </w:rPr>
      </w:pPr>
      <w:bookmarkStart w:id="15" w:name="_Toc486366694"/>
      <w:r>
        <w:rPr>
          <w:rFonts w:hint="eastAsia"/>
        </w:rPr>
        <w:t>测试</w:t>
      </w:r>
      <w:bookmarkEnd w:id="15"/>
    </w:p>
    <w:p w14:paraId="45715943" w14:textId="77777777" w:rsidR="00214AE3" w:rsidRDefault="00214AE3" w:rsidP="00214AE3">
      <w:pPr>
        <w:ind w:firstLineChars="200" w:firstLine="480"/>
      </w:pPr>
      <w:r>
        <w:rPr>
          <w:rFonts w:hint="eastAsia"/>
        </w:rPr>
        <w:t>在服务器的</w:t>
      </w:r>
      <w:r>
        <w:rPr>
          <w:rFonts w:hint="eastAsia"/>
        </w:rPr>
        <w:t xml:space="preserve"> Outlook</w:t>
      </w:r>
      <w:r>
        <w:t xml:space="preserve"> E</w:t>
      </w:r>
      <w:r>
        <w:rPr>
          <w:rFonts w:hint="eastAsia"/>
        </w:rPr>
        <w:t>xpress</w:t>
      </w:r>
      <w:r>
        <w:t xml:space="preserve"> </w:t>
      </w:r>
      <w:r>
        <w:rPr>
          <w:rFonts w:hint="eastAsia"/>
        </w:rPr>
        <w:t>上配置</w:t>
      </w:r>
      <w:proofErr w:type="gramStart"/>
      <w:r>
        <w:rPr>
          <w:rFonts w:hint="eastAsia"/>
        </w:rPr>
        <w:t>帐号</w:t>
      </w:r>
      <w:proofErr w:type="gramEnd"/>
      <w:r>
        <w:rPr>
          <w:rFonts w:hint="eastAsia"/>
        </w:rPr>
        <w:t>信息</w:t>
      </w:r>
    </w:p>
    <w:p w14:paraId="287A4578" w14:textId="77777777" w:rsidR="00214AE3" w:rsidRDefault="009A1E5C" w:rsidP="00214AE3">
      <w:pPr>
        <w:ind w:firstLineChars="200" w:firstLine="480"/>
      </w:pPr>
      <w:r w:rsidRPr="00AB4B9A">
        <w:rPr>
          <w:noProof/>
        </w:rPr>
        <w:drawing>
          <wp:inline distT="0" distB="0" distL="0" distR="0" wp14:anchorId="1FE7D0F6" wp14:editId="1B48427D">
            <wp:extent cx="4839794" cy="3543300"/>
            <wp:effectExtent l="0" t="0" r="0" b="0"/>
            <wp:docPr id="69"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2" descr="Email 004"/>
                    <pic:cNvPicPr>
                      <a:picLocks noChangeAspect="1" noChangeArrowheads="1"/>
                    </pic:cNvPicPr>
                  </pic:nvPicPr>
                  <pic:blipFill>
                    <a:blip r:embed="rId70">
                      <a:extLst>
                        <a:ext uri="{28A0092B-C50C-407E-A947-70E740481C1C}">
                          <a14:useLocalDpi xmlns:a14="http://schemas.microsoft.com/office/drawing/2010/main" val="0"/>
                        </a:ext>
                      </a:extLst>
                    </a:blip>
                    <a:stretch>
                      <a:fillRect/>
                    </a:stretch>
                  </pic:blipFill>
                  <pic:spPr bwMode="auto">
                    <a:xfrm>
                      <a:off x="0" y="0"/>
                      <a:ext cx="4839794" cy="3543300"/>
                    </a:xfrm>
                    <a:prstGeom prst="rect">
                      <a:avLst/>
                    </a:prstGeom>
                    <a:noFill/>
                    <a:ln>
                      <a:noFill/>
                    </a:ln>
                  </pic:spPr>
                </pic:pic>
              </a:graphicData>
            </a:graphic>
          </wp:inline>
        </w:drawing>
      </w:r>
    </w:p>
    <w:p w14:paraId="75C7D62C" w14:textId="77777777" w:rsidR="00214AE3" w:rsidRDefault="009A1E5C" w:rsidP="00214AE3">
      <w:pPr>
        <w:ind w:firstLineChars="200" w:firstLine="480"/>
      </w:pPr>
      <w:r w:rsidRPr="00AB4B9A">
        <w:rPr>
          <w:noProof/>
        </w:rPr>
        <w:drawing>
          <wp:inline distT="0" distB="0" distL="0" distR="0" wp14:anchorId="3E2B7613" wp14:editId="245D8761">
            <wp:extent cx="3510133" cy="2562225"/>
            <wp:effectExtent l="0" t="0" r="0" b="0"/>
            <wp:docPr id="70"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3" descr="Email 005"/>
                    <pic:cNvPicPr>
                      <a:picLocks noChangeAspect="1" noChangeArrowheads="1"/>
                    </pic:cNvPicPr>
                  </pic:nvPicPr>
                  <pic:blipFill>
                    <a:blip r:embed="rId71">
                      <a:extLst>
                        <a:ext uri="{28A0092B-C50C-407E-A947-70E740481C1C}">
                          <a14:useLocalDpi xmlns:a14="http://schemas.microsoft.com/office/drawing/2010/main" val="0"/>
                        </a:ext>
                      </a:extLst>
                    </a:blip>
                    <a:stretch>
                      <a:fillRect/>
                    </a:stretch>
                  </pic:blipFill>
                  <pic:spPr bwMode="auto">
                    <a:xfrm>
                      <a:off x="0" y="0"/>
                      <a:ext cx="3510133" cy="2562225"/>
                    </a:xfrm>
                    <a:prstGeom prst="rect">
                      <a:avLst/>
                    </a:prstGeom>
                    <a:noFill/>
                    <a:ln>
                      <a:noFill/>
                    </a:ln>
                  </pic:spPr>
                </pic:pic>
              </a:graphicData>
            </a:graphic>
          </wp:inline>
        </w:drawing>
      </w:r>
    </w:p>
    <w:p w14:paraId="0E703E10" w14:textId="77777777" w:rsidR="00214AE3" w:rsidRDefault="009A1E5C" w:rsidP="00214AE3">
      <w:pPr>
        <w:ind w:firstLineChars="200" w:firstLine="480"/>
      </w:pPr>
      <w:r w:rsidRPr="00AB4B9A">
        <w:rPr>
          <w:noProof/>
        </w:rPr>
        <w:drawing>
          <wp:inline distT="0" distB="0" distL="0" distR="0" wp14:anchorId="331F4ADD" wp14:editId="5287C3B8">
            <wp:extent cx="3505200" cy="2430951"/>
            <wp:effectExtent l="0" t="0" r="0" b="7620"/>
            <wp:docPr id="71"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4" descr="Email 006"/>
                    <pic:cNvPicPr>
                      <a:picLocks noChangeAspect="1" noChangeArrowheads="1"/>
                    </pic:cNvPicPr>
                  </pic:nvPicPr>
                  <pic:blipFill>
                    <a:blip r:embed="rId72">
                      <a:extLst>
                        <a:ext uri="{28A0092B-C50C-407E-A947-70E740481C1C}">
                          <a14:useLocalDpi xmlns:a14="http://schemas.microsoft.com/office/drawing/2010/main" val="0"/>
                        </a:ext>
                      </a:extLst>
                    </a:blip>
                    <a:stretch>
                      <a:fillRect/>
                    </a:stretch>
                  </pic:blipFill>
                  <pic:spPr bwMode="auto">
                    <a:xfrm>
                      <a:off x="0" y="0"/>
                      <a:ext cx="3505200" cy="2430951"/>
                    </a:xfrm>
                    <a:prstGeom prst="rect">
                      <a:avLst/>
                    </a:prstGeom>
                    <a:noFill/>
                    <a:ln>
                      <a:noFill/>
                    </a:ln>
                  </pic:spPr>
                </pic:pic>
              </a:graphicData>
            </a:graphic>
          </wp:inline>
        </w:drawing>
      </w:r>
    </w:p>
    <w:p w14:paraId="0309AAD5" w14:textId="77777777" w:rsidR="00214AE3" w:rsidRDefault="00214AE3" w:rsidP="00214AE3">
      <w:pPr>
        <w:ind w:firstLineChars="200" w:firstLine="480"/>
      </w:pPr>
      <w:r>
        <w:rPr>
          <w:rFonts w:hint="eastAsia"/>
        </w:rPr>
        <w:t>在</w:t>
      </w:r>
      <w:r>
        <w:rPr>
          <w:rFonts w:hint="eastAsia"/>
        </w:rPr>
        <w:t>Windows</w:t>
      </w:r>
      <w:r>
        <w:t xml:space="preserve"> XP</w:t>
      </w:r>
      <w:r>
        <w:rPr>
          <w:rFonts w:hint="eastAsia"/>
        </w:rPr>
        <w:t>主机上配置</w:t>
      </w:r>
      <w:r>
        <w:rPr>
          <w:rFonts w:hint="eastAsia"/>
        </w:rPr>
        <w:t xml:space="preserve"> Outlook</w:t>
      </w:r>
      <w:r>
        <w:t xml:space="preserve"> </w:t>
      </w:r>
      <w:r>
        <w:rPr>
          <w:rFonts w:hint="eastAsia"/>
        </w:rPr>
        <w:t>Express</w:t>
      </w:r>
      <w:r>
        <w:t xml:space="preserve"> </w:t>
      </w:r>
      <w:proofErr w:type="gramStart"/>
      <w:r>
        <w:rPr>
          <w:rFonts w:hint="eastAsia"/>
        </w:rPr>
        <w:t>帐号</w:t>
      </w:r>
      <w:proofErr w:type="gramEnd"/>
      <w:r>
        <w:rPr>
          <w:rFonts w:hint="eastAsia"/>
        </w:rPr>
        <w:t>信息</w:t>
      </w:r>
    </w:p>
    <w:p w14:paraId="24EB57A4" w14:textId="77777777" w:rsidR="00214AE3" w:rsidRDefault="009A1E5C" w:rsidP="00214AE3">
      <w:pPr>
        <w:ind w:firstLineChars="200" w:firstLine="480"/>
      </w:pPr>
      <w:r w:rsidRPr="00AB4B9A">
        <w:rPr>
          <w:noProof/>
        </w:rPr>
        <w:drawing>
          <wp:inline distT="0" distB="0" distL="0" distR="0" wp14:anchorId="3D6C55F7" wp14:editId="002AC2B2">
            <wp:extent cx="4411362" cy="3238500"/>
            <wp:effectExtent l="0" t="0" r="8255" b="0"/>
            <wp:docPr id="72"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5" descr="Email 007"/>
                    <pic:cNvPicPr>
                      <a:picLocks noChangeAspect="1" noChangeArrowheads="1"/>
                    </pic:cNvPicPr>
                  </pic:nvPicPr>
                  <pic:blipFill>
                    <a:blip r:embed="rId73">
                      <a:extLst>
                        <a:ext uri="{28A0092B-C50C-407E-A947-70E740481C1C}">
                          <a14:useLocalDpi xmlns:a14="http://schemas.microsoft.com/office/drawing/2010/main" val="0"/>
                        </a:ext>
                      </a:extLst>
                    </a:blip>
                    <a:stretch>
                      <a:fillRect/>
                    </a:stretch>
                  </pic:blipFill>
                  <pic:spPr bwMode="auto">
                    <a:xfrm>
                      <a:off x="0" y="0"/>
                      <a:ext cx="4411362" cy="3238500"/>
                    </a:xfrm>
                    <a:prstGeom prst="rect">
                      <a:avLst/>
                    </a:prstGeom>
                    <a:noFill/>
                    <a:ln>
                      <a:noFill/>
                    </a:ln>
                  </pic:spPr>
                </pic:pic>
              </a:graphicData>
            </a:graphic>
          </wp:inline>
        </w:drawing>
      </w:r>
    </w:p>
    <w:p w14:paraId="738DF323" w14:textId="77777777" w:rsidR="00214AE3" w:rsidRDefault="009A1E5C" w:rsidP="00214AE3">
      <w:pPr>
        <w:ind w:firstLineChars="200" w:firstLine="480"/>
      </w:pPr>
      <w:r w:rsidRPr="00AB4B9A">
        <w:rPr>
          <w:noProof/>
        </w:rPr>
        <w:drawing>
          <wp:inline distT="0" distB="0" distL="0" distR="0" wp14:anchorId="037BD19A" wp14:editId="4024B77F">
            <wp:extent cx="3524352" cy="2609850"/>
            <wp:effectExtent l="0" t="0" r="0" b="0"/>
            <wp:docPr id="73"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6" descr="Email 008"/>
                    <pic:cNvPicPr>
                      <a:picLocks noChangeAspect="1" noChangeArrowheads="1"/>
                    </pic:cNvPicPr>
                  </pic:nvPicPr>
                  <pic:blipFill>
                    <a:blip r:embed="rId74">
                      <a:extLst>
                        <a:ext uri="{28A0092B-C50C-407E-A947-70E740481C1C}">
                          <a14:useLocalDpi xmlns:a14="http://schemas.microsoft.com/office/drawing/2010/main" val="0"/>
                        </a:ext>
                      </a:extLst>
                    </a:blip>
                    <a:stretch>
                      <a:fillRect/>
                    </a:stretch>
                  </pic:blipFill>
                  <pic:spPr bwMode="auto">
                    <a:xfrm>
                      <a:off x="0" y="0"/>
                      <a:ext cx="3524352" cy="2609850"/>
                    </a:xfrm>
                    <a:prstGeom prst="rect">
                      <a:avLst/>
                    </a:prstGeom>
                    <a:noFill/>
                    <a:ln>
                      <a:noFill/>
                    </a:ln>
                  </pic:spPr>
                </pic:pic>
              </a:graphicData>
            </a:graphic>
          </wp:inline>
        </w:drawing>
      </w:r>
    </w:p>
    <w:p w14:paraId="27B57E47" w14:textId="77777777" w:rsidR="00214AE3" w:rsidRDefault="009A1E5C" w:rsidP="00214AE3">
      <w:pPr>
        <w:ind w:firstLineChars="200" w:firstLine="480"/>
      </w:pPr>
      <w:r w:rsidRPr="00AB4B9A">
        <w:rPr>
          <w:noProof/>
        </w:rPr>
        <w:drawing>
          <wp:inline distT="0" distB="0" distL="0" distR="0" wp14:anchorId="5BA04DFA" wp14:editId="2FDC446A">
            <wp:extent cx="3595407" cy="2657475"/>
            <wp:effectExtent l="0" t="0" r="5080" b="0"/>
            <wp:docPr id="74"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7" descr="Email 009"/>
                    <pic:cNvPicPr>
                      <a:picLocks noChangeAspect="1" noChangeArrowheads="1"/>
                    </pic:cNvPicPr>
                  </pic:nvPicPr>
                  <pic:blipFill>
                    <a:blip r:embed="rId75">
                      <a:extLst>
                        <a:ext uri="{28A0092B-C50C-407E-A947-70E740481C1C}">
                          <a14:useLocalDpi xmlns:a14="http://schemas.microsoft.com/office/drawing/2010/main" val="0"/>
                        </a:ext>
                      </a:extLst>
                    </a:blip>
                    <a:stretch>
                      <a:fillRect/>
                    </a:stretch>
                  </pic:blipFill>
                  <pic:spPr bwMode="auto">
                    <a:xfrm>
                      <a:off x="0" y="0"/>
                      <a:ext cx="3595407" cy="2657475"/>
                    </a:xfrm>
                    <a:prstGeom prst="rect">
                      <a:avLst/>
                    </a:prstGeom>
                    <a:noFill/>
                    <a:ln>
                      <a:noFill/>
                    </a:ln>
                  </pic:spPr>
                </pic:pic>
              </a:graphicData>
            </a:graphic>
          </wp:inline>
        </w:drawing>
      </w:r>
    </w:p>
    <w:p w14:paraId="78BA274E" w14:textId="77777777" w:rsidR="00214AE3" w:rsidRDefault="00214AE3" w:rsidP="00214AE3">
      <w:pPr>
        <w:ind w:firstLineChars="200" w:firstLine="480"/>
      </w:pPr>
      <w:r>
        <w:rPr>
          <w:rFonts w:hint="eastAsia"/>
        </w:rPr>
        <w:t>发一封测试邮件。</w:t>
      </w:r>
    </w:p>
    <w:p w14:paraId="1882E069" w14:textId="77777777" w:rsidR="00214AE3" w:rsidRDefault="009A1E5C" w:rsidP="00214AE3">
      <w:pPr>
        <w:ind w:firstLineChars="200" w:firstLine="480"/>
      </w:pPr>
      <w:r w:rsidRPr="00AB4B9A">
        <w:rPr>
          <w:noProof/>
        </w:rPr>
        <w:drawing>
          <wp:inline distT="0" distB="0" distL="0" distR="0" wp14:anchorId="3039731F" wp14:editId="27023338">
            <wp:extent cx="2724644" cy="2838450"/>
            <wp:effectExtent l="0" t="0" r="0" b="0"/>
            <wp:docPr id="75"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8" descr="Email 010"/>
                    <pic:cNvPicPr>
                      <a:picLocks noChangeAspect="1" noChangeArrowheads="1"/>
                    </pic:cNvPicPr>
                  </pic:nvPicPr>
                  <pic:blipFill>
                    <a:blip r:embed="rId76">
                      <a:extLst>
                        <a:ext uri="{28A0092B-C50C-407E-A947-70E740481C1C}">
                          <a14:useLocalDpi xmlns:a14="http://schemas.microsoft.com/office/drawing/2010/main" val="0"/>
                        </a:ext>
                      </a:extLst>
                    </a:blip>
                    <a:stretch>
                      <a:fillRect/>
                    </a:stretch>
                  </pic:blipFill>
                  <pic:spPr bwMode="auto">
                    <a:xfrm>
                      <a:off x="0" y="0"/>
                      <a:ext cx="2724644" cy="2838450"/>
                    </a:xfrm>
                    <a:prstGeom prst="rect">
                      <a:avLst/>
                    </a:prstGeom>
                    <a:noFill/>
                    <a:ln>
                      <a:noFill/>
                    </a:ln>
                  </pic:spPr>
                </pic:pic>
              </a:graphicData>
            </a:graphic>
          </wp:inline>
        </w:drawing>
      </w:r>
    </w:p>
    <w:p w14:paraId="6FE7E665" w14:textId="77777777" w:rsidR="00214AE3" w:rsidRDefault="009A1E5C" w:rsidP="00214AE3">
      <w:pPr>
        <w:ind w:firstLineChars="200" w:firstLine="480"/>
      </w:pPr>
      <w:r w:rsidRPr="00AB4B9A">
        <w:rPr>
          <w:noProof/>
        </w:rPr>
        <w:drawing>
          <wp:inline distT="0" distB="0" distL="0" distR="0" wp14:anchorId="1A73C5B6" wp14:editId="66748CD7">
            <wp:extent cx="3917937" cy="2647950"/>
            <wp:effectExtent l="0" t="0" r="6985" b="0"/>
            <wp:docPr id="76"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9" descr="Email 011"/>
                    <pic:cNvPicPr>
                      <a:picLocks noChangeAspect="1" noChangeArrowheads="1"/>
                    </pic:cNvPicPr>
                  </pic:nvPicPr>
                  <pic:blipFill>
                    <a:blip r:embed="rId77">
                      <a:extLst>
                        <a:ext uri="{28A0092B-C50C-407E-A947-70E740481C1C}">
                          <a14:useLocalDpi xmlns:a14="http://schemas.microsoft.com/office/drawing/2010/main" val="0"/>
                        </a:ext>
                      </a:extLst>
                    </a:blip>
                    <a:stretch>
                      <a:fillRect/>
                    </a:stretch>
                  </pic:blipFill>
                  <pic:spPr bwMode="auto">
                    <a:xfrm>
                      <a:off x="0" y="0"/>
                      <a:ext cx="3917937" cy="2647950"/>
                    </a:xfrm>
                    <a:prstGeom prst="rect">
                      <a:avLst/>
                    </a:prstGeom>
                    <a:noFill/>
                    <a:ln>
                      <a:noFill/>
                    </a:ln>
                  </pic:spPr>
                </pic:pic>
              </a:graphicData>
            </a:graphic>
          </wp:inline>
        </w:drawing>
      </w:r>
    </w:p>
    <w:p w14:paraId="2E7EB11F" w14:textId="77777777" w:rsidR="00214AE3" w:rsidRDefault="00214AE3" w:rsidP="00214AE3">
      <w:pPr>
        <w:ind w:firstLineChars="200" w:firstLine="480"/>
      </w:pPr>
      <w:r>
        <w:rPr>
          <w:rFonts w:hint="eastAsia"/>
        </w:rPr>
        <w:t>在服务器的</w:t>
      </w:r>
      <w:r>
        <w:rPr>
          <w:rFonts w:hint="eastAsia"/>
        </w:rPr>
        <w:t xml:space="preserve"> Outlook</w:t>
      </w:r>
      <w:r>
        <w:t xml:space="preserve"> </w:t>
      </w:r>
      <w:r>
        <w:rPr>
          <w:rFonts w:hint="eastAsia"/>
        </w:rPr>
        <w:t>Express</w:t>
      </w:r>
      <w:r>
        <w:t xml:space="preserve"> </w:t>
      </w:r>
      <w:r>
        <w:rPr>
          <w:rFonts w:hint="eastAsia"/>
        </w:rPr>
        <w:t>成功收到。</w:t>
      </w:r>
    </w:p>
    <w:p w14:paraId="4D5DB2A0" w14:textId="77777777" w:rsidR="00214AE3" w:rsidRDefault="009A1E5C" w:rsidP="00214AE3">
      <w:pPr>
        <w:ind w:firstLineChars="200" w:firstLine="480"/>
      </w:pPr>
      <w:r w:rsidRPr="00AB4B9A">
        <w:rPr>
          <w:noProof/>
        </w:rPr>
        <w:drawing>
          <wp:inline distT="0" distB="0" distL="0" distR="0" wp14:anchorId="204BF703" wp14:editId="1D4FFEF1">
            <wp:extent cx="3425813" cy="3571875"/>
            <wp:effectExtent l="0" t="0" r="3810" b="0"/>
            <wp:docPr id="77"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0" descr="Email 012"/>
                    <pic:cNvPicPr>
                      <a:picLocks noChangeAspect="1" noChangeArrowheads="1"/>
                    </pic:cNvPicPr>
                  </pic:nvPicPr>
                  <pic:blipFill>
                    <a:blip r:embed="rId78">
                      <a:extLst>
                        <a:ext uri="{28A0092B-C50C-407E-A947-70E740481C1C}">
                          <a14:useLocalDpi xmlns:a14="http://schemas.microsoft.com/office/drawing/2010/main" val="0"/>
                        </a:ext>
                      </a:extLst>
                    </a:blip>
                    <a:stretch>
                      <a:fillRect/>
                    </a:stretch>
                  </pic:blipFill>
                  <pic:spPr bwMode="auto">
                    <a:xfrm>
                      <a:off x="0" y="0"/>
                      <a:ext cx="3425813" cy="3571875"/>
                    </a:xfrm>
                    <a:prstGeom prst="rect">
                      <a:avLst/>
                    </a:prstGeom>
                    <a:noFill/>
                    <a:ln>
                      <a:noFill/>
                    </a:ln>
                  </pic:spPr>
                </pic:pic>
              </a:graphicData>
            </a:graphic>
          </wp:inline>
        </w:drawing>
      </w:r>
    </w:p>
    <w:p w14:paraId="1E9A7F17" w14:textId="77777777" w:rsidR="00214AE3" w:rsidRDefault="00214AE3" w:rsidP="00214AE3">
      <w:pPr>
        <w:ind w:firstLineChars="200" w:firstLine="480"/>
      </w:pPr>
      <w:r>
        <w:rPr>
          <w:rFonts w:hint="eastAsia"/>
        </w:rPr>
        <w:t>邮件服务器搭建成功。</w:t>
      </w:r>
    </w:p>
    <w:p w14:paraId="280A5C77" w14:textId="77777777" w:rsidR="00D24825" w:rsidRDefault="00D24825" w:rsidP="00214AE3">
      <w:pPr>
        <w:ind w:firstLineChars="200" w:firstLine="480"/>
      </w:pPr>
    </w:p>
    <w:p w14:paraId="39A85C77" w14:textId="3AEF4C2D" w:rsidR="008527E9" w:rsidRPr="00BB53AE" w:rsidRDefault="00BB53AE" w:rsidP="00BB53AE">
      <w:pPr>
        <w:pStyle w:val="1"/>
        <w:rPr>
          <w:rFonts w:hint="eastAsia"/>
        </w:rPr>
      </w:pPr>
      <w:r>
        <w:rPr>
          <w:rFonts w:hint="eastAsia"/>
        </w:rPr>
        <w:t>六、配置</w:t>
      </w:r>
      <w:r>
        <w:rPr>
          <w:rFonts w:hint="eastAsia"/>
        </w:rPr>
        <w:t>web</w:t>
      </w:r>
      <w:r>
        <w:rPr>
          <w:rFonts w:hint="eastAsia"/>
        </w:rPr>
        <w:t>服务器</w:t>
      </w:r>
      <w:bookmarkStart w:id="16" w:name="_Toc486366696"/>
      <w:r w:rsidR="00197415">
        <w:rPr>
          <w:rFonts w:hint="eastAsia"/>
        </w:rPr>
        <w:t>配置</w:t>
      </w:r>
      <w:bookmarkEnd w:id="16"/>
    </w:p>
    <w:p w14:paraId="0AF024E3" w14:textId="77777777" w:rsidR="00961C8C" w:rsidRDefault="00961C8C" w:rsidP="00961C8C">
      <w:pPr>
        <w:pStyle w:val="ab"/>
        <w:numPr>
          <w:ilvl w:val="0"/>
          <w:numId w:val="23"/>
        </w:numPr>
        <w:ind w:firstLineChars="0"/>
      </w:pPr>
      <w:r>
        <w:rPr>
          <w:rFonts w:hint="eastAsia"/>
        </w:rPr>
        <w:t>首先在</w:t>
      </w:r>
      <w:r>
        <w:rPr>
          <w:rFonts w:hint="eastAsia"/>
        </w:rPr>
        <w:t>Internet</w:t>
      </w:r>
      <w:r>
        <w:rPr>
          <w:rFonts w:hint="eastAsia"/>
        </w:rPr>
        <w:t>信息服务（</w:t>
      </w:r>
      <w:r>
        <w:rPr>
          <w:rFonts w:hint="eastAsia"/>
        </w:rPr>
        <w:t>IIS</w:t>
      </w:r>
      <w:r>
        <w:rPr>
          <w:rFonts w:hint="eastAsia"/>
        </w:rPr>
        <w:t>）管理器</w:t>
      </w:r>
      <w:r>
        <w:rPr>
          <w:rFonts w:hint="eastAsia"/>
        </w:rPr>
        <w:t xml:space="preserve"> </w:t>
      </w:r>
      <w:r>
        <w:t>–</w:t>
      </w:r>
      <w:r>
        <w:rPr>
          <w:rFonts w:hint="eastAsia"/>
        </w:rPr>
        <w:t xml:space="preserve"> </w:t>
      </w:r>
      <w:r>
        <w:rPr>
          <w:rFonts w:hint="eastAsia"/>
        </w:rPr>
        <w:t>计算机名</w:t>
      </w:r>
      <w:r>
        <w:rPr>
          <w:rFonts w:hint="eastAsia"/>
        </w:rPr>
        <w:t xml:space="preserve"> </w:t>
      </w:r>
      <w:r>
        <w:t xml:space="preserve">– </w:t>
      </w:r>
      <w:r>
        <w:rPr>
          <w:rFonts w:hint="eastAsia"/>
        </w:rPr>
        <w:t>网站</w:t>
      </w:r>
      <w:r>
        <w:rPr>
          <w:rFonts w:hint="eastAsia"/>
        </w:rPr>
        <w:t xml:space="preserve"> </w:t>
      </w:r>
      <w:r>
        <w:rPr>
          <w:rFonts w:hint="eastAsia"/>
        </w:rPr>
        <w:t>新建网站，</w:t>
      </w:r>
      <w:r>
        <w:rPr>
          <w:rFonts w:hint="eastAsia"/>
        </w:rPr>
        <w:t>IP</w:t>
      </w:r>
      <w:r>
        <w:rPr>
          <w:rFonts w:hint="eastAsia"/>
        </w:rPr>
        <w:t>地址为本机地址</w:t>
      </w:r>
      <w:r>
        <w:rPr>
          <w:rFonts w:hint="eastAsia"/>
        </w:rPr>
        <w:t xml:space="preserve"> 192.</w:t>
      </w:r>
      <w:r>
        <w:t>168</w:t>
      </w:r>
      <w:r>
        <w:rPr>
          <w:rFonts w:hint="eastAsia"/>
        </w:rPr>
        <w:t>.</w:t>
      </w:r>
      <w:r>
        <w:t>199</w:t>
      </w:r>
      <w:r>
        <w:rPr>
          <w:rFonts w:hint="eastAsia"/>
        </w:rPr>
        <w:t>.</w:t>
      </w:r>
      <w:r w:rsidR="0058421F">
        <w:t>208</w:t>
      </w:r>
      <w:r>
        <w:t xml:space="preserve"> </w:t>
      </w:r>
    </w:p>
    <w:p w14:paraId="39C3E245" w14:textId="77777777" w:rsidR="00961C8C" w:rsidRDefault="00961C8C" w:rsidP="00197415">
      <w:pPr>
        <w:ind w:firstLineChars="200" w:firstLine="480"/>
      </w:pPr>
    </w:p>
    <w:p w14:paraId="2ACC47AF" w14:textId="77777777" w:rsidR="00197415" w:rsidRDefault="009A1E5C" w:rsidP="00197415">
      <w:pPr>
        <w:ind w:firstLineChars="200" w:firstLine="480"/>
      </w:pPr>
      <w:r w:rsidRPr="00AB4B9A">
        <w:rPr>
          <w:noProof/>
        </w:rPr>
        <w:drawing>
          <wp:inline distT="0" distB="0" distL="0" distR="0" wp14:anchorId="20F416A7" wp14:editId="4F15D9DC">
            <wp:extent cx="2970857" cy="2809875"/>
            <wp:effectExtent l="0" t="0" r="1270" b="0"/>
            <wp:docPr id="78"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2" descr="C:\Users\91266\AppData\Local\Microsoft\Windows\INetCache\Content.Word\WEB 002.png"/>
                    <pic:cNvPicPr>
                      <a:picLocks noChangeAspect="1" noChangeArrowheads="1"/>
                    </pic:cNvPicPr>
                  </pic:nvPicPr>
                  <pic:blipFill>
                    <a:blip r:embed="rId79">
                      <a:extLst>
                        <a:ext uri="{28A0092B-C50C-407E-A947-70E740481C1C}">
                          <a14:useLocalDpi xmlns:a14="http://schemas.microsoft.com/office/drawing/2010/main" val="0"/>
                        </a:ext>
                      </a:extLst>
                    </a:blip>
                    <a:stretch>
                      <a:fillRect/>
                    </a:stretch>
                  </pic:blipFill>
                  <pic:spPr bwMode="auto">
                    <a:xfrm>
                      <a:off x="0" y="0"/>
                      <a:ext cx="2970857" cy="2809875"/>
                    </a:xfrm>
                    <a:prstGeom prst="rect">
                      <a:avLst/>
                    </a:prstGeom>
                    <a:noFill/>
                    <a:ln>
                      <a:noFill/>
                    </a:ln>
                  </pic:spPr>
                </pic:pic>
              </a:graphicData>
            </a:graphic>
          </wp:inline>
        </w:drawing>
      </w:r>
    </w:p>
    <w:p w14:paraId="79E6DD83" w14:textId="77777777" w:rsidR="00197415" w:rsidRDefault="009A1E5C" w:rsidP="00197415">
      <w:pPr>
        <w:ind w:firstLineChars="200" w:firstLine="480"/>
      </w:pPr>
      <w:r w:rsidRPr="00AB4B9A">
        <w:rPr>
          <w:noProof/>
        </w:rPr>
        <w:drawing>
          <wp:inline distT="0" distB="0" distL="0" distR="0" wp14:anchorId="1453BAEB" wp14:editId="6B3695B9">
            <wp:extent cx="2918708" cy="2809875"/>
            <wp:effectExtent l="0" t="0" r="0" b="0"/>
            <wp:docPr id="7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9" descr="C:\Users\91266\AppData\Local\Microsoft\Windows\INetCache\Content.Word\WEB 001.png"/>
                    <pic:cNvPicPr>
                      <a:picLocks noChangeAspect="1" noChangeArrowheads="1"/>
                    </pic:cNvPicPr>
                  </pic:nvPicPr>
                  <pic:blipFill>
                    <a:blip r:embed="rId80">
                      <a:extLst>
                        <a:ext uri="{28A0092B-C50C-407E-A947-70E740481C1C}">
                          <a14:useLocalDpi xmlns:a14="http://schemas.microsoft.com/office/drawing/2010/main" val="0"/>
                        </a:ext>
                      </a:extLst>
                    </a:blip>
                    <a:stretch>
                      <a:fillRect/>
                    </a:stretch>
                  </pic:blipFill>
                  <pic:spPr bwMode="auto">
                    <a:xfrm>
                      <a:off x="0" y="0"/>
                      <a:ext cx="2918708" cy="2809875"/>
                    </a:xfrm>
                    <a:prstGeom prst="rect">
                      <a:avLst/>
                    </a:prstGeom>
                    <a:noFill/>
                    <a:ln>
                      <a:noFill/>
                    </a:ln>
                  </pic:spPr>
                </pic:pic>
              </a:graphicData>
            </a:graphic>
          </wp:inline>
        </w:drawing>
      </w:r>
    </w:p>
    <w:p w14:paraId="28CCDBBC" w14:textId="77777777" w:rsidR="00197415" w:rsidRDefault="00197415" w:rsidP="00197415">
      <w:pPr>
        <w:ind w:firstLineChars="200" w:firstLine="480"/>
      </w:pPr>
    </w:p>
    <w:p w14:paraId="56167990" w14:textId="77777777" w:rsidR="00197415" w:rsidRDefault="009A1E5C" w:rsidP="00197415">
      <w:pPr>
        <w:ind w:firstLineChars="200" w:firstLine="480"/>
      </w:pPr>
      <w:r w:rsidRPr="00AB4B9A">
        <w:rPr>
          <w:noProof/>
        </w:rPr>
        <w:drawing>
          <wp:inline distT="0" distB="0" distL="0" distR="0" wp14:anchorId="281AB792" wp14:editId="24011C1B">
            <wp:extent cx="2988810" cy="2867025"/>
            <wp:effectExtent l="0" t="0" r="2540" b="0"/>
            <wp:docPr id="8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0" descr="C:\Users\91266\AppData\Local\Microsoft\Windows\INetCache\Content.Word\WEB 003.png"/>
                    <pic:cNvPicPr>
                      <a:picLocks noChangeAspect="1" noChangeArrowheads="1"/>
                    </pic:cNvPicPr>
                  </pic:nvPicPr>
                  <pic:blipFill>
                    <a:blip r:embed="rId81">
                      <a:extLst>
                        <a:ext uri="{28A0092B-C50C-407E-A947-70E740481C1C}">
                          <a14:useLocalDpi xmlns:a14="http://schemas.microsoft.com/office/drawing/2010/main" val="0"/>
                        </a:ext>
                      </a:extLst>
                    </a:blip>
                    <a:stretch>
                      <a:fillRect/>
                    </a:stretch>
                  </pic:blipFill>
                  <pic:spPr bwMode="auto">
                    <a:xfrm>
                      <a:off x="0" y="0"/>
                      <a:ext cx="2988810" cy="2867025"/>
                    </a:xfrm>
                    <a:prstGeom prst="rect">
                      <a:avLst/>
                    </a:prstGeom>
                    <a:noFill/>
                    <a:ln>
                      <a:noFill/>
                    </a:ln>
                  </pic:spPr>
                </pic:pic>
              </a:graphicData>
            </a:graphic>
          </wp:inline>
        </w:drawing>
      </w:r>
    </w:p>
    <w:p w14:paraId="374260FB" w14:textId="77777777" w:rsidR="00197415" w:rsidRDefault="00197415" w:rsidP="00197415">
      <w:pPr>
        <w:ind w:firstLineChars="200" w:firstLine="480"/>
      </w:pPr>
    </w:p>
    <w:p w14:paraId="088F4498" w14:textId="77777777" w:rsidR="00197415" w:rsidRPr="00197415" w:rsidRDefault="00197415" w:rsidP="00961C8C">
      <w:pPr>
        <w:ind w:firstLineChars="200" w:firstLine="480"/>
      </w:pPr>
    </w:p>
    <w:p w14:paraId="7B4732AA" w14:textId="77777777" w:rsidR="00197415" w:rsidRDefault="00197415" w:rsidP="00197415">
      <w:pPr>
        <w:pStyle w:val="a8"/>
        <w:numPr>
          <w:ilvl w:val="0"/>
          <w:numId w:val="23"/>
        </w:numPr>
        <w:jc w:val="left"/>
        <w:rPr>
          <w:rFonts w:hint="eastAsia"/>
        </w:rPr>
      </w:pPr>
      <w:bookmarkStart w:id="17" w:name="_Toc486366697"/>
      <w:r>
        <w:rPr>
          <w:rFonts w:hint="eastAsia"/>
        </w:rPr>
        <w:t>测试</w:t>
      </w:r>
      <w:bookmarkEnd w:id="17"/>
    </w:p>
    <w:p w14:paraId="756F8D7B" w14:textId="77777777" w:rsidR="008527E9" w:rsidRDefault="00961C8C" w:rsidP="008527E9">
      <w:pPr>
        <w:ind w:firstLineChars="200" w:firstLine="480"/>
      </w:pPr>
      <w:r>
        <w:rPr>
          <w:rFonts w:hint="eastAsia"/>
        </w:rPr>
        <w:t>网页是用</w:t>
      </w:r>
      <w:r w:rsidR="00BA1E49">
        <w:rPr>
          <w:rFonts w:hint="eastAsia"/>
        </w:rPr>
        <w:t>记事本</w:t>
      </w:r>
      <w:r>
        <w:rPr>
          <w:rFonts w:hint="eastAsia"/>
        </w:rPr>
        <w:t>写的。</w:t>
      </w:r>
    </w:p>
    <w:p w14:paraId="53938CE9" w14:textId="77777777" w:rsidR="00961C8C" w:rsidRDefault="00961C8C" w:rsidP="008527E9">
      <w:pPr>
        <w:ind w:firstLineChars="200" w:firstLine="480"/>
      </w:pPr>
      <w:r>
        <w:rPr>
          <w:rFonts w:hint="eastAsia"/>
        </w:rPr>
        <w:t>在服务器里访问</w:t>
      </w:r>
      <w:r>
        <w:rPr>
          <w:rFonts w:hint="eastAsia"/>
        </w:rPr>
        <w:t xml:space="preserve"> </w:t>
      </w:r>
      <w:r w:rsidR="00BA1E49">
        <w:rPr>
          <w:rFonts w:hint="eastAsia"/>
        </w:rPr>
        <w:t>mail</w:t>
      </w:r>
      <w:r w:rsidR="00BA1E49">
        <w:t>.bushixiong</w:t>
      </w:r>
      <w:r w:rsidRPr="00D61FCA">
        <w:rPr>
          <w:rFonts w:hint="eastAsia"/>
        </w:rPr>
        <w:t>.com</w:t>
      </w:r>
      <w:r>
        <w:t xml:space="preserve"> </w:t>
      </w:r>
      <w:r>
        <w:rPr>
          <w:rFonts w:hint="eastAsia"/>
        </w:rPr>
        <w:t>。</w:t>
      </w:r>
    </w:p>
    <w:p w14:paraId="5E91AFC4" w14:textId="77777777" w:rsidR="00961C8C" w:rsidRDefault="009A1E5C" w:rsidP="008527E9">
      <w:pPr>
        <w:ind w:firstLineChars="200" w:firstLine="480"/>
      </w:pPr>
      <w:r>
        <w:rPr>
          <w:noProof/>
        </w:rPr>
        <w:drawing>
          <wp:inline distT="0" distB="0" distL="0" distR="0" wp14:anchorId="599FF6E6" wp14:editId="68CFAD25">
            <wp:extent cx="5172075" cy="3664843"/>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WEB 004"/>
                    <pic:cNvPicPr>
                      <a:picLocks noChangeAspect="1" noChangeArrowheads="1"/>
                    </pic:cNvPicPr>
                  </pic:nvPicPr>
                  <pic:blipFill>
                    <a:blip r:embed="rId82">
                      <a:extLst>
                        <a:ext uri="{28A0092B-C50C-407E-A947-70E740481C1C}">
                          <a14:useLocalDpi xmlns:a14="http://schemas.microsoft.com/office/drawing/2010/main" val="0"/>
                        </a:ext>
                      </a:extLst>
                    </a:blip>
                    <a:stretch>
                      <a:fillRect/>
                    </a:stretch>
                  </pic:blipFill>
                  <pic:spPr bwMode="auto">
                    <a:xfrm>
                      <a:off x="0" y="0"/>
                      <a:ext cx="5172075" cy="3664843"/>
                    </a:xfrm>
                    <a:prstGeom prst="rect">
                      <a:avLst/>
                    </a:prstGeom>
                    <a:noFill/>
                    <a:ln>
                      <a:noFill/>
                    </a:ln>
                  </pic:spPr>
                </pic:pic>
              </a:graphicData>
            </a:graphic>
          </wp:inline>
        </w:drawing>
      </w:r>
    </w:p>
    <w:p w14:paraId="1610EC57" w14:textId="77777777" w:rsidR="0028382D" w:rsidRDefault="0028382D">
      <w:pPr>
        <w:widowControl/>
        <w:jc w:val="left"/>
      </w:pPr>
      <w:r>
        <w:br w:type="page"/>
      </w:r>
    </w:p>
    <w:p w14:paraId="22477BEE" w14:textId="37D5F9AE" w:rsidR="0028382D" w:rsidRDefault="00273087" w:rsidP="008527E9">
      <w:pPr>
        <w:ind w:firstLineChars="200" w:firstLine="480"/>
      </w:pPr>
      <w:r>
        <w:rPr>
          <w:noProof/>
        </w:rPr>
        <mc:AlternateContent>
          <mc:Choice Requires="aink">
            <w:drawing>
              <wp:anchor distT="0" distB="0" distL="114300" distR="114300" simplePos="0" relativeHeight="251675648" behindDoc="0" locked="0" layoutInCell="1" allowOverlap="1" wp14:anchorId="26D8602E" wp14:editId="3F4478C9">
                <wp:simplePos x="0" y="0"/>
                <wp:positionH relativeFrom="column">
                  <wp:posOffset>-733995</wp:posOffset>
                </wp:positionH>
                <wp:positionV relativeFrom="paragraph">
                  <wp:posOffset>-10305</wp:posOffset>
                </wp:positionV>
                <wp:extent cx="360" cy="360"/>
                <wp:effectExtent l="0" t="0" r="0" b="0"/>
                <wp:wrapNone/>
                <wp:docPr id="1770658500" name="墨迹 11"/>
                <wp:cNvGraphicFramePr/>
                <a:graphic xmlns:a="http://schemas.openxmlformats.org/drawingml/2006/main">
                  <a:graphicData uri="http://schemas.microsoft.com/office/word/2010/wordprocessingInk">
                    <w14:contentPart bwMode="auto" r:id="rId83">
                      <w14:nvContentPartPr>
                        <w14:cNvContentPartPr/>
                      </w14:nvContentPartPr>
                      <w14:xfrm>
                        <a:off x="0" y="0"/>
                        <a:ext cx="360" cy="360"/>
                      </w14:xfrm>
                    </w14:contentPart>
                  </a:graphicData>
                </a:graphic>
              </wp:anchor>
            </w:drawing>
          </mc:Choice>
          <mc:Fallback>
            <w:drawing>
              <wp:anchor distT="0" distB="0" distL="114300" distR="114300" simplePos="0" relativeHeight="251675648" behindDoc="0" locked="0" layoutInCell="1" allowOverlap="1" wp14:anchorId="26D8602E" wp14:editId="3F4478C9">
                <wp:simplePos x="0" y="0"/>
                <wp:positionH relativeFrom="column">
                  <wp:posOffset>-733995</wp:posOffset>
                </wp:positionH>
                <wp:positionV relativeFrom="paragraph">
                  <wp:posOffset>-10305</wp:posOffset>
                </wp:positionV>
                <wp:extent cx="360" cy="360"/>
                <wp:effectExtent l="0" t="0" r="0" b="0"/>
                <wp:wrapNone/>
                <wp:docPr id="1770658500" name="墨迹 11"/>
                <wp:cNvGraphicFramePr/>
                <a:graphic xmlns:a="http://schemas.openxmlformats.org/drawingml/2006/main">
                  <a:graphicData uri="http://schemas.openxmlformats.org/drawingml/2006/picture">
                    <pic:pic xmlns:pic="http://schemas.openxmlformats.org/drawingml/2006/picture">
                      <pic:nvPicPr>
                        <pic:cNvPr id="1770658500" name="墨迹 11"/>
                        <pic:cNvPicPr/>
                      </pic:nvPicPr>
                      <pic:blipFill>
                        <a:blip r:embed="rId84"/>
                        <a:stretch>
                          <a:fillRect/>
                        </a:stretch>
                      </pic:blipFill>
                      <pic:spPr>
                        <a:xfrm>
                          <a:off x="0" y="0"/>
                          <a:ext cx="18000" cy="108000"/>
                        </a:xfrm>
                        <a:prstGeom prst="rect">
                          <a:avLst/>
                        </a:prstGeom>
                      </pic:spPr>
                    </pic:pic>
                  </a:graphicData>
                </a:graphic>
              </wp:anchor>
            </w:drawing>
          </mc:Fallback>
        </mc:AlternateContent>
      </w:r>
      <w:r>
        <w:rPr>
          <w:noProof/>
        </w:rPr>
        <mc:AlternateContent>
          <mc:Choice Requires="aink">
            <w:drawing>
              <wp:anchor distT="0" distB="0" distL="114300" distR="114300" simplePos="0" relativeHeight="251674624" behindDoc="0" locked="0" layoutInCell="1" allowOverlap="1" wp14:anchorId="12EFF148" wp14:editId="714E66EB">
                <wp:simplePos x="0" y="0"/>
                <wp:positionH relativeFrom="column">
                  <wp:posOffset>-1695915</wp:posOffset>
                </wp:positionH>
                <wp:positionV relativeFrom="paragraph">
                  <wp:posOffset>-808065</wp:posOffset>
                </wp:positionV>
                <wp:extent cx="360" cy="7920"/>
                <wp:effectExtent l="57150" t="38100" r="38100" b="49530"/>
                <wp:wrapNone/>
                <wp:docPr id="1989639643" name="墨迹 10"/>
                <wp:cNvGraphicFramePr/>
                <a:graphic xmlns:a="http://schemas.openxmlformats.org/drawingml/2006/main">
                  <a:graphicData uri="http://schemas.microsoft.com/office/word/2010/wordprocessingInk">
                    <w14:contentPart bwMode="auto" r:id="rId85">
                      <w14:nvContentPartPr>
                        <w14:cNvContentPartPr/>
                      </w14:nvContentPartPr>
                      <w14:xfrm>
                        <a:off x="0" y="0"/>
                        <a:ext cx="360" cy="7920"/>
                      </w14:xfrm>
                    </w14:contentPart>
                  </a:graphicData>
                </a:graphic>
              </wp:anchor>
            </w:drawing>
          </mc:Choice>
          <mc:Fallback>
            <w:drawing>
              <wp:anchor distT="0" distB="0" distL="114300" distR="114300" simplePos="0" relativeHeight="251674624" behindDoc="0" locked="0" layoutInCell="1" allowOverlap="1" wp14:anchorId="12EFF148" wp14:editId="714E66EB">
                <wp:simplePos x="0" y="0"/>
                <wp:positionH relativeFrom="column">
                  <wp:posOffset>-1695915</wp:posOffset>
                </wp:positionH>
                <wp:positionV relativeFrom="paragraph">
                  <wp:posOffset>-808065</wp:posOffset>
                </wp:positionV>
                <wp:extent cx="360" cy="7920"/>
                <wp:effectExtent l="57150" t="38100" r="38100" b="49530"/>
                <wp:wrapNone/>
                <wp:docPr id="1989639643" name="墨迹 10"/>
                <wp:cNvGraphicFramePr/>
                <a:graphic xmlns:a="http://schemas.openxmlformats.org/drawingml/2006/main">
                  <a:graphicData uri="http://schemas.openxmlformats.org/drawingml/2006/picture">
                    <pic:pic xmlns:pic="http://schemas.openxmlformats.org/drawingml/2006/picture">
                      <pic:nvPicPr>
                        <pic:cNvPr id="1989639643" name="墨迹 10"/>
                        <pic:cNvPicPr/>
                      </pic:nvPicPr>
                      <pic:blipFill>
                        <a:blip r:embed="rId86"/>
                        <a:stretch>
                          <a:fillRect/>
                        </a:stretch>
                      </pic:blipFill>
                      <pic:spPr>
                        <a:xfrm>
                          <a:off x="0" y="0"/>
                          <a:ext cx="18000" cy="115560"/>
                        </a:xfrm>
                        <a:prstGeom prst="rect">
                          <a:avLst/>
                        </a:prstGeom>
                      </pic:spPr>
                    </pic:pic>
                  </a:graphicData>
                </a:graphic>
              </wp:anchor>
            </w:drawing>
          </mc:Fallback>
        </mc:AlternateContent>
      </w:r>
      <w:r>
        <w:rPr>
          <w:noProof/>
        </w:rPr>
        <mc:AlternateContent>
          <mc:Choice Requires="aink">
            <w:drawing>
              <wp:anchor distT="0" distB="0" distL="114300" distR="114300" simplePos="0" relativeHeight="251673600" behindDoc="0" locked="0" layoutInCell="1" allowOverlap="1" wp14:anchorId="09A31670" wp14:editId="36A987CB">
                <wp:simplePos x="0" y="0"/>
                <wp:positionH relativeFrom="column">
                  <wp:posOffset>-1829115</wp:posOffset>
                </wp:positionH>
                <wp:positionV relativeFrom="paragraph">
                  <wp:posOffset>-324585</wp:posOffset>
                </wp:positionV>
                <wp:extent cx="360" cy="360"/>
                <wp:effectExtent l="0" t="0" r="0" b="0"/>
                <wp:wrapNone/>
                <wp:docPr id="1696069872" name="墨迹 9"/>
                <wp:cNvGraphicFramePr/>
                <a:graphic xmlns:a="http://schemas.openxmlformats.org/drawingml/2006/main">
                  <a:graphicData uri="http://schemas.microsoft.com/office/word/2010/wordprocessingInk">
                    <w14:contentPart bwMode="auto" r:id="rId87">
                      <w14:nvContentPartPr>
                        <w14:cNvContentPartPr/>
                      </w14:nvContentPartPr>
                      <w14:xfrm>
                        <a:off x="0" y="0"/>
                        <a:ext cx="360" cy="360"/>
                      </w14:xfrm>
                    </w14:contentPart>
                  </a:graphicData>
                </a:graphic>
              </wp:anchor>
            </w:drawing>
          </mc:Choice>
          <mc:Fallback>
            <w:drawing>
              <wp:anchor distT="0" distB="0" distL="114300" distR="114300" simplePos="0" relativeHeight="251673600" behindDoc="0" locked="0" layoutInCell="1" allowOverlap="1" wp14:anchorId="09A31670" wp14:editId="36A987CB">
                <wp:simplePos x="0" y="0"/>
                <wp:positionH relativeFrom="column">
                  <wp:posOffset>-1829115</wp:posOffset>
                </wp:positionH>
                <wp:positionV relativeFrom="paragraph">
                  <wp:posOffset>-324585</wp:posOffset>
                </wp:positionV>
                <wp:extent cx="360" cy="360"/>
                <wp:effectExtent l="0" t="0" r="0" b="0"/>
                <wp:wrapNone/>
                <wp:docPr id="1696069872" name="墨迹 9"/>
                <wp:cNvGraphicFramePr/>
                <a:graphic xmlns:a="http://schemas.openxmlformats.org/drawingml/2006/main">
                  <a:graphicData uri="http://schemas.openxmlformats.org/drawingml/2006/picture">
                    <pic:pic xmlns:pic="http://schemas.openxmlformats.org/drawingml/2006/picture">
                      <pic:nvPicPr>
                        <pic:cNvPr id="1696069872" name="墨迹 9"/>
                        <pic:cNvPicPr/>
                      </pic:nvPicPr>
                      <pic:blipFill>
                        <a:blip r:embed="rId84"/>
                        <a:stretch>
                          <a:fillRect/>
                        </a:stretch>
                      </pic:blipFill>
                      <pic:spPr>
                        <a:xfrm>
                          <a:off x="0" y="0"/>
                          <a:ext cx="18000" cy="108000"/>
                        </a:xfrm>
                        <a:prstGeom prst="rect">
                          <a:avLst/>
                        </a:prstGeom>
                      </pic:spPr>
                    </pic:pic>
                  </a:graphicData>
                </a:graphic>
              </wp:anchor>
            </w:drawing>
          </mc:Fallback>
        </mc:AlternateContent>
      </w:r>
      <w:r>
        <w:rPr>
          <w:noProof/>
        </w:rPr>
        <mc:AlternateContent>
          <mc:Choice Requires="wpi">
            <w:drawing>
              <wp:anchor distT="0" distB="0" distL="114300" distR="114300" simplePos="0" relativeHeight="251672576" behindDoc="0" locked="0" layoutInCell="1" allowOverlap="1" wp14:anchorId="5BDE592A" wp14:editId="49744831">
                <wp:simplePos x="0" y="0"/>
                <wp:positionH relativeFrom="column">
                  <wp:posOffset>-2371995</wp:posOffset>
                </wp:positionH>
                <wp:positionV relativeFrom="paragraph">
                  <wp:posOffset>-639585</wp:posOffset>
                </wp:positionV>
                <wp:extent cx="15120" cy="29880"/>
                <wp:effectExtent l="133350" t="133350" r="80645" b="141605"/>
                <wp:wrapNone/>
                <wp:docPr id="1072896679" name="墨迹 8"/>
                <wp:cNvGraphicFramePr/>
                <a:graphic xmlns:a="http://schemas.openxmlformats.org/drawingml/2006/main">
                  <a:graphicData uri="http://schemas.microsoft.com/office/word/2010/wordprocessingInk">
                    <w14:contentPart bwMode="auto" r:id="rId88">
                      <w14:nvContentPartPr>
                        <w14:cNvContentPartPr/>
                      </w14:nvContentPartPr>
                      <w14:xfrm>
                        <a:off x="0" y="0"/>
                        <a:ext cx="15120" cy="29880"/>
                      </w14:xfrm>
                    </w14:contentPart>
                  </a:graphicData>
                </a:graphic>
              </wp:anchor>
            </w:drawing>
          </mc:Choice>
          <mc:Fallback>
            <w:pict>
              <v:shape w14:anchorId="3C473239" id="墨迹 8" o:spid="_x0000_s1026" type="#_x0000_t75" style="position:absolute;margin-left:-191.7pt;margin-top:-55.35pt;width:11.15pt;height:12.35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">
                <v:imagedata r:id="rId89" o:title=""/>
              </v:shape>
            </w:pict>
          </mc:Fallback>
        </mc:AlternateContent>
      </w:r>
      <w:r>
        <w:rPr>
          <w:noProof/>
        </w:rPr>
        <mc:AlternateContent>
          <mc:Choice Requires="wpi">
            <w:drawing>
              <wp:anchor distT="0" distB="0" distL="114300" distR="114300" simplePos="0" relativeHeight="251671552" behindDoc="0" locked="0" layoutInCell="1" allowOverlap="1" wp14:anchorId="0490EFE8" wp14:editId="51345B6B">
                <wp:simplePos x="0" y="0"/>
                <wp:positionH relativeFrom="column">
                  <wp:posOffset>-2381715</wp:posOffset>
                </wp:positionH>
                <wp:positionV relativeFrom="paragraph">
                  <wp:posOffset>-257625</wp:posOffset>
                </wp:positionV>
                <wp:extent cx="360" cy="360"/>
                <wp:effectExtent l="133350" t="133350" r="95250" b="133350"/>
                <wp:wrapNone/>
                <wp:docPr id="1769501909" name="墨迹 7"/>
                <wp:cNvGraphicFramePr/>
                <a:graphic xmlns:a="http://schemas.openxmlformats.org/drawingml/2006/main">
                  <a:graphicData uri="http://schemas.microsoft.com/office/word/2010/wordprocessingInk">
                    <w14:contentPart bwMode="auto" r:id="rId90">
                      <w14:nvContentPartPr>
                        <w14:cNvContentPartPr/>
                      </w14:nvContentPartPr>
                      <w14:xfrm>
                        <a:off x="0" y="0"/>
                        <a:ext cx="360" cy="360"/>
                      </w14:xfrm>
                    </w14:contentPart>
                  </a:graphicData>
                </a:graphic>
              </wp:anchor>
            </w:drawing>
          </mc:Choice>
          <mc:Fallback>
            <w:pict>
              <v:shape w14:anchorId="6583546C" id="墨迹 7" o:spid="_x0000_s1026" type="#_x0000_t75" style="position:absolute;margin-left:-192.5pt;margin-top:-25.25pt;width:9.95pt;height:9.95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">
                <v:imagedata r:id="rId91" o:title=""/>
              </v:shape>
            </w:pict>
          </mc:Fallback>
        </mc:AlternateContent>
      </w:r>
    </w:p>
    <w:p w14:paraId="2B6A2763" w14:textId="77777777" w:rsidR="00961C8C" w:rsidRDefault="00961C8C" w:rsidP="008527E9">
      <w:pPr>
        <w:ind w:firstLineChars="200" w:firstLine="480"/>
      </w:pPr>
      <w:r>
        <w:rPr>
          <w:rFonts w:hint="eastAsia"/>
        </w:rPr>
        <w:t>在服务器里访问</w:t>
      </w:r>
      <w:r>
        <w:rPr>
          <w:rFonts w:hint="eastAsia"/>
        </w:rPr>
        <w:t xml:space="preserve"> </w:t>
      </w:r>
      <w:r w:rsidR="007957A0">
        <w:rPr>
          <w:rFonts w:hint="eastAsia"/>
        </w:rPr>
        <w:t>mail</w:t>
      </w:r>
      <w:r w:rsidR="007957A0">
        <w:t>.bushixiong</w:t>
      </w:r>
      <w:r w:rsidR="007957A0" w:rsidRPr="00D61FCA">
        <w:rPr>
          <w:rFonts w:hint="eastAsia"/>
        </w:rPr>
        <w:t>.com</w:t>
      </w:r>
      <w:r>
        <w:t>/</w:t>
      </w:r>
      <w:r>
        <w:rPr>
          <w:rFonts w:hint="eastAsia"/>
        </w:rPr>
        <w:t>imgine</w:t>
      </w:r>
      <w:r w:rsidR="007957A0">
        <w:t>s</w:t>
      </w:r>
      <w:r>
        <w:t xml:space="preserve">.html </w:t>
      </w:r>
      <w:r>
        <w:rPr>
          <w:rFonts w:hint="eastAsia"/>
        </w:rPr>
        <w:t>。</w:t>
      </w:r>
    </w:p>
    <w:p w14:paraId="2275D736" w14:textId="50486B99" w:rsidR="008527E9" w:rsidRDefault="00273087" w:rsidP="008527E9">
      <w:pPr>
        <w:ind w:firstLineChars="200" w:firstLine="480"/>
      </w:pPr>
      <w:r>
        <w:rPr>
          <w:noProof/>
        </w:rPr>
        <mc:AlternateContent>
          <mc:Choice Requires="aink">
            <w:drawing>
              <wp:anchor distT="0" distB="0" distL="114300" distR="114300" simplePos="0" relativeHeight="251678720" behindDoc="0" locked="0" layoutInCell="1" allowOverlap="1" wp14:anchorId="0554A6F3" wp14:editId="64F30D20">
                <wp:simplePos x="0" y="0"/>
                <wp:positionH relativeFrom="column">
                  <wp:posOffset>-1467315</wp:posOffset>
                </wp:positionH>
                <wp:positionV relativeFrom="paragraph">
                  <wp:posOffset>622335</wp:posOffset>
                </wp:positionV>
                <wp:extent cx="360" cy="360"/>
                <wp:effectExtent l="0" t="0" r="0" b="0"/>
                <wp:wrapNone/>
                <wp:docPr id="159580460" name="墨迹 14"/>
                <wp:cNvGraphicFramePr/>
                <a:graphic xmlns:a="http://schemas.openxmlformats.org/drawingml/2006/main">
                  <a:graphicData uri="http://schemas.microsoft.com/office/word/2010/wordprocessingInk">
                    <w14:contentPart bwMode="auto" r:id="rId92">
                      <w14:nvContentPartPr>
                        <w14:cNvContentPartPr/>
                      </w14:nvContentPartPr>
                      <w14:xfrm>
                        <a:off x="0" y="0"/>
                        <a:ext cx="360" cy="360"/>
                      </w14:xfrm>
                    </w14:contentPart>
                  </a:graphicData>
                </a:graphic>
              </wp:anchor>
            </w:drawing>
          </mc:Choice>
          <mc:Fallback>
            <w:drawing>
              <wp:anchor distT="0" distB="0" distL="114300" distR="114300" simplePos="0" relativeHeight="251678720" behindDoc="0" locked="0" layoutInCell="1" allowOverlap="1" wp14:anchorId="0554A6F3" wp14:editId="64F30D20">
                <wp:simplePos x="0" y="0"/>
                <wp:positionH relativeFrom="column">
                  <wp:posOffset>-1467315</wp:posOffset>
                </wp:positionH>
                <wp:positionV relativeFrom="paragraph">
                  <wp:posOffset>622335</wp:posOffset>
                </wp:positionV>
                <wp:extent cx="360" cy="360"/>
                <wp:effectExtent l="0" t="0" r="0" b="0"/>
                <wp:wrapNone/>
                <wp:docPr id="159580460" name="墨迹 14"/>
                <wp:cNvGraphicFramePr/>
                <a:graphic xmlns:a="http://schemas.openxmlformats.org/drawingml/2006/main">
                  <a:graphicData uri="http://schemas.openxmlformats.org/drawingml/2006/picture">
                    <pic:pic xmlns:pic="http://schemas.openxmlformats.org/drawingml/2006/picture">
                      <pic:nvPicPr>
                        <pic:cNvPr id="159580460" name="墨迹 14"/>
                        <pic:cNvPicPr/>
                      </pic:nvPicPr>
                      <pic:blipFill>
                        <a:blip r:embed="rId84"/>
                        <a:stretch>
                          <a:fillRect/>
                        </a:stretch>
                      </pic:blipFill>
                      <pic:spPr>
                        <a:xfrm>
                          <a:off x="0" y="0"/>
                          <a:ext cx="18000" cy="108000"/>
                        </a:xfrm>
                        <a:prstGeom prst="rect">
                          <a:avLst/>
                        </a:prstGeom>
                      </pic:spPr>
                    </pic:pic>
                  </a:graphicData>
                </a:graphic>
              </wp:anchor>
            </w:drawing>
          </mc:Fallback>
        </mc:AlternateContent>
      </w:r>
      <w:r>
        <w:rPr>
          <w:noProof/>
        </w:rPr>
        <mc:AlternateContent>
          <mc:Choice Requires="aink">
            <w:drawing>
              <wp:anchor distT="0" distB="0" distL="114300" distR="114300" simplePos="0" relativeHeight="251677696" behindDoc="0" locked="0" layoutInCell="1" allowOverlap="1" wp14:anchorId="1CC84844" wp14:editId="6BB66553">
                <wp:simplePos x="0" y="0"/>
                <wp:positionH relativeFrom="column">
                  <wp:posOffset>-1461555</wp:posOffset>
                </wp:positionH>
                <wp:positionV relativeFrom="paragraph">
                  <wp:posOffset>622335</wp:posOffset>
                </wp:positionV>
                <wp:extent cx="4320" cy="360"/>
                <wp:effectExtent l="38100" t="38100" r="53340" b="57150"/>
                <wp:wrapNone/>
                <wp:docPr id="176170329" name="墨迹 13"/>
                <wp:cNvGraphicFramePr/>
                <a:graphic xmlns:a="http://schemas.openxmlformats.org/drawingml/2006/main">
                  <a:graphicData uri="http://schemas.microsoft.com/office/word/2010/wordprocessingInk">
                    <w14:contentPart bwMode="auto" r:id="rId93">
                      <w14:nvContentPartPr>
                        <w14:cNvContentPartPr/>
                      </w14:nvContentPartPr>
                      <w14:xfrm>
                        <a:off x="0" y="0"/>
                        <a:ext cx="4320" cy="360"/>
                      </w14:xfrm>
                    </w14:contentPart>
                  </a:graphicData>
                </a:graphic>
              </wp:anchor>
            </w:drawing>
          </mc:Choice>
          <mc:Fallback>
            <w:drawing>
              <wp:anchor distT="0" distB="0" distL="114300" distR="114300" simplePos="0" relativeHeight="251677696" behindDoc="0" locked="0" layoutInCell="1" allowOverlap="1" wp14:anchorId="1CC84844" wp14:editId="6BB66553">
                <wp:simplePos x="0" y="0"/>
                <wp:positionH relativeFrom="column">
                  <wp:posOffset>-1461555</wp:posOffset>
                </wp:positionH>
                <wp:positionV relativeFrom="paragraph">
                  <wp:posOffset>622335</wp:posOffset>
                </wp:positionV>
                <wp:extent cx="4320" cy="360"/>
                <wp:effectExtent l="38100" t="38100" r="53340" b="57150"/>
                <wp:wrapNone/>
                <wp:docPr id="176170329" name="墨迹 13"/>
                <wp:cNvGraphicFramePr/>
                <a:graphic xmlns:a="http://schemas.openxmlformats.org/drawingml/2006/main">
                  <a:graphicData uri="http://schemas.openxmlformats.org/drawingml/2006/picture">
                    <pic:pic xmlns:pic="http://schemas.openxmlformats.org/drawingml/2006/picture">
                      <pic:nvPicPr>
                        <pic:cNvPr id="176170329" name="墨迹 13"/>
                        <pic:cNvPicPr/>
                      </pic:nvPicPr>
                      <pic:blipFill>
                        <a:blip r:embed="rId94"/>
                        <a:stretch>
                          <a:fillRect/>
                        </a:stretch>
                      </pic:blipFill>
                      <pic:spPr>
                        <a:xfrm>
                          <a:off x="0" y="0"/>
                          <a:ext cx="23564" cy="108000"/>
                        </a:xfrm>
                        <a:prstGeom prst="rect">
                          <a:avLst/>
                        </a:prstGeom>
                      </pic:spPr>
                    </pic:pic>
                  </a:graphicData>
                </a:graphic>
              </wp:anchor>
            </w:drawing>
          </mc:Fallback>
        </mc:AlternateContent>
      </w:r>
      <w:r>
        <w:rPr>
          <w:noProof/>
        </w:rPr>
        <mc:AlternateContent>
          <mc:Choice Requires="aink">
            <w:drawing>
              <wp:anchor distT="0" distB="0" distL="114300" distR="114300" simplePos="0" relativeHeight="251676672" behindDoc="0" locked="0" layoutInCell="1" allowOverlap="1" wp14:anchorId="0E5967A8" wp14:editId="44D5F523">
                <wp:simplePos x="0" y="0"/>
                <wp:positionH relativeFrom="column">
                  <wp:posOffset>-1448595</wp:posOffset>
                </wp:positionH>
                <wp:positionV relativeFrom="paragraph">
                  <wp:posOffset>670215</wp:posOffset>
                </wp:positionV>
                <wp:extent cx="360" cy="360"/>
                <wp:effectExtent l="0" t="0" r="0" b="0"/>
                <wp:wrapNone/>
                <wp:docPr id="1438335432" name="墨迹 12"/>
                <wp:cNvGraphicFramePr/>
                <a:graphic xmlns:a="http://schemas.openxmlformats.org/drawingml/2006/main">
                  <a:graphicData uri="http://schemas.microsoft.com/office/word/2010/wordprocessingInk">
                    <w14:contentPart bwMode="auto" r:id="rId95">
                      <w14:nvContentPartPr>
                        <w14:cNvContentPartPr/>
                      </w14:nvContentPartPr>
                      <w14:xfrm>
                        <a:off x="0" y="0"/>
                        <a:ext cx="360" cy="360"/>
                      </w14:xfrm>
                    </w14:contentPart>
                  </a:graphicData>
                </a:graphic>
              </wp:anchor>
            </w:drawing>
          </mc:Choice>
          <mc:Fallback>
            <w:drawing>
              <wp:anchor distT="0" distB="0" distL="114300" distR="114300" simplePos="0" relativeHeight="251676672" behindDoc="0" locked="0" layoutInCell="1" allowOverlap="1" wp14:anchorId="0E5967A8" wp14:editId="44D5F523">
                <wp:simplePos x="0" y="0"/>
                <wp:positionH relativeFrom="column">
                  <wp:posOffset>-1448595</wp:posOffset>
                </wp:positionH>
                <wp:positionV relativeFrom="paragraph">
                  <wp:posOffset>670215</wp:posOffset>
                </wp:positionV>
                <wp:extent cx="360" cy="360"/>
                <wp:effectExtent l="0" t="0" r="0" b="0"/>
                <wp:wrapNone/>
                <wp:docPr id="1438335432" name="墨迹 12"/>
                <wp:cNvGraphicFramePr/>
                <a:graphic xmlns:a="http://schemas.openxmlformats.org/drawingml/2006/main">
                  <a:graphicData uri="http://schemas.openxmlformats.org/drawingml/2006/picture">
                    <pic:pic xmlns:pic="http://schemas.openxmlformats.org/drawingml/2006/picture">
                      <pic:nvPicPr>
                        <pic:cNvPr id="1438335432" name="墨迹 12"/>
                        <pic:cNvPicPr/>
                      </pic:nvPicPr>
                      <pic:blipFill>
                        <a:blip r:embed="rId84"/>
                        <a:stretch>
                          <a:fillRect/>
                        </a:stretch>
                      </pic:blipFill>
                      <pic:spPr>
                        <a:xfrm>
                          <a:off x="0" y="0"/>
                          <a:ext cx="18000" cy="108000"/>
                        </a:xfrm>
                        <a:prstGeom prst="rect">
                          <a:avLst/>
                        </a:prstGeom>
                      </pic:spPr>
                    </pic:pic>
                  </a:graphicData>
                </a:graphic>
              </wp:anchor>
            </w:drawing>
          </mc:Fallback>
        </mc:AlternateContent>
      </w:r>
      <w:r>
        <w:rPr>
          <w:noProof/>
        </w:rPr>
        <mc:AlternateContent>
          <mc:Choice Requires="wpi">
            <w:drawing>
              <wp:anchor distT="0" distB="0" distL="114300" distR="114300" simplePos="0" relativeHeight="251666432" behindDoc="0" locked="0" layoutInCell="1" allowOverlap="1" wp14:anchorId="60445BE0" wp14:editId="4D233240">
                <wp:simplePos x="0" y="0"/>
                <wp:positionH relativeFrom="column">
                  <wp:posOffset>479565</wp:posOffset>
                </wp:positionH>
                <wp:positionV relativeFrom="paragraph">
                  <wp:posOffset>1353495</wp:posOffset>
                </wp:positionV>
                <wp:extent cx="3195360" cy="2337840"/>
                <wp:effectExtent l="114300" t="133350" r="100330" b="100965"/>
                <wp:wrapNone/>
                <wp:docPr id="1321477958" name="墨迹 2"/>
                <wp:cNvGraphicFramePr/>
                <a:graphic xmlns:a="http://schemas.openxmlformats.org/drawingml/2006/main">
                  <a:graphicData uri="http://schemas.microsoft.com/office/word/2010/wordprocessingInk">
                    <w14:contentPart bwMode="auto" r:id="rId96">
                      <w14:nvContentPartPr>
                        <w14:cNvContentPartPr/>
                      </w14:nvContentPartPr>
                      <w14:xfrm>
                        <a:off x="0" y="0"/>
                        <a:ext cx="3195360" cy="2337840"/>
                      </w14:xfrm>
                    </w14:contentPart>
                  </a:graphicData>
                </a:graphic>
              </wp:anchor>
            </w:drawing>
          </mc:Choice>
          <mc:Fallback>
            <w:pict>
              <v:shape w14:anchorId="2FF59C41" id="墨迹 2" o:spid="_x0000_s1026" type="#_x0000_t75" style="position:absolute;margin-left:32.8pt;margin-top:101.6pt;width:261.5pt;height:194.05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">
                <v:imagedata r:id="rId97" o:title=""/>
              </v:shape>
            </w:pict>
          </mc:Fallback>
        </mc:AlternateContent>
      </w:r>
      <w:r>
        <w:rPr>
          <w:noProof/>
        </w:rPr>
        <mc:AlternateContent>
          <mc:Choice Requires="wpi">
            <w:drawing>
              <wp:anchor distT="0" distB="0" distL="114300" distR="114300" simplePos="0" relativeHeight="251665408" behindDoc="0" locked="0" layoutInCell="1" allowOverlap="1" wp14:anchorId="04E7C5B0" wp14:editId="04620E99">
                <wp:simplePos x="0" y="0"/>
                <wp:positionH relativeFrom="column">
                  <wp:posOffset>380565</wp:posOffset>
                </wp:positionH>
                <wp:positionV relativeFrom="paragraph">
                  <wp:posOffset>839775</wp:posOffset>
                </wp:positionV>
                <wp:extent cx="761760" cy="60840"/>
                <wp:effectExtent l="133350" t="133350" r="95885" b="130175"/>
                <wp:wrapNone/>
                <wp:docPr id="1189249402" name="墨迹 1"/>
                <wp:cNvGraphicFramePr/>
                <a:graphic xmlns:a="http://schemas.openxmlformats.org/drawingml/2006/main">
                  <a:graphicData uri="http://schemas.microsoft.com/office/word/2010/wordprocessingInk">
                    <w14:contentPart bwMode="auto" r:id="rId98">
                      <w14:nvContentPartPr>
                        <w14:cNvContentPartPr/>
                      </w14:nvContentPartPr>
                      <w14:xfrm>
                        <a:off x="0" y="0"/>
                        <a:ext cx="761760" cy="60840"/>
                      </w14:xfrm>
                    </w14:contentPart>
                  </a:graphicData>
                </a:graphic>
              </wp:anchor>
            </w:drawing>
          </mc:Choice>
          <mc:Fallback>
            <w:pict>
              <v:shape w14:anchorId="4CE5EA50" id="墨迹 1" o:spid="_x0000_s1026" type="#_x0000_t75" style="position:absolute;margin-left:25pt;margin-top:61.15pt;width:69.9pt;height:14.75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">
                <v:imagedata r:id="rId99" o:title=""/>
              </v:shape>
            </w:pict>
          </mc:Fallback>
        </mc:AlternateContent>
      </w:r>
      <w:r w:rsidR="009A1E5C">
        <w:rPr>
          <w:noProof/>
        </w:rPr>
        <w:drawing>
          <wp:inline distT="0" distB="0" distL="0" distR="0" wp14:anchorId="02324B3F" wp14:editId="5E7D6B74">
            <wp:extent cx="5021785" cy="3570489"/>
            <wp:effectExtent l="0" t="0" r="762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WEB 005"/>
                    <pic:cNvPicPr>
                      <a:picLocks noChangeAspect="1" noChangeArrowheads="1"/>
                    </pic:cNvPicPr>
                  </pic:nvPicPr>
                  <pic:blipFill>
                    <a:blip r:embed="rId100">
                      <a:extLst>
                        <a:ext uri="{28A0092B-C50C-407E-A947-70E740481C1C}">
                          <a14:useLocalDpi xmlns:a14="http://schemas.microsoft.com/office/drawing/2010/main" val="0"/>
                        </a:ext>
                      </a:extLst>
                    </a:blip>
                    <a:stretch>
                      <a:fillRect/>
                    </a:stretch>
                  </pic:blipFill>
                  <pic:spPr bwMode="auto">
                    <a:xfrm>
                      <a:off x="0" y="0"/>
                      <a:ext cx="5021785" cy="3570489"/>
                    </a:xfrm>
                    <a:prstGeom prst="rect">
                      <a:avLst/>
                    </a:prstGeom>
                    <a:noFill/>
                    <a:ln>
                      <a:noFill/>
                    </a:ln>
                  </pic:spPr>
                </pic:pic>
              </a:graphicData>
            </a:graphic>
          </wp:inline>
        </w:drawing>
      </w:r>
    </w:p>
    <w:p w14:paraId="1DCDE8B8" w14:textId="77777777" w:rsidR="008527E9" w:rsidRDefault="00961C8C" w:rsidP="008527E9">
      <w:pPr>
        <w:ind w:firstLineChars="200" w:firstLine="480"/>
      </w:pPr>
      <w:r>
        <w:rPr>
          <w:rFonts w:hint="eastAsia"/>
        </w:rPr>
        <w:t>在</w:t>
      </w:r>
      <w:r>
        <w:rPr>
          <w:rFonts w:hint="eastAsia"/>
        </w:rPr>
        <w:t>windows</w:t>
      </w:r>
      <w:r>
        <w:t>10</w:t>
      </w:r>
      <w:r>
        <w:rPr>
          <w:rFonts w:hint="eastAsia"/>
        </w:rPr>
        <w:t>主机</w:t>
      </w:r>
      <w:r w:rsidR="000861D7">
        <w:rPr>
          <w:rFonts w:hint="eastAsia"/>
        </w:rPr>
        <w:t>用</w:t>
      </w:r>
      <w:r w:rsidR="000861D7">
        <w:rPr>
          <w:rFonts w:hint="eastAsia"/>
        </w:rPr>
        <w:t xml:space="preserve"> 360</w:t>
      </w:r>
      <w:proofErr w:type="gramStart"/>
      <w:r w:rsidR="000861D7">
        <w:rPr>
          <w:rFonts w:hint="eastAsia"/>
        </w:rPr>
        <w:t>极</w:t>
      </w:r>
      <w:proofErr w:type="gramEnd"/>
      <w:r w:rsidR="000861D7">
        <w:rPr>
          <w:rFonts w:hint="eastAsia"/>
        </w:rPr>
        <w:t>速浏览器</w:t>
      </w:r>
      <w:r w:rsidR="000861D7">
        <w:rPr>
          <w:rFonts w:hint="eastAsia"/>
        </w:rPr>
        <w:t xml:space="preserve"> </w:t>
      </w:r>
      <w:r>
        <w:rPr>
          <w:rFonts w:hint="eastAsia"/>
        </w:rPr>
        <w:t>访问</w:t>
      </w:r>
      <w:r>
        <w:rPr>
          <w:rFonts w:hint="eastAsia"/>
        </w:rPr>
        <w:t xml:space="preserve"> </w:t>
      </w:r>
      <w:r w:rsidR="0028382D">
        <w:t>192.168.199.208</w:t>
      </w:r>
      <w:r>
        <w:rPr>
          <w:rFonts w:hint="eastAsia"/>
        </w:rPr>
        <w:t xml:space="preserve"> </w:t>
      </w:r>
      <w:r>
        <w:rPr>
          <w:rFonts w:hint="eastAsia"/>
        </w:rPr>
        <w:t>。</w:t>
      </w:r>
    </w:p>
    <w:p w14:paraId="7F6593DC" w14:textId="77777777" w:rsidR="0028382D" w:rsidRDefault="009A1E5C" w:rsidP="008527E9">
      <w:pPr>
        <w:ind w:firstLineChars="200" w:firstLine="480"/>
      </w:pPr>
      <w:r>
        <w:rPr>
          <w:noProof/>
        </w:rPr>
        <w:drawing>
          <wp:inline distT="0" distB="0" distL="0" distR="0" wp14:anchorId="0C902A7F" wp14:editId="11BAFD17">
            <wp:extent cx="4067175" cy="2448999"/>
            <wp:effectExtent l="0" t="0" r="0" b="889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WEB 006"/>
                    <pic:cNvPicPr>
                      <a:picLocks noChangeAspect="1" noChangeArrowheads="1"/>
                    </pic:cNvPicPr>
                  </pic:nvPicPr>
                  <pic:blipFill>
                    <a:blip r:embed="rId101">
                      <a:extLst>
                        <a:ext uri="{28A0092B-C50C-407E-A947-70E740481C1C}">
                          <a14:useLocalDpi xmlns:a14="http://schemas.microsoft.com/office/drawing/2010/main" val="0"/>
                        </a:ext>
                      </a:extLst>
                    </a:blip>
                    <a:stretch>
                      <a:fillRect/>
                    </a:stretch>
                  </pic:blipFill>
                  <pic:spPr bwMode="auto">
                    <a:xfrm>
                      <a:off x="0" y="0"/>
                      <a:ext cx="4067175" cy="2448999"/>
                    </a:xfrm>
                    <a:prstGeom prst="rect">
                      <a:avLst/>
                    </a:prstGeom>
                    <a:noFill/>
                    <a:ln>
                      <a:noFill/>
                    </a:ln>
                  </pic:spPr>
                </pic:pic>
              </a:graphicData>
            </a:graphic>
          </wp:inline>
        </w:drawing>
      </w:r>
    </w:p>
    <w:p w14:paraId="76E667E3" w14:textId="77777777" w:rsidR="0028382D" w:rsidRDefault="0028382D" w:rsidP="008527E9">
      <w:pPr>
        <w:ind w:firstLineChars="200" w:firstLine="480"/>
      </w:pPr>
    </w:p>
    <w:p w14:paraId="002C712C" w14:textId="77777777" w:rsidR="0028382D" w:rsidRDefault="0028382D">
      <w:pPr>
        <w:widowControl/>
        <w:jc w:val="left"/>
      </w:pPr>
      <w:r>
        <w:br w:type="page"/>
      </w:r>
    </w:p>
    <w:p w14:paraId="43FE4248" w14:textId="77777777" w:rsidR="008527E9" w:rsidRDefault="008527E9" w:rsidP="008527E9">
      <w:pPr>
        <w:ind w:firstLineChars="200" w:firstLine="480"/>
      </w:pPr>
    </w:p>
    <w:p w14:paraId="0C419ED3" w14:textId="77777777" w:rsidR="00961C8C" w:rsidRDefault="00961C8C" w:rsidP="008527E9">
      <w:pPr>
        <w:ind w:firstLineChars="200" w:firstLine="480"/>
      </w:pPr>
      <w:r>
        <w:rPr>
          <w:rFonts w:hint="eastAsia"/>
        </w:rPr>
        <w:t>在</w:t>
      </w:r>
      <w:r>
        <w:rPr>
          <w:rFonts w:hint="eastAsia"/>
        </w:rPr>
        <w:t>windows</w:t>
      </w:r>
      <w:r>
        <w:t>10</w:t>
      </w:r>
      <w:r>
        <w:rPr>
          <w:rFonts w:hint="eastAsia"/>
        </w:rPr>
        <w:t>主机</w:t>
      </w:r>
      <w:r w:rsidR="000861D7">
        <w:rPr>
          <w:rFonts w:hint="eastAsia"/>
        </w:rPr>
        <w:t>用</w:t>
      </w:r>
      <w:r w:rsidR="000861D7">
        <w:rPr>
          <w:rFonts w:hint="eastAsia"/>
        </w:rPr>
        <w:t xml:space="preserve"> 360</w:t>
      </w:r>
      <w:proofErr w:type="gramStart"/>
      <w:r w:rsidR="000861D7">
        <w:rPr>
          <w:rFonts w:hint="eastAsia"/>
        </w:rPr>
        <w:t>极</w:t>
      </w:r>
      <w:proofErr w:type="gramEnd"/>
      <w:r w:rsidR="000861D7">
        <w:rPr>
          <w:rFonts w:hint="eastAsia"/>
        </w:rPr>
        <w:t>速浏览器</w:t>
      </w:r>
      <w:r w:rsidR="000861D7">
        <w:rPr>
          <w:rFonts w:hint="eastAsia"/>
        </w:rPr>
        <w:t xml:space="preserve"> </w:t>
      </w:r>
      <w:r>
        <w:rPr>
          <w:rFonts w:hint="eastAsia"/>
        </w:rPr>
        <w:t>访问</w:t>
      </w:r>
      <w:r>
        <w:rPr>
          <w:rFonts w:hint="eastAsia"/>
        </w:rPr>
        <w:t xml:space="preserve"> </w:t>
      </w:r>
      <w:r w:rsidR="0028382D">
        <w:t>192.168.199.208</w:t>
      </w:r>
      <w:r w:rsidRPr="00961C8C">
        <w:t>/imgine</w:t>
      </w:r>
      <w:r w:rsidR="0028382D">
        <w:t>s</w:t>
      </w:r>
      <w:r w:rsidRPr="00961C8C">
        <w:t>.html</w:t>
      </w:r>
      <w:r>
        <w:t xml:space="preserve"> </w:t>
      </w:r>
      <w:r>
        <w:rPr>
          <w:rFonts w:hint="eastAsia"/>
        </w:rPr>
        <w:t>。</w:t>
      </w:r>
    </w:p>
    <w:p w14:paraId="4C76BE46" w14:textId="20173BCB" w:rsidR="008527E9" w:rsidRDefault="00273087" w:rsidP="008527E9">
      <w:pPr>
        <w:ind w:firstLineChars="200" w:firstLine="480"/>
      </w:pPr>
      <w:r>
        <w:rPr>
          <w:noProof/>
        </w:rPr>
        <mc:AlternateContent>
          <mc:Choice Requires="wpi">
            <w:drawing>
              <wp:anchor distT="0" distB="0" distL="114300" distR="114300" simplePos="0" relativeHeight="251670528" behindDoc="0" locked="0" layoutInCell="1" allowOverlap="1" wp14:anchorId="365D9857" wp14:editId="615FED1F">
                <wp:simplePos x="0" y="0"/>
                <wp:positionH relativeFrom="column">
                  <wp:posOffset>7334235</wp:posOffset>
                </wp:positionH>
                <wp:positionV relativeFrom="paragraph">
                  <wp:posOffset>584535</wp:posOffset>
                </wp:positionV>
                <wp:extent cx="360" cy="360"/>
                <wp:effectExtent l="133350" t="133350" r="76200" b="133350"/>
                <wp:wrapNone/>
                <wp:docPr id="725549803" name="墨迹 6"/>
                <wp:cNvGraphicFramePr/>
                <a:graphic xmlns:a="http://schemas.openxmlformats.org/drawingml/2006/main">
                  <a:graphicData uri="http://schemas.microsoft.com/office/word/2010/wordprocessingInk">
                    <w14:contentPart bwMode="auto" r:id="rId102">
                      <w14:nvContentPartPr>
                        <w14:cNvContentPartPr/>
                      </w14:nvContentPartPr>
                      <w14:xfrm>
                        <a:off x="0" y="0"/>
                        <a:ext cx="360" cy="360"/>
                      </w14:xfrm>
                    </w14:contentPart>
                  </a:graphicData>
                </a:graphic>
              </wp:anchor>
            </w:drawing>
          </mc:Choice>
          <mc:Fallback>
            <w:pict>
              <v:shape w14:anchorId="6A7C46A2" id="墨迹 6" o:spid="_x0000_s1026" type="#_x0000_t75" style="position:absolute;margin-left:572.55pt;margin-top:41.1pt;width:9.95pt;height:9.95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">
                <v:imagedata r:id="rId91" o:title=""/>
              </v:shape>
            </w:pict>
          </mc:Fallback>
        </mc:AlternateContent>
      </w:r>
      <w:r>
        <w:rPr>
          <w:noProof/>
        </w:rPr>
        <mc:AlternateContent>
          <mc:Choice Requires="wpi">
            <w:drawing>
              <wp:anchor distT="0" distB="0" distL="114300" distR="114300" simplePos="0" relativeHeight="251669504" behindDoc="0" locked="0" layoutInCell="1" allowOverlap="1" wp14:anchorId="58FF3A1D" wp14:editId="5D4EA48A">
                <wp:simplePos x="0" y="0"/>
                <wp:positionH relativeFrom="column">
                  <wp:posOffset>285115</wp:posOffset>
                </wp:positionH>
                <wp:positionV relativeFrom="paragraph">
                  <wp:posOffset>374650</wp:posOffset>
                </wp:positionV>
                <wp:extent cx="1441450" cy="1803400"/>
                <wp:effectExtent l="133350" t="133350" r="120650" b="139700"/>
                <wp:wrapNone/>
                <wp:docPr id="2024976399" name="墨迹 5"/>
                <wp:cNvGraphicFramePr/>
                <a:graphic xmlns:a="http://schemas.openxmlformats.org/drawingml/2006/main">
                  <a:graphicData uri="http://schemas.microsoft.com/office/word/2010/wordprocessingInk">
                    <w14:contentPart bwMode="auto" r:id="rId103">
                      <w14:nvContentPartPr>
                        <w14:cNvContentPartPr/>
                      </w14:nvContentPartPr>
                      <w14:xfrm>
                        <a:off x="0" y="0"/>
                        <a:ext cx="1441450" cy="1803400"/>
                      </w14:xfrm>
                    </w14:contentPart>
                  </a:graphicData>
                </a:graphic>
              </wp:anchor>
            </w:drawing>
          </mc:Choice>
          <mc:Fallback>
            <w:pict>
              <v:shape w14:anchorId="52079B0F" id="墨迹 5" o:spid="_x0000_s1026" type="#_x0000_t75" style="position:absolute;margin-left:17.5pt;margin-top:24.55pt;width:123.4pt;height:151.9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">
                <v:imagedata r:id="rId104" o:title=""/>
              </v:shape>
            </w:pict>
          </mc:Fallback>
        </mc:AlternateContent>
      </w:r>
      <w:r w:rsidR="009A1E5C">
        <w:rPr>
          <w:noProof/>
        </w:rPr>
        <w:drawing>
          <wp:inline distT="0" distB="0" distL="0" distR="0" wp14:anchorId="4D8C229D" wp14:editId="1418B0E9">
            <wp:extent cx="4065255" cy="2890662"/>
            <wp:effectExtent l="0" t="0" r="0" b="508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WEB 007"/>
                    <pic:cNvPicPr>
                      <a:picLocks noChangeAspect="1" noChangeArrowheads="1"/>
                    </pic:cNvPicPr>
                  </pic:nvPicPr>
                  <pic:blipFill>
                    <a:blip r:embed="rId105">
                      <a:extLst>
                        <a:ext uri="{28A0092B-C50C-407E-A947-70E740481C1C}">
                          <a14:useLocalDpi xmlns:a14="http://schemas.microsoft.com/office/drawing/2010/main" val="0"/>
                        </a:ext>
                      </a:extLst>
                    </a:blip>
                    <a:stretch>
                      <a:fillRect/>
                    </a:stretch>
                  </pic:blipFill>
                  <pic:spPr bwMode="auto">
                    <a:xfrm>
                      <a:off x="0" y="0"/>
                      <a:ext cx="4065255" cy="2890662"/>
                    </a:xfrm>
                    <a:prstGeom prst="rect">
                      <a:avLst/>
                    </a:prstGeom>
                    <a:noFill/>
                    <a:ln>
                      <a:noFill/>
                    </a:ln>
                  </pic:spPr>
                </pic:pic>
              </a:graphicData>
            </a:graphic>
          </wp:inline>
        </w:drawing>
      </w:r>
    </w:p>
    <w:p w14:paraId="026E510F" w14:textId="77777777" w:rsidR="00520FB9" w:rsidRDefault="00520FB9" w:rsidP="001B12E8">
      <w:pPr>
        <w:ind w:firstLineChars="200" w:firstLine="480"/>
      </w:pPr>
      <w:r>
        <w:rPr>
          <w:rFonts w:hint="eastAsia"/>
        </w:rPr>
        <w:t>在</w:t>
      </w:r>
      <w:r w:rsidR="0028382D">
        <w:t>mac</w:t>
      </w:r>
      <w:r>
        <w:rPr>
          <w:rFonts w:hint="eastAsia"/>
        </w:rPr>
        <w:t>主机用</w:t>
      </w:r>
      <w:r>
        <w:rPr>
          <w:rFonts w:hint="eastAsia"/>
        </w:rPr>
        <w:t xml:space="preserve"> </w:t>
      </w:r>
      <w:r w:rsidR="001B12E8">
        <w:t>Safari</w:t>
      </w:r>
      <w:r>
        <w:rPr>
          <w:rFonts w:hint="eastAsia"/>
        </w:rPr>
        <w:t xml:space="preserve"> </w:t>
      </w:r>
      <w:r>
        <w:rPr>
          <w:rFonts w:hint="eastAsia"/>
        </w:rPr>
        <w:t>访问</w:t>
      </w:r>
      <w:r>
        <w:rPr>
          <w:rFonts w:hint="eastAsia"/>
        </w:rPr>
        <w:t xml:space="preserve"> </w:t>
      </w:r>
      <w:r w:rsidR="001B12E8">
        <w:rPr>
          <w:rFonts w:hint="eastAsia"/>
        </w:rPr>
        <w:t>mail</w:t>
      </w:r>
      <w:r w:rsidR="001B12E8">
        <w:t>.bushixiong</w:t>
      </w:r>
      <w:r w:rsidR="001B12E8" w:rsidRPr="00D61FCA">
        <w:rPr>
          <w:rFonts w:hint="eastAsia"/>
        </w:rPr>
        <w:t>.com</w:t>
      </w:r>
      <w:r>
        <w:rPr>
          <w:rFonts w:hint="eastAsia"/>
        </w:rPr>
        <w:t xml:space="preserve"> </w:t>
      </w:r>
      <w:r>
        <w:rPr>
          <w:rFonts w:hint="eastAsia"/>
        </w:rPr>
        <w:t>。</w:t>
      </w:r>
    </w:p>
    <w:p w14:paraId="5D2866D1" w14:textId="77777777" w:rsidR="008527E9" w:rsidRDefault="009A1E5C" w:rsidP="008527E9">
      <w:pPr>
        <w:ind w:firstLineChars="200" w:firstLine="480"/>
      </w:pPr>
      <w:r>
        <w:rPr>
          <w:noProof/>
        </w:rPr>
        <w:drawing>
          <wp:inline distT="0" distB="0" distL="0" distR="0" wp14:anchorId="1247A640" wp14:editId="61C1A34A">
            <wp:extent cx="5267325" cy="2001401"/>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WEB 008"/>
                    <pic:cNvPicPr>
                      <a:picLocks noChangeAspect="1" noChangeArrowheads="1"/>
                    </pic:cNvPicPr>
                  </pic:nvPicPr>
                  <pic:blipFill>
                    <a:blip r:embed="rId106">
                      <a:extLst>
                        <a:ext uri="{28A0092B-C50C-407E-A947-70E740481C1C}">
                          <a14:useLocalDpi xmlns:a14="http://schemas.microsoft.com/office/drawing/2010/main" val="0"/>
                        </a:ext>
                      </a:extLst>
                    </a:blip>
                    <a:stretch>
                      <a:fillRect/>
                    </a:stretch>
                  </pic:blipFill>
                  <pic:spPr bwMode="auto">
                    <a:xfrm>
                      <a:off x="0" y="0"/>
                      <a:ext cx="5267325" cy="2001401"/>
                    </a:xfrm>
                    <a:prstGeom prst="rect">
                      <a:avLst/>
                    </a:prstGeom>
                    <a:noFill/>
                    <a:ln>
                      <a:noFill/>
                    </a:ln>
                  </pic:spPr>
                </pic:pic>
              </a:graphicData>
            </a:graphic>
          </wp:inline>
        </w:drawing>
      </w:r>
    </w:p>
    <w:p w14:paraId="71FD4CDF" w14:textId="77777777" w:rsidR="00520FB9" w:rsidRDefault="00520FB9" w:rsidP="00520FB9">
      <w:pPr>
        <w:ind w:firstLineChars="200" w:firstLine="480"/>
      </w:pPr>
      <w:r>
        <w:rPr>
          <w:rFonts w:hint="eastAsia"/>
        </w:rPr>
        <w:t>在</w:t>
      </w:r>
      <w:r>
        <w:rPr>
          <w:rFonts w:hint="eastAsia"/>
        </w:rPr>
        <w:t>windows</w:t>
      </w:r>
      <w:r>
        <w:t>10</w:t>
      </w:r>
      <w:r>
        <w:rPr>
          <w:rFonts w:hint="eastAsia"/>
        </w:rPr>
        <w:t>主机用</w:t>
      </w:r>
      <w:r>
        <w:rPr>
          <w:rFonts w:hint="eastAsia"/>
        </w:rPr>
        <w:t xml:space="preserve"> </w:t>
      </w:r>
      <w:r w:rsidR="00B20A73">
        <w:t>IE</w:t>
      </w:r>
      <w:r>
        <w:rPr>
          <w:rFonts w:hint="eastAsia"/>
        </w:rPr>
        <w:t xml:space="preserve"> </w:t>
      </w:r>
      <w:r>
        <w:rPr>
          <w:rFonts w:hint="eastAsia"/>
        </w:rPr>
        <w:t>访问</w:t>
      </w:r>
      <w:r>
        <w:rPr>
          <w:rFonts w:hint="eastAsia"/>
        </w:rPr>
        <w:t xml:space="preserve"> </w:t>
      </w:r>
      <w:r w:rsidR="001B12E8">
        <w:rPr>
          <w:rFonts w:hint="eastAsia"/>
        </w:rPr>
        <w:t>mail</w:t>
      </w:r>
      <w:r w:rsidR="001B12E8">
        <w:t>.bushixiong</w:t>
      </w:r>
      <w:r w:rsidR="001B12E8" w:rsidRPr="00D61FCA">
        <w:rPr>
          <w:rFonts w:hint="eastAsia"/>
        </w:rPr>
        <w:t>.com</w:t>
      </w:r>
      <w:r w:rsidRPr="00961C8C">
        <w:t>/imgine</w:t>
      </w:r>
      <w:r w:rsidR="001203EA">
        <w:t>s</w:t>
      </w:r>
      <w:r w:rsidRPr="00961C8C">
        <w:t>.html</w:t>
      </w:r>
      <w:r>
        <w:t xml:space="preserve"> </w:t>
      </w:r>
      <w:r>
        <w:rPr>
          <w:rFonts w:hint="eastAsia"/>
        </w:rPr>
        <w:t>。</w:t>
      </w:r>
    </w:p>
    <w:p w14:paraId="1D7AFBE7" w14:textId="197128E9" w:rsidR="00520FB9" w:rsidRPr="00D53447" w:rsidRDefault="00273087" w:rsidP="00D53447">
      <w:r>
        <w:rPr>
          <w:noProof/>
        </w:rPr>
        <mc:AlternateContent>
          <mc:Choice Requires="wpi">
            <w:drawing>
              <wp:anchor distT="0" distB="0" distL="114300" distR="114300" simplePos="0" relativeHeight="251682816" behindDoc="0" locked="0" layoutInCell="1" allowOverlap="1" wp14:anchorId="0DABD74F" wp14:editId="1ABBF1EE">
                <wp:simplePos x="0" y="0"/>
                <wp:positionH relativeFrom="column">
                  <wp:posOffset>66555</wp:posOffset>
                </wp:positionH>
                <wp:positionV relativeFrom="paragraph">
                  <wp:posOffset>323175</wp:posOffset>
                </wp:positionV>
                <wp:extent cx="381240" cy="29160"/>
                <wp:effectExtent l="133350" t="133350" r="76200" b="123825"/>
                <wp:wrapNone/>
                <wp:docPr id="236790871" name="墨迹 18"/>
                <wp:cNvGraphicFramePr/>
                <a:graphic xmlns:a="http://schemas.openxmlformats.org/drawingml/2006/main">
                  <a:graphicData uri="http://schemas.microsoft.com/office/word/2010/wordprocessingInk">
                    <w14:contentPart bwMode="auto" r:id="rId107">
                      <w14:nvContentPartPr>
                        <w14:cNvContentPartPr/>
                      </w14:nvContentPartPr>
                      <w14:xfrm>
                        <a:off x="0" y="0"/>
                        <a:ext cx="381240" cy="29160"/>
                      </w14:xfrm>
                    </w14:contentPart>
                  </a:graphicData>
                </a:graphic>
              </wp:anchor>
            </w:drawing>
          </mc:Choice>
          <mc:Fallback>
            <w:pict>
              <v:shape w14:anchorId="375CB9D7" id="墨迹 18" o:spid="_x0000_s1026" type="#_x0000_t75" style="position:absolute;margin-left:.3pt;margin-top:20.5pt;width:39.9pt;height:12.25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">
                <v:imagedata r:id="rId108" o:title=""/>
              </v:shape>
            </w:pict>
          </mc:Fallback>
        </mc:AlternateContent>
      </w:r>
      <w:r>
        <w:rPr>
          <w:noProof/>
        </w:rPr>
        <mc:AlternateContent>
          <mc:Choice Requires="wpi">
            <w:drawing>
              <wp:anchor distT="0" distB="0" distL="114300" distR="114300" simplePos="0" relativeHeight="251680768" behindDoc="0" locked="0" layoutInCell="1" allowOverlap="1" wp14:anchorId="2B599124" wp14:editId="7D65BEA2">
                <wp:simplePos x="0" y="0"/>
                <wp:positionH relativeFrom="column">
                  <wp:posOffset>112995</wp:posOffset>
                </wp:positionH>
                <wp:positionV relativeFrom="paragraph">
                  <wp:posOffset>310935</wp:posOffset>
                </wp:positionV>
                <wp:extent cx="1797480" cy="2682720"/>
                <wp:effectExtent l="114300" t="114300" r="107950" b="99060"/>
                <wp:wrapNone/>
                <wp:docPr id="326682632" name="墨迹 16"/>
                <wp:cNvGraphicFramePr/>
                <a:graphic xmlns:a="http://schemas.openxmlformats.org/drawingml/2006/main">
                  <a:graphicData uri="http://schemas.microsoft.com/office/word/2010/wordprocessingInk">
                    <w14:contentPart bwMode="auto" r:id="rId109">
                      <w14:nvContentPartPr>
                        <w14:cNvContentPartPr/>
                      </w14:nvContentPartPr>
                      <w14:xfrm>
                        <a:off x="0" y="0"/>
                        <a:ext cx="1797480" cy="2682720"/>
                      </w14:xfrm>
                    </w14:contentPart>
                  </a:graphicData>
                </a:graphic>
              </wp:anchor>
            </w:drawing>
          </mc:Choice>
          <mc:Fallback>
            <w:pict>
              <v:shape w14:anchorId="29C9E154" id="墨迹 16" o:spid="_x0000_s1026" type="#_x0000_t75" style="position:absolute;margin-left:3.95pt;margin-top:19.55pt;width:151.5pt;height:221.2pt;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">
                <v:imagedata r:id="rId110" o:title=""/>
              </v:shape>
            </w:pict>
          </mc:Fallback>
        </mc:AlternateContent>
      </w:r>
      <w:r>
        <w:rPr>
          <w:noProof/>
        </w:rPr>
        <mc:AlternateContent>
          <mc:Choice Requires="wpi">
            <w:drawing>
              <wp:anchor distT="0" distB="0" distL="114300" distR="114300" simplePos="0" relativeHeight="251679744" behindDoc="0" locked="0" layoutInCell="1" allowOverlap="1" wp14:anchorId="680B9E4B" wp14:editId="1CB3A45E">
                <wp:simplePos x="0" y="0"/>
                <wp:positionH relativeFrom="column">
                  <wp:posOffset>501435</wp:posOffset>
                </wp:positionH>
                <wp:positionV relativeFrom="paragraph">
                  <wp:posOffset>694695</wp:posOffset>
                </wp:positionV>
                <wp:extent cx="780120" cy="1231560"/>
                <wp:effectExtent l="114300" t="133350" r="134620" b="140335"/>
                <wp:wrapNone/>
                <wp:docPr id="1661931573" name="墨迹 15"/>
                <wp:cNvGraphicFramePr/>
                <a:graphic xmlns:a="http://schemas.openxmlformats.org/drawingml/2006/main">
                  <a:graphicData uri="http://schemas.microsoft.com/office/word/2010/wordprocessingInk">
                    <w14:contentPart bwMode="auto" r:id="rId111">
                      <w14:nvContentPartPr>
                        <w14:cNvContentPartPr/>
                      </w14:nvContentPartPr>
                      <w14:xfrm>
                        <a:off x="0" y="0"/>
                        <a:ext cx="780120" cy="1231560"/>
                      </w14:xfrm>
                    </w14:contentPart>
                  </a:graphicData>
                </a:graphic>
              </wp:anchor>
            </w:drawing>
          </mc:Choice>
          <mc:Fallback>
            <w:pict>
              <v:shape w14:anchorId="16EB02C7" id="墨迹 15" o:spid="_x0000_s1026" type="#_x0000_t75" style="position:absolute;margin-left:34.55pt;margin-top:49.75pt;width:71.35pt;height:106.85pt;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">
                <v:imagedata r:id="rId112" o:title=""/>
              </v:shape>
            </w:pict>
          </mc:Fallback>
        </mc:AlternateContent>
      </w:r>
      <w:r w:rsidR="00D53447">
        <w:rPr>
          <w:noProof/>
        </w:rPr>
        <mc:AlternateContent>
          <mc:Choice Requires="wpi">
            <w:drawing>
              <wp:anchor distT="0" distB="0" distL="114300" distR="114300" simplePos="0" relativeHeight="251664384" behindDoc="0" locked="0" layoutInCell="1" allowOverlap="1" wp14:anchorId="579F7B56" wp14:editId="38CAFAC8">
                <wp:simplePos x="0" y="0"/>
                <wp:positionH relativeFrom="column">
                  <wp:posOffset>300355</wp:posOffset>
                </wp:positionH>
                <wp:positionV relativeFrom="paragraph">
                  <wp:posOffset>569595</wp:posOffset>
                </wp:positionV>
                <wp:extent cx="1318145" cy="1909590"/>
                <wp:effectExtent l="38100" t="38100" r="34925" b="52705"/>
                <wp:wrapNone/>
                <wp:docPr id="1735172679" name="墨迹 6"/>
                <wp:cNvGraphicFramePr/>
                <a:graphic xmlns:a="http://schemas.openxmlformats.org/drawingml/2006/main">
                  <a:graphicData uri="http://schemas.microsoft.com/office/word/2010/wordprocessingInk">
                    <w14:contentPart bwMode="auto" r:id="rId113">
                      <w14:nvContentPartPr>
                        <w14:cNvContentPartPr/>
                      </w14:nvContentPartPr>
                      <w14:xfrm>
                        <a:off x="0" y="0"/>
                        <a:ext cx="1318145" cy="1909590"/>
                      </w14:xfrm>
                    </w14:contentPart>
                  </a:graphicData>
                </a:graphic>
              </wp:anchor>
            </w:drawing>
          </mc:Choice>
          <mc:Fallback>
            <w:pict>
              <v:shape w14:anchorId="3BDB13AE" id="墨迹 6" o:spid="_x0000_s1026" type="#_x0000_t75" style="position:absolute;margin-left:23.15pt;margin-top:44.35pt;width:104.8pt;height:151.35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">
                <v:imagedata r:id="rId114" o:title=""/>
              </v:shape>
            </w:pict>
          </mc:Fallback>
        </mc:AlternateContent>
      </w:r>
      <w:r w:rsidR="009A1E5C" w:rsidRPr="00D53447">
        <w:rPr>
          <w:noProof/>
          <w:highlight w:val="black"/>
        </w:rPr>
        <w:drawing>
          <wp:inline distT="0" distB="0" distL="0" distR="0" wp14:anchorId="5CA23701" wp14:editId="56251B7F">
            <wp:extent cx="3344257" cy="2477227"/>
            <wp:effectExtent l="0" t="0" r="889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WEB 009"/>
                    <pic:cNvPicPr>
                      <a:picLocks noChangeAspect="1" noChangeArrowheads="1"/>
                    </pic:cNvPicPr>
                  </pic:nvPicPr>
                  <pic:blipFill>
                    <a:blip r:embed="rId115" cstate="print">
                      <a:extLst>
                        <a:ext uri="{28A0092B-C50C-407E-A947-70E740481C1C}">
                          <a14:useLocalDpi xmlns:a14="http://schemas.microsoft.com/office/drawing/2010/main" val="0"/>
                        </a:ext>
                      </a:extLst>
                    </a:blip>
                    <a:stretch>
                      <a:fillRect/>
                    </a:stretch>
                  </pic:blipFill>
                  <pic:spPr bwMode="auto">
                    <a:xfrm>
                      <a:off x="0" y="0"/>
                      <a:ext cx="3344257" cy="2477227"/>
                    </a:xfrm>
                    <a:prstGeom prst="rect">
                      <a:avLst/>
                    </a:prstGeom>
                    <a:noFill/>
                    <a:ln>
                      <a:noFill/>
                    </a:ln>
                  </pic:spPr>
                </pic:pic>
              </a:graphicData>
            </a:graphic>
          </wp:inline>
        </w:drawing>
      </w:r>
    </w:p>
    <w:p w14:paraId="121E8E2F" w14:textId="77777777" w:rsidR="00520FB9" w:rsidRDefault="00C83547" w:rsidP="008527E9">
      <w:pPr>
        <w:ind w:firstLineChars="200" w:firstLine="480"/>
      </w:pPr>
      <w:r>
        <w:rPr>
          <w:rFonts w:hint="eastAsia"/>
        </w:rPr>
        <w:t>Web</w:t>
      </w:r>
      <w:r>
        <w:rPr>
          <w:rFonts w:hint="eastAsia"/>
        </w:rPr>
        <w:t>服务器配置好了</w:t>
      </w:r>
    </w:p>
    <w:p w14:paraId="39415C91" w14:textId="77777777" w:rsidR="0051180F" w:rsidRDefault="0051180F" w:rsidP="0051180F">
      <w:pPr>
        <w:pStyle w:val="1"/>
        <w:numPr>
          <w:ilvl w:val="0"/>
          <w:numId w:val="22"/>
        </w:numPr>
      </w:pPr>
      <w:bookmarkStart w:id="18" w:name="_Toc486366698"/>
      <w:r>
        <w:rPr>
          <w:rFonts w:hint="eastAsia"/>
        </w:rPr>
        <w:t>配置</w:t>
      </w:r>
      <w:r>
        <w:rPr>
          <w:rFonts w:hint="eastAsia"/>
        </w:rPr>
        <w:t>Media</w:t>
      </w:r>
      <w:r>
        <w:rPr>
          <w:rFonts w:hint="eastAsia"/>
        </w:rPr>
        <w:t>服务器</w:t>
      </w:r>
      <w:bookmarkEnd w:id="18"/>
    </w:p>
    <w:p w14:paraId="1B89090F" w14:textId="77777777" w:rsidR="0051180F" w:rsidRPr="0051180F" w:rsidRDefault="0051180F" w:rsidP="0051180F">
      <w:pPr>
        <w:pStyle w:val="a8"/>
        <w:numPr>
          <w:ilvl w:val="0"/>
          <w:numId w:val="24"/>
        </w:numPr>
        <w:jc w:val="left"/>
        <w:rPr>
          <w:rFonts w:hint="eastAsia"/>
        </w:rPr>
      </w:pPr>
      <w:bookmarkStart w:id="19" w:name="_Toc486366699"/>
      <w:r>
        <w:rPr>
          <w:rFonts w:hint="eastAsia"/>
        </w:rPr>
        <w:t>配置</w:t>
      </w:r>
      <w:bookmarkEnd w:id="19"/>
    </w:p>
    <w:p w14:paraId="732D4AE1" w14:textId="77777777" w:rsidR="0051180F" w:rsidRDefault="0051180F" w:rsidP="0051180F">
      <w:pPr>
        <w:ind w:firstLineChars="200" w:firstLine="480"/>
      </w:pPr>
      <w:r>
        <w:rPr>
          <w:rFonts w:hint="eastAsia"/>
        </w:rPr>
        <w:t>在</w:t>
      </w:r>
      <w:r>
        <w:t>W</w:t>
      </w:r>
      <w:r>
        <w:rPr>
          <w:rFonts w:hint="eastAsia"/>
        </w:rPr>
        <w:t>indows</w:t>
      </w:r>
      <w:r>
        <w:t xml:space="preserve"> M</w:t>
      </w:r>
      <w:r>
        <w:rPr>
          <w:rFonts w:hint="eastAsia"/>
        </w:rPr>
        <w:t>edia</w:t>
      </w:r>
      <w:r>
        <w:t xml:space="preserve"> Services</w:t>
      </w:r>
      <w:r>
        <w:rPr>
          <w:rFonts w:hint="eastAsia"/>
        </w:rPr>
        <w:t xml:space="preserve"> </w:t>
      </w:r>
      <w:r>
        <w:t>–</w:t>
      </w:r>
      <w:r>
        <w:rPr>
          <w:rFonts w:hint="eastAsia"/>
        </w:rPr>
        <w:t xml:space="preserve"> </w:t>
      </w:r>
      <w:r>
        <w:rPr>
          <w:rFonts w:hint="eastAsia"/>
        </w:rPr>
        <w:t>计算机名</w:t>
      </w:r>
      <w:r>
        <w:rPr>
          <w:rFonts w:hint="eastAsia"/>
        </w:rPr>
        <w:t xml:space="preserve"> </w:t>
      </w:r>
      <w:r>
        <w:t xml:space="preserve">– </w:t>
      </w:r>
      <w:r>
        <w:rPr>
          <w:rFonts w:hint="eastAsia"/>
        </w:rPr>
        <w:t>发布点</w:t>
      </w:r>
      <w:r>
        <w:rPr>
          <w:rFonts w:hint="eastAsia"/>
        </w:rPr>
        <w:t xml:space="preserve"> </w:t>
      </w:r>
      <w:r>
        <w:rPr>
          <w:rFonts w:hint="eastAsia"/>
        </w:rPr>
        <w:t>添加发布点（向导）</w:t>
      </w:r>
    </w:p>
    <w:p w14:paraId="2B9E900D" w14:textId="77777777" w:rsidR="004C42CE" w:rsidRDefault="009A1E5C" w:rsidP="0051180F">
      <w:pPr>
        <w:ind w:firstLineChars="200" w:firstLine="480"/>
      </w:pPr>
      <w:r>
        <w:rPr>
          <w:noProof/>
        </w:rPr>
        <w:drawing>
          <wp:inline distT="0" distB="0" distL="0" distR="0" wp14:anchorId="689CB3D2" wp14:editId="5EAB7394">
            <wp:extent cx="4591050" cy="3315431"/>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media 005"/>
                    <pic:cNvPicPr>
                      <a:picLocks noChangeAspect="1" noChangeArrowheads="1"/>
                    </pic:cNvPicPr>
                  </pic:nvPicPr>
                  <pic:blipFill>
                    <a:blip r:embed="rId116">
                      <a:extLst>
                        <a:ext uri="{28A0092B-C50C-407E-A947-70E740481C1C}">
                          <a14:useLocalDpi xmlns:a14="http://schemas.microsoft.com/office/drawing/2010/main" val="0"/>
                        </a:ext>
                      </a:extLst>
                    </a:blip>
                    <a:stretch>
                      <a:fillRect/>
                    </a:stretch>
                  </pic:blipFill>
                  <pic:spPr bwMode="auto">
                    <a:xfrm>
                      <a:off x="0" y="0"/>
                      <a:ext cx="4591050" cy="3315431"/>
                    </a:xfrm>
                    <a:prstGeom prst="rect">
                      <a:avLst/>
                    </a:prstGeom>
                    <a:noFill/>
                    <a:ln>
                      <a:noFill/>
                    </a:ln>
                  </pic:spPr>
                </pic:pic>
              </a:graphicData>
            </a:graphic>
          </wp:inline>
        </w:drawing>
      </w:r>
    </w:p>
    <w:p w14:paraId="7D09155D" w14:textId="77777777" w:rsidR="004C42CE" w:rsidRDefault="00FE230D" w:rsidP="0051180F">
      <w:pPr>
        <w:ind w:firstLineChars="200" w:firstLine="480"/>
      </w:pPr>
      <w:r>
        <w:pict w14:anchorId="727DCB01">
          <v:shape id="_x0000_i1026" type="#_x0000_t75" style="width:415.2pt;height:317.4pt">
            <v:imagedata r:id="rId117" o:title="QQ截图20170627213528"/>
          </v:shape>
        </w:pict>
      </w:r>
    </w:p>
    <w:p w14:paraId="60859E66" w14:textId="77777777" w:rsidR="004A6B03" w:rsidRDefault="00FE230D" w:rsidP="0051180F">
      <w:pPr>
        <w:ind w:firstLineChars="200" w:firstLine="480"/>
      </w:pPr>
      <w:r>
        <w:pict w14:anchorId="5EE1E830">
          <v:shape id="_x0000_i1027" type="#_x0000_t75" style="width:415.8pt;height:295.2pt">
            <v:imagedata r:id="rId118" o:title="QQ截图20170627213547"/>
          </v:shape>
        </w:pict>
      </w:r>
    </w:p>
    <w:p w14:paraId="011A9496" w14:textId="77777777" w:rsidR="004C42CE" w:rsidRDefault="00FE230D" w:rsidP="0051180F">
      <w:pPr>
        <w:ind w:firstLineChars="200" w:firstLine="480"/>
      </w:pPr>
      <w:r>
        <w:pict w14:anchorId="1B9558F9">
          <v:shape id="_x0000_i1028" type="#_x0000_t75" style="width:414.6pt;height:296.4pt">
            <v:imagedata r:id="rId119" o:title="QQ截图20170627213556"/>
          </v:shape>
        </w:pict>
      </w:r>
    </w:p>
    <w:p w14:paraId="73C2F6B0" w14:textId="77777777" w:rsidR="004C42CE" w:rsidRDefault="004C42CE" w:rsidP="0051180F">
      <w:pPr>
        <w:ind w:firstLineChars="200" w:firstLine="480"/>
      </w:pPr>
    </w:p>
    <w:p w14:paraId="197EA09F" w14:textId="77777777" w:rsidR="004C42CE" w:rsidRDefault="00FE230D" w:rsidP="0051180F">
      <w:pPr>
        <w:ind w:firstLineChars="200" w:firstLine="480"/>
      </w:pPr>
      <w:r>
        <w:pict w14:anchorId="4B8312A3">
          <v:shape id="_x0000_i1029" type="#_x0000_t75" style="width:415.8pt;height:295.2pt">
            <v:imagedata r:id="rId120" o:title="QQ截图20170627213610"/>
          </v:shape>
        </w:pict>
      </w:r>
    </w:p>
    <w:p w14:paraId="29E4BB52" w14:textId="77777777" w:rsidR="004C42CE" w:rsidRDefault="00FE230D" w:rsidP="0051180F">
      <w:pPr>
        <w:ind w:firstLineChars="200" w:firstLine="480"/>
      </w:pPr>
      <w:r>
        <w:pict w14:anchorId="7E6ECA4F">
          <v:shape id="_x0000_i1030" type="#_x0000_t75" style="width:415.8pt;height:294pt">
            <v:imagedata r:id="rId121" o:title="QQ截图20170627213625"/>
          </v:shape>
        </w:pict>
      </w:r>
    </w:p>
    <w:p w14:paraId="46F2FE2C" w14:textId="77777777" w:rsidR="004C42CE" w:rsidRDefault="00FE230D" w:rsidP="0051180F">
      <w:pPr>
        <w:ind w:firstLineChars="200" w:firstLine="480"/>
      </w:pPr>
      <w:r>
        <w:pict w14:anchorId="7B542365">
          <v:shape id="_x0000_i1031" type="#_x0000_t75" style="width:415.2pt;height:296.4pt">
            <v:imagedata r:id="rId122" o:title="QQ截图20170627213632"/>
          </v:shape>
        </w:pict>
      </w:r>
    </w:p>
    <w:p w14:paraId="730DBF77" w14:textId="77777777" w:rsidR="0051180F" w:rsidRDefault="004A6B03" w:rsidP="004A6B03">
      <w:pPr>
        <w:ind w:firstLineChars="200" w:firstLine="480"/>
      </w:pPr>
      <w:r>
        <w:t>完成后得到</w:t>
      </w:r>
    </w:p>
    <w:p w14:paraId="71771E21" w14:textId="77777777" w:rsidR="0051180F" w:rsidRDefault="009A1E5C" w:rsidP="004A6B03">
      <w:pPr>
        <w:ind w:firstLineChars="200" w:firstLine="480"/>
      </w:pPr>
      <w:r>
        <w:rPr>
          <w:noProof/>
        </w:rPr>
        <w:drawing>
          <wp:inline distT="0" distB="0" distL="0" distR="0" wp14:anchorId="65DECCB4" wp14:editId="2F600EB3">
            <wp:extent cx="4781550" cy="3285511"/>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edia 001"/>
                    <pic:cNvPicPr>
                      <a:picLocks noChangeAspect="1" noChangeArrowheads="1"/>
                    </pic:cNvPicPr>
                  </pic:nvPicPr>
                  <pic:blipFill>
                    <a:blip r:embed="rId123">
                      <a:extLst>
                        <a:ext uri="{28A0092B-C50C-407E-A947-70E740481C1C}">
                          <a14:useLocalDpi xmlns:a14="http://schemas.microsoft.com/office/drawing/2010/main" val="0"/>
                        </a:ext>
                      </a:extLst>
                    </a:blip>
                    <a:stretch>
                      <a:fillRect/>
                    </a:stretch>
                  </pic:blipFill>
                  <pic:spPr bwMode="auto">
                    <a:xfrm>
                      <a:off x="0" y="0"/>
                      <a:ext cx="4781550" cy="3285511"/>
                    </a:xfrm>
                    <a:prstGeom prst="rect">
                      <a:avLst/>
                    </a:prstGeom>
                    <a:noFill/>
                    <a:ln>
                      <a:noFill/>
                    </a:ln>
                  </pic:spPr>
                </pic:pic>
              </a:graphicData>
            </a:graphic>
          </wp:inline>
        </w:drawing>
      </w:r>
    </w:p>
    <w:p w14:paraId="01CBD965" w14:textId="77777777" w:rsidR="004C42CE" w:rsidRDefault="004C42CE">
      <w:pPr>
        <w:widowControl/>
        <w:jc w:val="left"/>
      </w:pPr>
      <w:r>
        <w:br w:type="page"/>
      </w:r>
    </w:p>
    <w:p w14:paraId="045F9F7B" w14:textId="77777777" w:rsidR="004C42CE" w:rsidRPr="0051180F" w:rsidRDefault="004C42CE" w:rsidP="004A6B03">
      <w:pPr>
        <w:ind w:firstLineChars="200" w:firstLine="480"/>
      </w:pPr>
    </w:p>
    <w:p w14:paraId="6375F678" w14:textId="77777777" w:rsidR="0051180F" w:rsidRDefault="0051180F" w:rsidP="0051180F">
      <w:pPr>
        <w:pStyle w:val="a8"/>
        <w:numPr>
          <w:ilvl w:val="0"/>
          <w:numId w:val="24"/>
        </w:numPr>
        <w:jc w:val="left"/>
        <w:rPr>
          <w:rFonts w:hint="eastAsia"/>
        </w:rPr>
      </w:pPr>
      <w:bookmarkStart w:id="20" w:name="_Toc486366700"/>
      <w:r>
        <w:rPr>
          <w:rFonts w:hint="eastAsia"/>
        </w:rPr>
        <w:t>测试</w:t>
      </w:r>
      <w:bookmarkEnd w:id="20"/>
    </w:p>
    <w:p w14:paraId="3F7D40B0" w14:textId="77777777" w:rsidR="004A6B03" w:rsidRDefault="004A6B03" w:rsidP="004A6B03">
      <w:pPr>
        <w:ind w:firstLineChars="200" w:firstLine="480"/>
      </w:pPr>
      <w:r>
        <w:t>在服务器上点播</w:t>
      </w:r>
    </w:p>
    <w:p w14:paraId="43276818" w14:textId="77777777" w:rsidR="004C42CE" w:rsidRDefault="00FE230D" w:rsidP="004A6B03">
      <w:pPr>
        <w:ind w:firstLineChars="200" w:firstLine="480"/>
      </w:pPr>
      <w:r>
        <w:pict w14:anchorId="1320C5CB">
          <v:shape id="_x0000_i1032" type="#_x0000_t75" style="width:408pt;height:118.8pt">
            <v:imagedata r:id="rId124" o:title="QQ截图20170627214017"/>
          </v:shape>
        </w:pict>
      </w:r>
    </w:p>
    <w:p w14:paraId="59D1377C" w14:textId="77777777" w:rsidR="004A6B03" w:rsidRDefault="009A1E5C" w:rsidP="004A6B03">
      <w:pPr>
        <w:ind w:firstLineChars="200" w:firstLine="480"/>
      </w:pPr>
      <w:r>
        <w:rPr>
          <w:noProof/>
        </w:rPr>
        <w:drawing>
          <wp:inline distT="0" distB="0" distL="0" distR="0" wp14:anchorId="6B50AB46" wp14:editId="10C794EB">
            <wp:extent cx="5267325" cy="3532832"/>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edia 002"/>
                    <pic:cNvPicPr>
                      <a:picLocks noChangeAspect="1" noChangeArrowheads="1"/>
                    </pic:cNvPicPr>
                  </pic:nvPicPr>
                  <pic:blipFill>
                    <a:blip r:embed="rId125">
                      <a:extLst>
                        <a:ext uri="{28A0092B-C50C-407E-A947-70E740481C1C}">
                          <a14:useLocalDpi xmlns:a14="http://schemas.microsoft.com/office/drawing/2010/main" val="0"/>
                        </a:ext>
                      </a:extLst>
                    </a:blip>
                    <a:stretch>
                      <a:fillRect/>
                    </a:stretch>
                  </pic:blipFill>
                  <pic:spPr bwMode="auto">
                    <a:xfrm>
                      <a:off x="0" y="0"/>
                      <a:ext cx="5267325" cy="3532832"/>
                    </a:xfrm>
                    <a:prstGeom prst="rect">
                      <a:avLst/>
                    </a:prstGeom>
                    <a:noFill/>
                    <a:ln>
                      <a:noFill/>
                    </a:ln>
                  </pic:spPr>
                </pic:pic>
              </a:graphicData>
            </a:graphic>
          </wp:inline>
        </w:drawing>
      </w:r>
    </w:p>
    <w:p w14:paraId="4A4A76EC" w14:textId="77777777" w:rsidR="007209A0" w:rsidRDefault="007209A0">
      <w:pPr>
        <w:widowControl/>
        <w:jc w:val="left"/>
      </w:pPr>
      <w:r>
        <w:br w:type="page"/>
      </w:r>
    </w:p>
    <w:p w14:paraId="25C124A3" w14:textId="77777777" w:rsidR="007209A0" w:rsidRDefault="007209A0" w:rsidP="004A6B03">
      <w:pPr>
        <w:ind w:firstLineChars="200" w:firstLine="480"/>
      </w:pPr>
    </w:p>
    <w:p w14:paraId="7DA74014" w14:textId="77777777" w:rsidR="004A6B03" w:rsidRDefault="004A6B03" w:rsidP="004A6B03">
      <w:pPr>
        <w:ind w:firstLineChars="200" w:firstLine="480"/>
      </w:pPr>
      <w:r>
        <w:t>在</w:t>
      </w:r>
      <w:r>
        <w:t>windows10</w:t>
      </w:r>
      <w:r>
        <w:t>主机上点播</w:t>
      </w:r>
    </w:p>
    <w:p w14:paraId="14522851" w14:textId="77777777" w:rsidR="007209A0" w:rsidRDefault="00FE230D" w:rsidP="004A6B03">
      <w:pPr>
        <w:ind w:firstLineChars="200" w:firstLine="480"/>
      </w:pPr>
      <w:r>
        <w:pict w14:anchorId="53A8B1D8">
          <v:shape id="_x0000_i1033" type="#_x0000_t75" style="width:330pt;height:80.4pt">
            <v:imagedata r:id="rId126" o:title="QQ截图20170627213757"/>
          </v:shape>
        </w:pict>
      </w:r>
    </w:p>
    <w:p w14:paraId="2EE17861" w14:textId="77777777" w:rsidR="004A6B03" w:rsidRDefault="009A1E5C" w:rsidP="004A6B03">
      <w:pPr>
        <w:ind w:firstLineChars="200" w:firstLine="480"/>
      </w:pPr>
      <w:r>
        <w:rPr>
          <w:noProof/>
        </w:rPr>
        <w:drawing>
          <wp:inline distT="0" distB="0" distL="0" distR="0" wp14:anchorId="09BB8756" wp14:editId="7A4395E0">
            <wp:extent cx="4724400" cy="3866696"/>
            <wp:effectExtent l="0" t="0" r="0" b="63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edia 003"/>
                    <pic:cNvPicPr>
                      <a:picLocks noChangeAspect="1" noChangeArrowheads="1"/>
                    </pic:cNvPicPr>
                  </pic:nvPicPr>
                  <pic:blipFill>
                    <a:blip r:embed="rId127">
                      <a:extLst>
                        <a:ext uri="{28A0092B-C50C-407E-A947-70E740481C1C}">
                          <a14:useLocalDpi xmlns:a14="http://schemas.microsoft.com/office/drawing/2010/main" val="0"/>
                        </a:ext>
                      </a:extLst>
                    </a:blip>
                    <a:stretch>
                      <a:fillRect/>
                    </a:stretch>
                  </pic:blipFill>
                  <pic:spPr bwMode="auto">
                    <a:xfrm>
                      <a:off x="0" y="0"/>
                      <a:ext cx="4724400" cy="3866696"/>
                    </a:xfrm>
                    <a:prstGeom prst="rect">
                      <a:avLst/>
                    </a:prstGeom>
                    <a:noFill/>
                    <a:ln>
                      <a:noFill/>
                    </a:ln>
                  </pic:spPr>
                </pic:pic>
              </a:graphicData>
            </a:graphic>
          </wp:inline>
        </w:drawing>
      </w:r>
    </w:p>
    <w:p w14:paraId="1AD3E99F" w14:textId="77777777" w:rsidR="004A6B03" w:rsidRDefault="004A6B03" w:rsidP="004A6B03">
      <w:pPr>
        <w:ind w:firstLineChars="200" w:firstLine="480"/>
      </w:pPr>
    </w:p>
    <w:p w14:paraId="4EB63E12" w14:textId="77777777" w:rsidR="004A6B03" w:rsidRDefault="004A6B03" w:rsidP="004A6B03">
      <w:pPr>
        <w:ind w:firstLineChars="200" w:firstLine="480"/>
      </w:pPr>
      <w:r>
        <w:t xml:space="preserve">Windows </w:t>
      </w:r>
      <w:r>
        <w:rPr>
          <w:rFonts w:hint="eastAsia"/>
        </w:rPr>
        <w:t>Media</w:t>
      </w:r>
      <w:r>
        <w:rPr>
          <w:rFonts w:hint="eastAsia"/>
        </w:rPr>
        <w:t>服务器配置完成。</w:t>
      </w:r>
    </w:p>
    <w:p w14:paraId="4078130E" w14:textId="77777777" w:rsidR="002958BC" w:rsidRDefault="002958BC">
      <w:pPr>
        <w:widowControl/>
        <w:jc w:val="left"/>
      </w:pPr>
      <w:r>
        <w:br w:type="page"/>
      </w:r>
    </w:p>
    <w:p w14:paraId="597FC3BF" w14:textId="77777777" w:rsidR="004A6B03" w:rsidRPr="004A6B03" w:rsidRDefault="004A6B03" w:rsidP="004A6B03">
      <w:pPr>
        <w:ind w:firstLineChars="200" w:firstLine="480"/>
      </w:pPr>
    </w:p>
    <w:p w14:paraId="1585510E" w14:textId="77777777" w:rsidR="002958BC" w:rsidRDefault="002958BC" w:rsidP="002958BC">
      <w:pPr>
        <w:pStyle w:val="1"/>
        <w:numPr>
          <w:ilvl w:val="0"/>
          <w:numId w:val="22"/>
        </w:numPr>
      </w:pPr>
      <w:bookmarkStart w:id="21" w:name="_Toc486366701"/>
      <w:r>
        <w:t>心得体会</w:t>
      </w:r>
      <w:bookmarkEnd w:id="21"/>
    </w:p>
    <w:p w14:paraId="36833152" w14:textId="77777777" w:rsidR="007F2A7D" w:rsidRPr="007F2A7D" w:rsidRDefault="007F2A7D" w:rsidP="007F2A7D">
      <w:pPr>
        <w:widowControl/>
        <w:ind w:firstLineChars="200" w:firstLine="480"/>
        <w:jc w:val="left"/>
        <w:rPr>
          <w:rFonts w:ascii="宋体" w:hAnsi="宋体" w:cs="宋体" w:hint="eastAsia"/>
          <w:kern w:val="0"/>
        </w:rPr>
      </w:pPr>
      <w:r w:rsidRPr="007F2A7D">
        <w:rPr>
          <w:rFonts w:ascii="宋体" w:hAnsi="宋体" w:cs="宋体"/>
          <w:kern w:val="0"/>
        </w:rPr>
        <w:t>在服务器的搭建过程，遇到了许多的问题。最开始配置服务器时，遇到了windows10主机不能ping同服务器的问题，后来通过查阅资料了解到虚拟机网络的不同模式有不同影响。最后选择了桥接模式，通过桥接模式，虚拟机可以和实体机一样连入同一个路由器下的局域网，这样</w:t>
      </w:r>
      <w:proofErr w:type="gramStart"/>
      <w:r w:rsidRPr="007F2A7D">
        <w:rPr>
          <w:rFonts w:ascii="宋体" w:hAnsi="宋体" w:cs="宋体"/>
          <w:kern w:val="0"/>
        </w:rPr>
        <w:t>对之后</w:t>
      </w:r>
      <w:proofErr w:type="gramEnd"/>
      <w:r w:rsidRPr="007F2A7D">
        <w:rPr>
          <w:rFonts w:ascii="宋体" w:hAnsi="宋体" w:cs="宋体"/>
          <w:kern w:val="0"/>
        </w:rPr>
        <w:t>的配置会方便很多，并且这也奠定了我使用路由器的端口转发把服务器转发到校园网的基础。</w:t>
      </w:r>
      <w:r w:rsidRPr="007F2A7D">
        <w:rPr>
          <w:rFonts w:ascii="宋体" w:hAnsi="宋体" w:cs="宋体"/>
          <w:kern w:val="0"/>
        </w:rPr>
        <w:br/>
        <w:t xml:space="preserve">在搭建Web服务器和Media服务器后，尝试用在其他局域网的设备访问生产的公告网页，发现不能播放视频，经过查阅资料后发现是端口转发的不够，之前只转发了80端口，在添加了554、1755、2460、5004和5005端口后，公告网页能正常播放视频。通过这次实验，我在不断的产生问题和解决问题过程中，提高了自己解决问题和查找料的能力，也让我更加认识了计算机这门课程，增加了我对计算机科学与技术这门专业的兴趣，增长了我的知识。 </w:t>
      </w:r>
    </w:p>
    <w:p w14:paraId="6207E935" w14:textId="77777777" w:rsidR="00CC32F9" w:rsidRPr="007F2A7D" w:rsidRDefault="00CC32F9" w:rsidP="00CC32F9"/>
    <w:sectPr w:rsidR="00CC32F9" w:rsidRPr="007F2A7D" w:rsidSect="00940953">
      <w:footerReference w:type="default" r:id="rId128"/>
      <w:pgSz w:w="11906" w:h="16838"/>
      <w:pgMar w:top="1440" w:right="1800" w:bottom="1440" w:left="1800" w:header="851" w:footer="992" w:gutter="0"/>
      <w:pgNumType w:start="0"/>
      <w:cols w:space="720"/>
      <w:titlePg/>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8AE33CD" w14:textId="77777777" w:rsidR="00D0595F" w:rsidRDefault="00D0595F" w:rsidP="002E5C7C">
      <w:r>
        <w:separator/>
      </w:r>
    </w:p>
  </w:endnote>
  <w:endnote w:type="continuationSeparator" w:id="0">
    <w:p w14:paraId="7890600E" w14:textId="77777777" w:rsidR="00D0595F" w:rsidRDefault="00D0595F" w:rsidP="002E5C7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隶书">
    <w:altName w:val="微软雅黑"/>
    <w:charset w:val="86"/>
    <w:family w:val="modern"/>
    <w:pitch w:val="fixed"/>
    <w:sig w:usb0="00000001" w:usb1="080E0000" w:usb2="00000010" w:usb3="00000000" w:csb0="00040000" w:csb1="00000000"/>
  </w:font>
  <w:font w:name="黑体">
    <w:altName w:val="SimHei"/>
    <w:panose1 w:val="02010609060101010101"/>
    <w:charset w:val="86"/>
    <w:family w:val="modern"/>
    <w:pitch w:val="fixed"/>
    <w:sig w:usb0="800002BF" w:usb1="38CF7CFA" w:usb2="00000016" w:usb3="00000000" w:csb0="00040001" w:csb1="00000000"/>
  </w:font>
  <w:font w:name="楷体_GB2312">
    <w:altName w:val="楷体"/>
    <w:charset w:val="86"/>
    <w:family w:val="modern"/>
    <w:pitch w:val="default"/>
    <w:sig w:usb0="00000001" w:usb1="080E0000" w:usb2="00000010" w:usb3="00000000" w:csb0="00040000"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F011BA0" w14:textId="77777777" w:rsidR="00940953" w:rsidRDefault="00940953">
    <w:pPr>
      <w:pStyle w:val="a4"/>
      <w:jc w:val="right"/>
    </w:pPr>
    <w:r>
      <w:fldChar w:fldCharType="begin"/>
    </w:r>
    <w:r>
      <w:instrText>PAGE   \* MERGEFORMAT</w:instrText>
    </w:r>
    <w:r>
      <w:fldChar w:fldCharType="separate"/>
    </w:r>
    <w:r w:rsidR="00511295" w:rsidRPr="00511295">
      <w:rPr>
        <w:noProof/>
        <w:lang w:val="zh-CN"/>
      </w:rPr>
      <w:t>1</w:t>
    </w:r>
    <w:r>
      <w:fldChar w:fldCharType="end"/>
    </w:r>
  </w:p>
  <w:p w14:paraId="788DA4AF" w14:textId="77777777" w:rsidR="00940953" w:rsidRDefault="00940953">
    <w:pPr>
      <w:pStyle w:val="a4"/>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AEEDB95" w14:textId="77777777" w:rsidR="00D0595F" w:rsidRDefault="00D0595F" w:rsidP="002E5C7C">
      <w:r>
        <w:separator/>
      </w:r>
    </w:p>
  </w:footnote>
  <w:footnote w:type="continuationSeparator" w:id="0">
    <w:p w14:paraId="54F10475" w14:textId="77777777" w:rsidR="00D0595F" w:rsidRDefault="00D0595F" w:rsidP="002E5C7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FDB0287"/>
    <w:multiLevelType w:val="hybridMultilevel"/>
    <w:tmpl w:val="5CCC6A14"/>
    <w:lvl w:ilvl="0" w:tplc="7638B642">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FE5048C"/>
    <w:multiLevelType w:val="hybridMultilevel"/>
    <w:tmpl w:val="B57609EC"/>
    <w:lvl w:ilvl="0" w:tplc="889689BE">
      <w:start w:val="8"/>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2A15855"/>
    <w:multiLevelType w:val="multilevel"/>
    <w:tmpl w:val="333E2B14"/>
    <w:lvl w:ilvl="0">
      <w:start w:val="1"/>
      <w:numFmt w:val="chineseCountingThousand"/>
      <w:lvlText w:val="%1、"/>
      <w:lvlJc w:val="left"/>
      <w:pPr>
        <w:ind w:left="720" w:hanging="720"/>
      </w:pPr>
      <w:rPr>
        <w:rFonts w:ascii="Arial" w:eastAsia="宋体" w:hAnsi="Arial" w:hint="default"/>
        <w:b/>
        <w:i w:val="0"/>
        <w:sz w:val="32"/>
      </w:rPr>
    </w:lvl>
    <w:lvl w:ilvl="1">
      <w:start w:val="1"/>
      <w:numFmt w:val="decimal"/>
      <w:lvlText w:val="%2."/>
      <w:lvlJc w:val="left"/>
      <w:pPr>
        <w:ind w:left="840" w:hanging="420"/>
      </w:pPr>
      <w:rPr>
        <w:rFonts w:ascii="Arial" w:eastAsia="宋体" w:hAnsi="Arial" w:hint="default"/>
        <w:b/>
        <w:i w:val="0"/>
        <w:sz w:val="30"/>
      </w:rPr>
    </w:lvl>
    <w:lvl w:ilvl="2">
      <w:start w:val="1"/>
      <w:numFmt w:val="decimal"/>
      <w:lvlText w:val="%3)"/>
      <w:lvlJc w:val="right"/>
      <w:pPr>
        <w:ind w:left="1260" w:hanging="420"/>
      </w:pPr>
      <w:rPr>
        <w:rFonts w:ascii="Arial" w:eastAsia="宋体" w:hAnsi="Arial" w:hint="default"/>
        <w:b/>
        <w:i w:val="0"/>
        <w:sz w:val="28"/>
      </w:rPr>
    </w:lvl>
    <w:lvl w:ilvl="3">
      <w:start w:val="1"/>
      <w:numFmt w:val="lowerRoman"/>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none"/>
      <w:lvlText w:val="%6."/>
      <w:lvlJc w:val="right"/>
      <w:pPr>
        <w:ind w:left="2520" w:hanging="420"/>
      </w:pPr>
      <w:rPr>
        <w:rFonts w:hint="eastAsia"/>
      </w:rPr>
    </w:lvl>
    <w:lvl w:ilvl="6">
      <w:start w:val="1"/>
      <w:numFmt w:val="none"/>
      <w:lvlText w:val="%7."/>
      <w:lvlJc w:val="left"/>
      <w:pPr>
        <w:ind w:left="2940" w:hanging="420"/>
      </w:pPr>
      <w:rPr>
        <w:rFonts w:hint="eastAsia"/>
      </w:rPr>
    </w:lvl>
    <w:lvl w:ilvl="7">
      <w:start w:val="1"/>
      <w:numFmt w:val="none"/>
      <w:lvlText w:val="%8)"/>
      <w:lvlJc w:val="left"/>
      <w:pPr>
        <w:ind w:left="3360" w:hanging="420"/>
      </w:pPr>
      <w:rPr>
        <w:rFonts w:hint="eastAsia"/>
      </w:rPr>
    </w:lvl>
    <w:lvl w:ilvl="8">
      <w:start w:val="1"/>
      <w:numFmt w:val="none"/>
      <w:lvlText w:val="%9."/>
      <w:lvlJc w:val="right"/>
      <w:pPr>
        <w:ind w:left="3780" w:hanging="420"/>
      </w:pPr>
      <w:rPr>
        <w:rFonts w:hint="eastAsia"/>
      </w:rPr>
    </w:lvl>
  </w:abstractNum>
  <w:abstractNum w:abstractNumId="3" w15:restartNumberingAfterBreak="0">
    <w:nsid w:val="19A92F39"/>
    <w:multiLevelType w:val="hybridMultilevel"/>
    <w:tmpl w:val="B96E3A9E"/>
    <w:lvl w:ilvl="0" w:tplc="4B8A4400">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C424CD5"/>
    <w:multiLevelType w:val="hybridMultilevel"/>
    <w:tmpl w:val="A0E29FE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200C2749"/>
    <w:multiLevelType w:val="hybridMultilevel"/>
    <w:tmpl w:val="A2C25EC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23925B0D"/>
    <w:multiLevelType w:val="hybridMultilevel"/>
    <w:tmpl w:val="A704EB2E"/>
    <w:lvl w:ilvl="0" w:tplc="04090013">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F7E4369"/>
    <w:multiLevelType w:val="hybridMultilevel"/>
    <w:tmpl w:val="24B69EF8"/>
    <w:lvl w:ilvl="0" w:tplc="968E5FEC">
      <w:start w:val="1"/>
      <w:numFmt w:val="chineseCountingThousand"/>
      <w:lvlText w:val="%1、"/>
      <w:lvlJc w:val="left"/>
      <w:pPr>
        <w:ind w:left="420" w:hanging="420"/>
      </w:pPr>
      <w:rPr>
        <w:rFonts w:hint="eastAsia"/>
      </w:rPr>
    </w:lvl>
    <w:lvl w:ilvl="1" w:tplc="1C1244BA">
      <w:start w:val="5"/>
      <w:numFmt w:val="japaneseCounting"/>
      <w:lvlText w:val="%2、"/>
      <w:lvlJc w:val="left"/>
      <w:pPr>
        <w:ind w:left="1332" w:hanging="912"/>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30C3756F"/>
    <w:multiLevelType w:val="multilevel"/>
    <w:tmpl w:val="333E2B14"/>
    <w:lvl w:ilvl="0">
      <w:start w:val="1"/>
      <w:numFmt w:val="chineseCountingThousand"/>
      <w:lvlText w:val="%1、"/>
      <w:lvlJc w:val="left"/>
      <w:pPr>
        <w:ind w:left="720" w:hanging="720"/>
      </w:pPr>
      <w:rPr>
        <w:rFonts w:ascii="Arial" w:eastAsia="宋体" w:hAnsi="Arial" w:hint="default"/>
        <w:b/>
        <w:i w:val="0"/>
        <w:sz w:val="32"/>
      </w:rPr>
    </w:lvl>
    <w:lvl w:ilvl="1">
      <w:start w:val="1"/>
      <w:numFmt w:val="decimal"/>
      <w:lvlText w:val="%2."/>
      <w:lvlJc w:val="left"/>
      <w:pPr>
        <w:ind w:left="840" w:hanging="420"/>
      </w:pPr>
      <w:rPr>
        <w:rFonts w:ascii="Arial" w:eastAsia="宋体" w:hAnsi="Arial" w:hint="default"/>
        <w:b/>
        <w:i w:val="0"/>
        <w:sz w:val="30"/>
      </w:rPr>
    </w:lvl>
    <w:lvl w:ilvl="2">
      <w:start w:val="1"/>
      <w:numFmt w:val="decimal"/>
      <w:lvlText w:val="%3)"/>
      <w:lvlJc w:val="right"/>
      <w:pPr>
        <w:ind w:left="1260" w:hanging="420"/>
      </w:pPr>
      <w:rPr>
        <w:rFonts w:ascii="Arial" w:eastAsia="宋体" w:hAnsi="Arial" w:hint="default"/>
        <w:b/>
        <w:i w:val="0"/>
        <w:sz w:val="28"/>
      </w:rPr>
    </w:lvl>
    <w:lvl w:ilvl="3">
      <w:start w:val="1"/>
      <w:numFmt w:val="lowerRoman"/>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none"/>
      <w:lvlText w:val="%6."/>
      <w:lvlJc w:val="right"/>
      <w:pPr>
        <w:ind w:left="2520" w:hanging="420"/>
      </w:pPr>
      <w:rPr>
        <w:rFonts w:hint="eastAsia"/>
      </w:rPr>
    </w:lvl>
    <w:lvl w:ilvl="6">
      <w:start w:val="1"/>
      <w:numFmt w:val="none"/>
      <w:lvlText w:val="%7."/>
      <w:lvlJc w:val="left"/>
      <w:pPr>
        <w:ind w:left="2940" w:hanging="420"/>
      </w:pPr>
      <w:rPr>
        <w:rFonts w:hint="eastAsia"/>
      </w:rPr>
    </w:lvl>
    <w:lvl w:ilvl="7">
      <w:start w:val="1"/>
      <w:numFmt w:val="none"/>
      <w:lvlText w:val="%8)"/>
      <w:lvlJc w:val="left"/>
      <w:pPr>
        <w:ind w:left="3360" w:hanging="420"/>
      </w:pPr>
      <w:rPr>
        <w:rFonts w:hint="eastAsia"/>
      </w:rPr>
    </w:lvl>
    <w:lvl w:ilvl="8">
      <w:start w:val="1"/>
      <w:numFmt w:val="none"/>
      <w:lvlText w:val="%9."/>
      <w:lvlJc w:val="right"/>
      <w:pPr>
        <w:ind w:left="3780" w:hanging="420"/>
      </w:pPr>
      <w:rPr>
        <w:rFonts w:hint="eastAsia"/>
      </w:rPr>
    </w:lvl>
  </w:abstractNum>
  <w:abstractNum w:abstractNumId="9" w15:restartNumberingAfterBreak="0">
    <w:nsid w:val="31F6595C"/>
    <w:multiLevelType w:val="hybridMultilevel"/>
    <w:tmpl w:val="330CA4C8"/>
    <w:lvl w:ilvl="0" w:tplc="6CD837E2">
      <w:start w:val="6"/>
      <w:numFmt w:val="chineseCountingThousand"/>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35122D2F"/>
    <w:multiLevelType w:val="multilevel"/>
    <w:tmpl w:val="A3E87182"/>
    <w:lvl w:ilvl="0">
      <w:start w:val="1"/>
      <w:numFmt w:val="chineseCountingThousand"/>
      <w:lvlText w:val="%1、"/>
      <w:lvlJc w:val="left"/>
      <w:pPr>
        <w:ind w:left="720" w:hanging="720"/>
      </w:pPr>
      <w:rPr>
        <w:rFonts w:ascii="宋体" w:eastAsia="宋体" w:hAnsi="宋体" w:hint="default"/>
        <w:b/>
        <w:i w:val="0"/>
        <w:sz w:val="32"/>
        <w:szCs w:val="32"/>
      </w:rPr>
    </w:lvl>
    <w:lvl w:ilvl="1">
      <w:start w:val="1"/>
      <w:numFmt w:val="decimal"/>
      <w:lvlText w:val="%2."/>
      <w:lvlJc w:val="left"/>
      <w:pPr>
        <w:ind w:left="840" w:hanging="420"/>
      </w:pPr>
      <w:rPr>
        <w:rFonts w:ascii="Arial" w:eastAsia="宋体" w:hAnsi="Arial" w:hint="default"/>
        <w:b/>
        <w:i w:val="0"/>
        <w:sz w:val="30"/>
      </w:rPr>
    </w:lvl>
    <w:lvl w:ilvl="2">
      <w:start w:val="1"/>
      <w:numFmt w:val="decimal"/>
      <w:lvlText w:val="%3)"/>
      <w:lvlJc w:val="right"/>
      <w:pPr>
        <w:ind w:left="1260" w:hanging="420"/>
      </w:pPr>
      <w:rPr>
        <w:rFonts w:ascii="Arial" w:eastAsia="宋体" w:hAnsi="Arial" w:hint="default"/>
        <w:b/>
        <w:i w:val="0"/>
        <w:sz w:val="28"/>
      </w:rPr>
    </w:lvl>
    <w:lvl w:ilvl="3">
      <w:start w:val="1"/>
      <w:numFmt w:val="lowerRoman"/>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none"/>
      <w:lvlText w:val="%6."/>
      <w:lvlJc w:val="right"/>
      <w:pPr>
        <w:ind w:left="2520" w:hanging="420"/>
      </w:pPr>
      <w:rPr>
        <w:rFonts w:hint="eastAsia"/>
      </w:rPr>
    </w:lvl>
    <w:lvl w:ilvl="6">
      <w:start w:val="1"/>
      <w:numFmt w:val="none"/>
      <w:lvlText w:val="%7."/>
      <w:lvlJc w:val="left"/>
      <w:pPr>
        <w:ind w:left="2940" w:hanging="420"/>
      </w:pPr>
      <w:rPr>
        <w:rFonts w:hint="eastAsia"/>
      </w:rPr>
    </w:lvl>
    <w:lvl w:ilvl="7">
      <w:start w:val="1"/>
      <w:numFmt w:val="none"/>
      <w:lvlText w:val="%8)"/>
      <w:lvlJc w:val="left"/>
      <w:pPr>
        <w:ind w:left="3360" w:hanging="420"/>
      </w:pPr>
      <w:rPr>
        <w:rFonts w:hint="eastAsia"/>
      </w:rPr>
    </w:lvl>
    <w:lvl w:ilvl="8">
      <w:start w:val="1"/>
      <w:numFmt w:val="none"/>
      <w:lvlText w:val="%9."/>
      <w:lvlJc w:val="right"/>
      <w:pPr>
        <w:ind w:left="3780" w:hanging="420"/>
      </w:pPr>
      <w:rPr>
        <w:rFonts w:hint="eastAsia"/>
      </w:rPr>
    </w:lvl>
  </w:abstractNum>
  <w:abstractNum w:abstractNumId="11" w15:restartNumberingAfterBreak="0">
    <w:nsid w:val="36B610F7"/>
    <w:multiLevelType w:val="hybridMultilevel"/>
    <w:tmpl w:val="D6DA018C"/>
    <w:lvl w:ilvl="0" w:tplc="777E81A4">
      <w:start w:val="1"/>
      <w:numFmt w:val="chineseCountingThousand"/>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3BA43ED9"/>
    <w:multiLevelType w:val="hybridMultilevel"/>
    <w:tmpl w:val="01242354"/>
    <w:lvl w:ilvl="0" w:tplc="7638B642">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3D9E219A"/>
    <w:multiLevelType w:val="hybridMultilevel"/>
    <w:tmpl w:val="99B8B750"/>
    <w:lvl w:ilvl="0" w:tplc="ED384236">
      <w:start w:val="1"/>
      <w:numFmt w:val="chineseCountingThousand"/>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3DD00302"/>
    <w:multiLevelType w:val="hybridMultilevel"/>
    <w:tmpl w:val="9886D2FE"/>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 w15:restartNumberingAfterBreak="0">
    <w:nsid w:val="428411AD"/>
    <w:multiLevelType w:val="hybridMultilevel"/>
    <w:tmpl w:val="B99C482C"/>
    <w:lvl w:ilvl="0" w:tplc="CAD4C3A0">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44814F2A"/>
    <w:multiLevelType w:val="multilevel"/>
    <w:tmpl w:val="333E2B14"/>
    <w:lvl w:ilvl="0">
      <w:start w:val="1"/>
      <w:numFmt w:val="chineseCountingThousand"/>
      <w:lvlText w:val="%1、"/>
      <w:lvlJc w:val="left"/>
      <w:pPr>
        <w:ind w:left="720" w:hanging="720"/>
      </w:pPr>
      <w:rPr>
        <w:rFonts w:ascii="Arial" w:eastAsia="宋体" w:hAnsi="Arial" w:hint="default"/>
        <w:b/>
        <w:i w:val="0"/>
        <w:sz w:val="32"/>
      </w:rPr>
    </w:lvl>
    <w:lvl w:ilvl="1">
      <w:start w:val="1"/>
      <w:numFmt w:val="decimal"/>
      <w:lvlText w:val="%2."/>
      <w:lvlJc w:val="left"/>
      <w:pPr>
        <w:ind w:left="840" w:hanging="420"/>
      </w:pPr>
      <w:rPr>
        <w:rFonts w:ascii="Arial" w:eastAsia="宋体" w:hAnsi="Arial" w:hint="default"/>
        <w:b/>
        <w:i w:val="0"/>
        <w:sz w:val="30"/>
      </w:rPr>
    </w:lvl>
    <w:lvl w:ilvl="2">
      <w:start w:val="1"/>
      <w:numFmt w:val="decimal"/>
      <w:lvlText w:val="%3)"/>
      <w:lvlJc w:val="right"/>
      <w:pPr>
        <w:ind w:left="1260" w:hanging="420"/>
      </w:pPr>
      <w:rPr>
        <w:rFonts w:ascii="Arial" w:eastAsia="宋体" w:hAnsi="Arial" w:hint="default"/>
        <w:b/>
        <w:i w:val="0"/>
        <w:sz w:val="28"/>
      </w:rPr>
    </w:lvl>
    <w:lvl w:ilvl="3">
      <w:start w:val="1"/>
      <w:numFmt w:val="lowerRoman"/>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none"/>
      <w:lvlText w:val="%6."/>
      <w:lvlJc w:val="right"/>
      <w:pPr>
        <w:ind w:left="2520" w:hanging="420"/>
      </w:pPr>
      <w:rPr>
        <w:rFonts w:hint="eastAsia"/>
      </w:rPr>
    </w:lvl>
    <w:lvl w:ilvl="6">
      <w:start w:val="1"/>
      <w:numFmt w:val="none"/>
      <w:lvlText w:val="%7."/>
      <w:lvlJc w:val="left"/>
      <w:pPr>
        <w:ind w:left="2940" w:hanging="420"/>
      </w:pPr>
      <w:rPr>
        <w:rFonts w:hint="eastAsia"/>
      </w:rPr>
    </w:lvl>
    <w:lvl w:ilvl="7">
      <w:start w:val="1"/>
      <w:numFmt w:val="none"/>
      <w:lvlText w:val="%8)"/>
      <w:lvlJc w:val="left"/>
      <w:pPr>
        <w:ind w:left="3360" w:hanging="420"/>
      </w:pPr>
      <w:rPr>
        <w:rFonts w:hint="eastAsia"/>
      </w:rPr>
    </w:lvl>
    <w:lvl w:ilvl="8">
      <w:start w:val="1"/>
      <w:numFmt w:val="none"/>
      <w:lvlText w:val="%9."/>
      <w:lvlJc w:val="right"/>
      <w:pPr>
        <w:ind w:left="3780" w:hanging="420"/>
      </w:pPr>
      <w:rPr>
        <w:rFonts w:hint="eastAsia"/>
      </w:rPr>
    </w:lvl>
  </w:abstractNum>
  <w:abstractNum w:abstractNumId="17" w15:restartNumberingAfterBreak="0">
    <w:nsid w:val="491B4FBD"/>
    <w:multiLevelType w:val="hybridMultilevel"/>
    <w:tmpl w:val="A2760E9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5EDF5E33"/>
    <w:multiLevelType w:val="hybridMultilevel"/>
    <w:tmpl w:val="31224EC4"/>
    <w:lvl w:ilvl="0" w:tplc="0409000F">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603F1676"/>
    <w:multiLevelType w:val="hybridMultilevel"/>
    <w:tmpl w:val="282A2802"/>
    <w:lvl w:ilvl="0" w:tplc="CAD4C3A0">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60F97572"/>
    <w:multiLevelType w:val="multilevel"/>
    <w:tmpl w:val="A3E87182"/>
    <w:lvl w:ilvl="0">
      <w:start w:val="1"/>
      <w:numFmt w:val="chineseCountingThousand"/>
      <w:lvlText w:val="%1、"/>
      <w:lvlJc w:val="left"/>
      <w:pPr>
        <w:ind w:left="720" w:hanging="720"/>
      </w:pPr>
      <w:rPr>
        <w:rFonts w:ascii="宋体" w:eastAsia="宋体" w:hAnsi="宋体" w:hint="default"/>
        <w:b/>
        <w:i w:val="0"/>
        <w:sz w:val="32"/>
        <w:szCs w:val="32"/>
      </w:rPr>
    </w:lvl>
    <w:lvl w:ilvl="1">
      <w:start w:val="1"/>
      <w:numFmt w:val="decimal"/>
      <w:lvlText w:val="%2."/>
      <w:lvlJc w:val="left"/>
      <w:pPr>
        <w:ind w:left="840" w:hanging="420"/>
      </w:pPr>
      <w:rPr>
        <w:rFonts w:ascii="Arial" w:eastAsia="宋体" w:hAnsi="Arial" w:hint="default"/>
        <w:b/>
        <w:i w:val="0"/>
        <w:sz w:val="30"/>
      </w:rPr>
    </w:lvl>
    <w:lvl w:ilvl="2">
      <w:start w:val="1"/>
      <w:numFmt w:val="decimal"/>
      <w:lvlText w:val="%3)"/>
      <w:lvlJc w:val="right"/>
      <w:pPr>
        <w:ind w:left="1260" w:hanging="420"/>
      </w:pPr>
      <w:rPr>
        <w:rFonts w:ascii="Arial" w:eastAsia="宋体" w:hAnsi="Arial" w:hint="default"/>
        <w:b/>
        <w:i w:val="0"/>
        <w:sz w:val="28"/>
      </w:rPr>
    </w:lvl>
    <w:lvl w:ilvl="3">
      <w:start w:val="1"/>
      <w:numFmt w:val="lowerRoman"/>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none"/>
      <w:lvlText w:val="%6."/>
      <w:lvlJc w:val="right"/>
      <w:pPr>
        <w:ind w:left="2520" w:hanging="420"/>
      </w:pPr>
      <w:rPr>
        <w:rFonts w:hint="eastAsia"/>
      </w:rPr>
    </w:lvl>
    <w:lvl w:ilvl="6">
      <w:start w:val="1"/>
      <w:numFmt w:val="none"/>
      <w:lvlText w:val="%7."/>
      <w:lvlJc w:val="left"/>
      <w:pPr>
        <w:ind w:left="2940" w:hanging="420"/>
      </w:pPr>
      <w:rPr>
        <w:rFonts w:hint="eastAsia"/>
      </w:rPr>
    </w:lvl>
    <w:lvl w:ilvl="7">
      <w:start w:val="1"/>
      <w:numFmt w:val="none"/>
      <w:lvlText w:val="%8)"/>
      <w:lvlJc w:val="left"/>
      <w:pPr>
        <w:ind w:left="3360" w:hanging="420"/>
      </w:pPr>
      <w:rPr>
        <w:rFonts w:hint="eastAsia"/>
      </w:rPr>
    </w:lvl>
    <w:lvl w:ilvl="8">
      <w:start w:val="1"/>
      <w:numFmt w:val="none"/>
      <w:lvlText w:val="%9."/>
      <w:lvlJc w:val="right"/>
      <w:pPr>
        <w:ind w:left="3780" w:hanging="420"/>
      </w:pPr>
      <w:rPr>
        <w:rFonts w:hint="eastAsia"/>
      </w:rPr>
    </w:lvl>
  </w:abstractNum>
  <w:abstractNum w:abstractNumId="21" w15:restartNumberingAfterBreak="0">
    <w:nsid w:val="652F7A69"/>
    <w:multiLevelType w:val="hybridMultilevel"/>
    <w:tmpl w:val="D682F3AA"/>
    <w:lvl w:ilvl="0" w:tplc="0409000F">
      <w:start w:val="1"/>
      <w:numFmt w:val="decimal"/>
      <w:lvlText w:val="%1."/>
      <w:lvlJc w:val="left"/>
      <w:pPr>
        <w:ind w:left="2940" w:hanging="420"/>
      </w:pPr>
    </w:lvl>
    <w:lvl w:ilvl="1" w:tplc="04090019" w:tentative="1">
      <w:start w:val="1"/>
      <w:numFmt w:val="lowerLetter"/>
      <w:lvlText w:val="%2)"/>
      <w:lvlJc w:val="left"/>
      <w:pPr>
        <w:ind w:left="3360" w:hanging="420"/>
      </w:pPr>
    </w:lvl>
    <w:lvl w:ilvl="2" w:tplc="0409001B" w:tentative="1">
      <w:start w:val="1"/>
      <w:numFmt w:val="lowerRoman"/>
      <w:lvlText w:val="%3."/>
      <w:lvlJc w:val="right"/>
      <w:pPr>
        <w:ind w:left="3780" w:hanging="420"/>
      </w:pPr>
    </w:lvl>
    <w:lvl w:ilvl="3" w:tplc="0409000F" w:tentative="1">
      <w:start w:val="1"/>
      <w:numFmt w:val="decimal"/>
      <w:lvlText w:val="%4."/>
      <w:lvlJc w:val="left"/>
      <w:pPr>
        <w:ind w:left="4200" w:hanging="420"/>
      </w:pPr>
    </w:lvl>
    <w:lvl w:ilvl="4" w:tplc="04090019" w:tentative="1">
      <w:start w:val="1"/>
      <w:numFmt w:val="lowerLetter"/>
      <w:lvlText w:val="%5)"/>
      <w:lvlJc w:val="left"/>
      <w:pPr>
        <w:ind w:left="4620" w:hanging="420"/>
      </w:pPr>
    </w:lvl>
    <w:lvl w:ilvl="5" w:tplc="0409001B" w:tentative="1">
      <w:start w:val="1"/>
      <w:numFmt w:val="lowerRoman"/>
      <w:lvlText w:val="%6."/>
      <w:lvlJc w:val="right"/>
      <w:pPr>
        <w:ind w:left="5040" w:hanging="420"/>
      </w:pPr>
    </w:lvl>
    <w:lvl w:ilvl="6" w:tplc="0409000F" w:tentative="1">
      <w:start w:val="1"/>
      <w:numFmt w:val="decimal"/>
      <w:lvlText w:val="%7."/>
      <w:lvlJc w:val="left"/>
      <w:pPr>
        <w:ind w:left="5460" w:hanging="420"/>
      </w:pPr>
    </w:lvl>
    <w:lvl w:ilvl="7" w:tplc="04090019" w:tentative="1">
      <w:start w:val="1"/>
      <w:numFmt w:val="lowerLetter"/>
      <w:lvlText w:val="%8)"/>
      <w:lvlJc w:val="left"/>
      <w:pPr>
        <w:ind w:left="5880" w:hanging="420"/>
      </w:pPr>
    </w:lvl>
    <w:lvl w:ilvl="8" w:tplc="0409001B" w:tentative="1">
      <w:start w:val="1"/>
      <w:numFmt w:val="lowerRoman"/>
      <w:lvlText w:val="%9."/>
      <w:lvlJc w:val="right"/>
      <w:pPr>
        <w:ind w:left="6300" w:hanging="420"/>
      </w:pPr>
    </w:lvl>
  </w:abstractNum>
  <w:abstractNum w:abstractNumId="22" w15:restartNumberingAfterBreak="0">
    <w:nsid w:val="6E050CC3"/>
    <w:multiLevelType w:val="hybridMultilevel"/>
    <w:tmpl w:val="CBE211C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729B688A"/>
    <w:multiLevelType w:val="hybridMultilevel"/>
    <w:tmpl w:val="64625B1C"/>
    <w:lvl w:ilvl="0" w:tplc="ED384236">
      <w:start w:val="1"/>
      <w:numFmt w:val="chineseCountingThousand"/>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730E222D"/>
    <w:multiLevelType w:val="hybridMultilevel"/>
    <w:tmpl w:val="5114F612"/>
    <w:lvl w:ilvl="0" w:tplc="6F6A9890">
      <w:start w:val="1"/>
      <w:numFmt w:val="chineseCountingThousand"/>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7B233565"/>
    <w:multiLevelType w:val="multilevel"/>
    <w:tmpl w:val="D5A47960"/>
    <w:lvl w:ilvl="0">
      <w:start w:val="1"/>
      <w:numFmt w:val="chineseCountingThousand"/>
      <w:lvlText w:val="%1、"/>
      <w:lvlJc w:val="left"/>
      <w:pPr>
        <w:ind w:left="720" w:hanging="720"/>
      </w:pPr>
      <w:rPr>
        <w:rFonts w:ascii="宋体" w:eastAsia="宋体" w:hAnsi="宋体" w:hint="default"/>
        <w:b/>
        <w:i w:val="0"/>
        <w:sz w:val="32"/>
        <w:szCs w:val="32"/>
      </w:rPr>
    </w:lvl>
    <w:lvl w:ilvl="1">
      <w:start w:val="1"/>
      <w:numFmt w:val="decimal"/>
      <w:lvlText w:val="%2."/>
      <w:lvlJc w:val="left"/>
      <w:pPr>
        <w:ind w:left="840" w:hanging="420"/>
      </w:pPr>
      <w:rPr>
        <w:rFonts w:ascii="Arial" w:eastAsia="宋体" w:hAnsi="Arial" w:hint="default"/>
        <w:b/>
        <w:i w:val="0"/>
        <w:sz w:val="30"/>
      </w:rPr>
    </w:lvl>
    <w:lvl w:ilvl="2">
      <w:start w:val="1"/>
      <w:numFmt w:val="decimal"/>
      <w:lvlText w:val="%3)"/>
      <w:lvlJc w:val="right"/>
      <w:pPr>
        <w:ind w:left="1260" w:hanging="420"/>
      </w:pPr>
      <w:rPr>
        <w:rFonts w:ascii="Arial" w:eastAsia="宋体" w:hAnsi="Arial" w:hint="default"/>
        <w:b/>
        <w:i w:val="0"/>
        <w:sz w:val="28"/>
      </w:rPr>
    </w:lvl>
    <w:lvl w:ilvl="3">
      <w:start w:val="1"/>
      <w:numFmt w:val="lowerRoman"/>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none"/>
      <w:lvlText w:val="%6."/>
      <w:lvlJc w:val="right"/>
      <w:pPr>
        <w:ind w:left="2520" w:hanging="420"/>
      </w:pPr>
      <w:rPr>
        <w:rFonts w:hint="eastAsia"/>
      </w:rPr>
    </w:lvl>
    <w:lvl w:ilvl="6">
      <w:start w:val="1"/>
      <w:numFmt w:val="none"/>
      <w:lvlText w:val="%7."/>
      <w:lvlJc w:val="left"/>
      <w:pPr>
        <w:ind w:left="2940" w:hanging="420"/>
      </w:pPr>
      <w:rPr>
        <w:rFonts w:hint="eastAsia"/>
      </w:rPr>
    </w:lvl>
    <w:lvl w:ilvl="7">
      <w:start w:val="1"/>
      <w:numFmt w:val="none"/>
      <w:lvlText w:val="%8)"/>
      <w:lvlJc w:val="left"/>
      <w:pPr>
        <w:ind w:left="3360" w:hanging="420"/>
      </w:pPr>
      <w:rPr>
        <w:rFonts w:hint="eastAsia"/>
      </w:rPr>
    </w:lvl>
    <w:lvl w:ilvl="8">
      <w:start w:val="1"/>
      <w:numFmt w:val="none"/>
      <w:lvlText w:val="%9."/>
      <w:lvlJc w:val="right"/>
      <w:pPr>
        <w:ind w:left="3780" w:hanging="420"/>
      </w:pPr>
      <w:rPr>
        <w:rFonts w:hint="eastAsia"/>
      </w:rPr>
    </w:lvl>
  </w:abstractNum>
  <w:abstractNum w:abstractNumId="26" w15:restartNumberingAfterBreak="0">
    <w:nsid w:val="7EF962B7"/>
    <w:multiLevelType w:val="multilevel"/>
    <w:tmpl w:val="D5A47960"/>
    <w:lvl w:ilvl="0">
      <w:start w:val="1"/>
      <w:numFmt w:val="chineseCountingThousand"/>
      <w:lvlText w:val="%1、"/>
      <w:lvlJc w:val="left"/>
      <w:pPr>
        <w:ind w:left="720" w:hanging="720"/>
      </w:pPr>
      <w:rPr>
        <w:rFonts w:ascii="宋体" w:eastAsia="宋体" w:hAnsi="宋体" w:hint="default"/>
        <w:b/>
        <w:i w:val="0"/>
        <w:sz w:val="32"/>
        <w:szCs w:val="32"/>
      </w:rPr>
    </w:lvl>
    <w:lvl w:ilvl="1">
      <w:start w:val="1"/>
      <w:numFmt w:val="decimal"/>
      <w:lvlText w:val="%2."/>
      <w:lvlJc w:val="left"/>
      <w:pPr>
        <w:ind w:left="840" w:hanging="420"/>
      </w:pPr>
      <w:rPr>
        <w:rFonts w:ascii="Arial" w:eastAsia="宋体" w:hAnsi="Arial" w:hint="default"/>
        <w:b/>
        <w:i w:val="0"/>
        <w:sz w:val="30"/>
      </w:rPr>
    </w:lvl>
    <w:lvl w:ilvl="2">
      <w:start w:val="1"/>
      <w:numFmt w:val="decimal"/>
      <w:lvlText w:val="%3)"/>
      <w:lvlJc w:val="right"/>
      <w:pPr>
        <w:ind w:left="1260" w:hanging="420"/>
      </w:pPr>
      <w:rPr>
        <w:rFonts w:ascii="Arial" w:eastAsia="宋体" w:hAnsi="Arial" w:hint="default"/>
        <w:b/>
        <w:i w:val="0"/>
        <w:sz w:val="28"/>
      </w:rPr>
    </w:lvl>
    <w:lvl w:ilvl="3">
      <w:start w:val="1"/>
      <w:numFmt w:val="lowerRoman"/>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none"/>
      <w:lvlText w:val="%6."/>
      <w:lvlJc w:val="right"/>
      <w:pPr>
        <w:ind w:left="2520" w:hanging="420"/>
      </w:pPr>
      <w:rPr>
        <w:rFonts w:hint="eastAsia"/>
      </w:rPr>
    </w:lvl>
    <w:lvl w:ilvl="6">
      <w:start w:val="1"/>
      <w:numFmt w:val="none"/>
      <w:lvlText w:val="%7."/>
      <w:lvlJc w:val="left"/>
      <w:pPr>
        <w:ind w:left="2940" w:hanging="420"/>
      </w:pPr>
      <w:rPr>
        <w:rFonts w:hint="eastAsia"/>
      </w:rPr>
    </w:lvl>
    <w:lvl w:ilvl="7">
      <w:start w:val="1"/>
      <w:numFmt w:val="none"/>
      <w:lvlText w:val="%8)"/>
      <w:lvlJc w:val="left"/>
      <w:pPr>
        <w:ind w:left="3360" w:hanging="420"/>
      </w:pPr>
      <w:rPr>
        <w:rFonts w:hint="eastAsia"/>
      </w:rPr>
    </w:lvl>
    <w:lvl w:ilvl="8">
      <w:start w:val="1"/>
      <w:numFmt w:val="none"/>
      <w:lvlText w:val="%9."/>
      <w:lvlJc w:val="right"/>
      <w:pPr>
        <w:ind w:left="3780" w:hanging="420"/>
      </w:pPr>
      <w:rPr>
        <w:rFonts w:hint="eastAsia"/>
      </w:rPr>
    </w:lvl>
  </w:abstractNum>
  <w:num w:numId="1" w16cid:durableId="238946941">
    <w:abstractNumId w:val="17"/>
  </w:num>
  <w:num w:numId="2" w16cid:durableId="2011636853">
    <w:abstractNumId w:val="2"/>
  </w:num>
  <w:num w:numId="3" w16cid:durableId="258097924">
    <w:abstractNumId w:val="14"/>
  </w:num>
  <w:num w:numId="4" w16cid:durableId="1616134878">
    <w:abstractNumId w:val="8"/>
  </w:num>
  <w:num w:numId="5" w16cid:durableId="1727220939">
    <w:abstractNumId w:val="26"/>
  </w:num>
  <w:num w:numId="6" w16cid:durableId="808862704">
    <w:abstractNumId w:val="16"/>
  </w:num>
  <w:num w:numId="7" w16cid:durableId="1052926426">
    <w:abstractNumId w:val="25"/>
  </w:num>
  <w:num w:numId="8" w16cid:durableId="1816533795">
    <w:abstractNumId w:val="10"/>
  </w:num>
  <w:num w:numId="9" w16cid:durableId="933130075">
    <w:abstractNumId w:val="20"/>
  </w:num>
  <w:num w:numId="10" w16cid:durableId="1709448068">
    <w:abstractNumId w:val="21"/>
  </w:num>
  <w:num w:numId="11" w16cid:durableId="7828805">
    <w:abstractNumId w:val="5"/>
  </w:num>
  <w:num w:numId="12" w16cid:durableId="2076272089">
    <w:abstractNumId w:val="11"/>
  </w:num>
  <w:num w:numId="13" w16cid:durableId="1936937745">
    <w:abstractNumId w:val="22"/>
  </w:num>
  <w:num w:numId="14" w16cid:durableId="1908763418">
    <w:abstractNumId w:val="15"/>
  </w:num>
  <w:num w:numId="15" w16cid:durableId="1359818585">
    <w:abstractNumId w:val="19"/>
  </w:num>
  <w:num w:numId="16" w16cid:durableId="346636323">
    <w:abstractNumId w:val="12"/>
  </w:num>
  <w:num w:numId="17" w16cid:durableId="1846094567">
    <w:abstractNumId w:val="6"/>
  </w:num>
  <w:num w:numId="18" w16cid:durableId="1255168106">
    <w:abstractNumId w:val="3"/>
  </w:num>
  <w:num w:numId="19" w16cid:durableId="747581364">
    <w:abstractNumId w:val="13"/>
  </w:num>
  <w:num w:numId="20" w16cid:durableId="497115596">
    <w:abstractNumId w:val="0"/>
  </w:num>
  <w:num w:numId="21" w16cid:durableId="525289435">
    <w:abstractNumId w:val="23"/>
  </w:num>
  <w:num w:numId="22" w16cid:durableId="1304697117">
    <w:abstractNumId w:val="9"/>
  </w:num>
  <w:num w:numId="23" w16cid:durableId="1101995526">
    <w:abstractNumId w:val="18"/>
  </w:num>
  <w:num w:numId="24" w16cid:durableId="1189442893">
    <w:abstractNumId w:val="4"/>
  </w:num>
  <w:num w:numId="25" w16cid:durableId="1761751618">
    <w:abstractNumId w:val="24"/>
  </w:num>
  <w:num w:numId="26" w16cid:durableId="1631745460">
    <w:abstractNumId w:val="7"/>
  </w:num>
  <w:num w:numId="27" w16cid:durableId="12296947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bordersDoNotSurroundHeader/>
  <w:bordersDoNotSurroundFooter/>
  <w:activeWritingStyle w:appName="MSWord" w:lang="en-US" w:vendorID="64" w:dllVersion="6" w:nlCheck="1" w:checkStyle="0"/>
  <w:activeWritingStyle w:appName="MSWord" w:lang="zh-CN" w:vendorID="64" w:dllVersion="5" w:nlCheck="1" w:checkStyle="1"/>
  <w:activeWritingStyle w:appName="MSWord" w:lang="zh-CN" w:vendorID="64" w:dllVersion="0" w:nlCheck="1" w:checkStyle="1"/>
  <w:activeWritingStyle w:appName="MSWord" w:lang="en-US" w:vendorID="64" w:dllVersion="4096" w:nlCheck="1" w:checkStyle="0"/>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05"/>
  <w:drawingGridVerticalSpacing w:val="156"/>
  <w:displayHorizontalDrawingGridEvery w:val="0"/>
  <w:displayVerticalDrawingGridEvery w:val="2"/>
  <w:characterSpacingControl w:val="compressPunctuation"/>
  <w:doNotValidateAgainstSchema/>
  <w:doNotDemarcateInvalidXml/>
  <w:hdrShapeDefaults>
    <o:shapedefaults v:ext="edit" spidmax="2050" fillcolor="#9cbee0" strokecolor="#739cc3">
      <v:fill color="#9cbee0" color2="#bbd5f0" type="gradient">
        <o:fill v:ext="view" type="gradientUnscaled"/>
      </v:fill>
      <v:stroke color="#739cc3" weight="1.25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E3B78"/>
    <w:rsid w:val="00000F8F"/>
    <w:rsid w:val="00015539"/>
    <w:rsid w:val="00025CCD"/>
    <w:rsid w:val="00030180"/>
    <w:rsid w:val="0007230D"/>
    <w:rsid w:val="00081B20"/>
    <w:rsid w:val="0008212F"/>
    <w:rsid w:val="000861D7"/>
    <w:rsid w:val="00091902"/>
    <w:rsid w:val="0009770D"/>
    <w:rsid w:val="000A0916"/>
    <w:rsid w:val="000C0DBF"/>
    <w:rsid w:val="000F0712"/>
    <w:rsid w:val="000F25B7"/>
    <w:rsid w:val="000F5D1D"/>
    <w:rsid w:val="00117885"/>
    <w:rsid w:val="001203EA"/>
    <w:rsid w:val="00135882"/>
    <w:rsid w:val="001476FE"/>
    <w:rsid w:val="00157F66"/>
    <w:rsid w:val="001674F4"/>
    <w:rsid w:val="00172A27"/>
    <w:rsid w:val="00176FC3"/>
    <w:rsid w:val="00197415"/>
    <w:rsid w:val="001A4096"/>
    <w:rsid w:val="001B12E8"/>
    <w:rsid w:val="001C57E5"/>
    <w:rsid w:val="001E110E"/>
    <w:rsid w:val="001F15B0"/>
    <w:rsid w:val="002046E8"/>
    <w:rsid w:val="00206BB6"/>
    <w:rsid w:val="0021416A"/>
    <w:rsid w:val="00214AE3"/>
    <w:rsid w:val="00243B9D"/>
    <w:rsid w:val="00273087"/>
    <w:rsid w:val="0028382D"/>
    <w:rsid w:val="002958BC"/>
    <w:rsid w:val="002A3022"/>
    <w:rsid w:val="002A71A1"/>
    <w:rsid w:val="002D465D"/>
    <w:rsid w:val="002E5C7C"/>
    <w:rsid w:val="002F5883"/>
    <w:rsid w:val="002F79AE"/>
    <w:rsid w:val="003404A8"/>
    <w:rsid w:val="00353864"/>
    <w:rsid w:val="00355DA1"/>
    <w:rsid w:val="0037588C"/>
    <w:rsid w:val="00381060"/>
    <w:rsid w:val="003A02EA"/>
    <w:rsid w:val="003B23B1"/>
    <w:rsid w:val="003B6DA8"/>
    <w:rsid w:val="003C0322"/>
    <w:rsid w:val="003E6D81"/>
    <w:rsid w:val="00417B89"/>
    <w:rsid w:val="00433296"/>
    <w:rsid w:val="00452495"/>
    <w:rsid w:val="0046205A"/>
    <w:rsid w:val="00496BA3"/>
    <w:rsid w:val="004A5370"/>
    <w:rsid w:val="004A6B03"/>
    <w:rsid w:val="004C3CF7"/>
    <w:rsid w:val="004C42CE"/>
    <w:rsid w:val="005106C5"/>
    <w:rsid w:val="00511295"/>
    <w:rsid w:val="0051180F"/>
    <w:rsid w:val="00520FB9"/>
    <w:rsid w:val="00521A32"/>
    <w:rsid w:val="00530954"/>
    <w:rsid w:val="00555CD9"/>
    <w:rsid w:val="005704C5"/>
    <w:rsid w:val="0058421F"/>
    <w:rsid w:val="005842F8"/>
    <w:rsid w:val="00584E57"/>
    <w:rsid w:val="00624CC1"/>
    <w:rsid w:val="00650528"/>
    <w:rsid w:val="00653DEE"/>
    <w:rsid w:val="006718F8"/>
    <w:rsid w:val="006741F5"/>
    <w:rsid w:val="006B006A"/>
    <w:rsid w:val="006D7B9F"/>
    <w:rsid w:val="007209A0"/>
    <w:rsid w:val="00752DBB"/>
    <w:rsid w:val="00755E97"/>
    <w:rsid w:val="00756DE1"/>
    <w:rsid w:val="007957A0"/>
    <w:rsid w:val="007C0517"/>
    <w:rsid w:val="007D359C"/>
    <w:rsid w:val="007D6B01"/>
    <w:rsid w:val="007F2A7D"/>
    <w:rsid w:val="00801668"/>
    <w:rsid w:val="00824004"/>
    <w:rsid w:val="008527E9"/>
    <w:rsid w:val="008950FA"/>
    <w:rsid w:val="008B20F7"/>
    <w:rsid w:val="008C7CC9"/>
    <w:rsid w:val="008D6586"/>
    <w:rsid w:val="00913F60"/>
    <w:rsid w:val="00923E74"/>
    <w:rsid w:val="0093085F"/>
    <w:rsid w:val="00940953"/>
    <w:rsid w:val="0094290F"/>
    <w:rsid w:val="00952F2B"/>
    <w:rsid w:val="009539B4"/>
    <w:rsid w:val="00961C8C"/>
    <w:rsid w:val="00964DAC"/>
    <w:rsid w:val="009813F5"/>
    <w:rsid w:val="009A1E5C"/>
    <w:rsid w:val="009E3B78"/>
    <w:rsid w:val="009F380D"/>
    <w:rsid w:val="00A1588C"/>
    <w:rsid w:val="00A223EE"/>
    <w:rsid w:val="00A7745F"/>
    <w:rsid w:val="00AE3238"/>
    <w:rsid w:val="00B20A73"/>
    <w:rsid w:val="00B3453B"/>
    <w:rsid w:val="00B35655"/>
    <w:rsid w:val="00B84ECB"/>
    <w:rsid w:val="00B860E2"/>
    <w:rsid w:val="00BA1E49"/>
    <w:rsid w:val="00BB53AE"/>
    <w:rsid w:val="00BE642B"/>
    <w:rsid w:val="00C037ED"/>
    <w:rsid w:val="00C337C3"/>
    <w:rsid w:val="00C76FC5"/>
    <w:rsid w:val="00C832E9"/>
    <w:rsid w:val="00C83547"/>
    <w:rsid w:val="00C844BB"/>
    <w:rsid w:val="00CC32F9"/>
    <w:rsid w:val="00CD4F4A"/>
    <w:rsid w:val="00CE6970"/>
    <w:rsid w:val="00CF78F3"/>
    <w:rsid w:val="00D0595F"/>
    <w:rsid w:val="00D24825"/>
    <w:rsid w:val="00D26118"/>
    <w:rsid w:val="00D31141"/>
    <w:rsid w:val="00D40147"/>
    <w:rsid w:val="00D53447"/>
    <w:rsid w:val="00D605AB"/>
    <w:rsid w:val="00D61FCA"/>
    <w:rsid w:val="00D81C82"/>
    <w:rsid w:val="00DB027D"/>
    <w:rsid w:val="00DB7807"/>
    <w:rsid w:val="00DD6A14"/>
    <w:rsid w:val="00DE4D96"/>
    <w:rsid w:val="00DF4407"/>
    <w:rsid w:val="00E13302"/>
    <w:rsid w:val="00E63713"/>
    <w:rsid w:val="00E91463"/>
    <w:rsid w:val="00EB7C5D"/>
    <w:rsid w:val="00EC1F0B"/>
    <w:rsid w:val="00ED5F4B"/>
    <w:rsid w:val="00ED6B6A"/>
    <w:rsid w:val="00F12860"/>
    <w:rsid w:val="00F2223B"/>
    <w:rsid w:val="00F26CCF"/>
    <w:rsid w:val="00F5501C"/>
    <w:rsid w:val="00F63074"/>
    <w:rsid w:val="00F73B5C"/>
    <w:rsid w:val="00F74C0A"/>
    <w:rsid w:val="00F82083"/>
    <w:rsid w:val="00FE230D"/>
    <w:rsid w:val="00FE57D8"/>
    <w:rsid w:val="00FF75B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fillcolor="#9cbee0" strokecolor="#739cc3">
      <v:fill color="#9cbee0" color2="#bbd5f0" type="gradient">
        <o:fill v:ext="view" type="gradientUnscaled"/>
      </v:fill>
      <v:stroke color="#739cc3" weight="1.25pt"/>
    </o:shapedefaults>
    <o:shapelayout v:ext="edit">
      <o:idmap v:ext="edit" data="2"/>
    </o:shapelayout>
  </w:shapeDefaults>
  <w:decimalSymbol w:val="."/>
  <w:listSeparator w:val=","/>
  <w14:docId w14:val="11A45E9A"/>
  <w15:chartTrackingRefBased/>
  <w15:docId w15:val="{3DF9EE02-E495-4CC3-9BA1-2D9731E130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宋体" w:hAnsi="Times New Roman" w:cs="Times New Roman"/>
        <w:kern w:val="28"/>
        <w:sz w:val="24"/>
        <w:szCs w:val="32"/>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0C0DBF"/>
    <w:pPr>
      <w:widowControl w:val="0"/>
      <w:jc w:val="both"/>
    </w:pPr>
  </w:style>
  <w:style w:type="paragraph" w:styleId="1">
    <w:name w:val="heading 1"/>
    <w:basedOn w:val="a"/>
    <w:next w:val="a"/>
    <w:link w:val="10"/>
    <w:qFormat/>
    <w:pPr>
      <w:keepNext/>
      <w:keepLines/>
      <w:spacing w:before="340" w:after="330" w:line="578" w:lineRule="auto"/>
      <w:outlineLvl w:val="0"/>
    </w:pPr>
    <w:rPr>
      <w:rFonts w:ascii="Calibri" w:hAnsi="Calibri"/>
      <w:b/>
      <w:bCs/>
      <w:kern w:val="44"/>
      <w:sz w:val="44"/>
      <w:szCs w:val="44"/>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pPr>
      <w:pBdr>
        <w:top w:val="none" w:sz="0" w:space="1" w:color="auto"/>
        <w:left w:val="none" w:sz="0" w:space="4" w:color="auto"/>
        <w:bottom w:val="none" w:sz="0" w:space="1" w:color="auto"/>
        <w:right w:val="none" w:sz="0" w:space="4" w:color="auto"/>
      </w:pBdr>
      <w:tabs>
        <w:tab w:val="center" w:pos="4153"/>
        <w:tab w:val="right" w:pos="8306"/>
      </w:tabs>
      <w:snapToGrid w:val="0"/>
    </w:pPr>
    <w:rPr>
      <w:sz w:val="18"/>
    </w:rPr>
  </w:style>
  <w:style w:type="paragraph" w:styleId="a4">
    <w:name w:val="footer"/>
    <w:basedOn w:val="a"/>
    <w:link w:val="a5"/>
    <w:uiPriority w:val="99"/>
    <w:pPr>
      <w:tabs>
        <w:tab w:val="center" w:pos="4153"/>
        <w:tab w:val="right" w:pos="8306"/>
      </w:tabs>
      <w:snapToGrid w:val="0"/>
      <w:jc w:val="left"/>
    </w:pPr>
    <w:rPr>
      <w:sz w:val="18"/>
    </w:rPr>
  </w:style>
  <w:style w:type="paragraph" w:styleId="a6">
    <w:name w:val="Title"/>
    <w:basedOn w:val="a"/>
    <w:next w:val="a"/>
    <w:link w:val="a7"/>
    <w:uiPriority w:val="10"/>
    <w:qFormat/>
    <w:rsid w:val="002E5C7C"/>
    <w:pPr>
      <w:spacing w:before="240" w:after="60"/>
      <w:jc w:val="center"/>
      <w:outlineLvl w:val="0"/>
    </w:pPr>
    <w:rPr>
      <w:rFonts w:ascii="等线 Light" w:hAnsi="等线 Light"/>
      <w:b/>
      <w:bCs/>
      <w:sz w:val="32"/>
    </w:rPr>
  </w:style>
  <w:style w:type="character" w:customStyle="1" w:styleId="a7">
    <w:name w:val="标题 字符"/>
    <w:link w:val="a6"/>
    <w:uiPriority w:val="10"/>
    <w:rsid w:val="002E5C7C"/>
    <w:rPr>
      <w:rFonts w:ascii="等线 Light" w:hAnsi="等线 Light" w:cs="Times New Roman"/>
      <w:b/>
      <w:bCs/>
      <w:kern w:val="2"/>
      <w:sz w:val="32"/>
      <w:szCs w:val="32"/>
    </w:rPr>
  </w:style>
  <w:style w:type="paragraph" w:styleId="a8">
    <w:name w:val="Subtitle"/>
    <w:basedOn w:val="a"/>
    <w:next w:val="a"/>
    <w:link w:val="a9"/>
    <w:uiPriority w:val="11"/>
    <w:qFormat/>
    <w:rsid w:val="002E5C7C"/>
    <w:pPr>
      <w:spacing w:before="240" w:after="60" w:line="312" w:lineRule="auto"/>
      <w:jc w:val="center"/>
      <w:outlineLvl w:val="1"/>
    </w:pPr>
    <w:rPr>
      <w:rFonts w:ascii="等线 Light" w:hAnsi="等线 Light"/>
      <w:b/>
      <w:bCs/>
      <w:sz w:val="32"/>
    </w:rPr>
  </w:style>
  <w:style w:type="character" w:customStyle="1" w:styleId="a9">
    <w:name w:val="副标题 字符"/>
    <w:link w:val="a8"/>
    <w:uiPriority w:val="11"/>
    <w:rsid w:val="002E5C7C"/>
    <w:rPr>
      <w:rFonts w:ascii="等线 Light" w:hAnsi="等线 Light" w:cs="Times New Roman"/>
      <w:b/>
      <w:bCs/>
      <w:kern w:val="28"/>
      <w:sz w:val="32"/>
      <w:szCs w:val="32"/>
    </w:rPr>
  </w:style>
  <w:style w:type="character" w:styleId="aa">
    <w:name w:val="Hyperlink"/>
    <w:uiPriority w:val="99"/>
    <w:unhideWhenUsed/>
    <w:rsid w:val="00F26CCF"/>
    <w:rPr>
      <w:color w:val="0563C1"/>
      <w:u w:val="single"/>
    </w:rPr>
  </w:style>
  <w:style w:type="character" w:customStyle="1" w:styleId="10">
    <w:name w:val="标题 1 字符"/>
    <w:link w:val="1"/>
    <w:rsid w:val="00381060"/>
    <w:rPr>
      <w:rFonts w:ascii="Calibri" w:hAnsi="Calibri"/>
      <w:b/>
      <w:bCs/>
      <w:kern w:val="44"/>
      <w:sz w:val="44"/>
      <w:szCs w:val="44"/>
    </w:rPr>
  </w:style>
  <w:style w:type="paragraph" w:styleId="ab">
    <w:name w:val="List Paragraph"/>
    <w:basedOn w:val="a"/>
    <w:uiPriority w:val="34"/>
    <w:qFormat/>
    <w:rsid w:val="00961C8C"/>
    <w:pPr>
      <w:ind w:firstLineChars="200" w:firstLine="420"/>
    </w:pPr>
  </w:style>
  <w:style w:type="character" w:customStyle="1" w:styleId="a5">
    <w:name w:val="页脚 字符"/>
    <w:link w:val="a4"/>
    <w:uiPriority w:val="99"/>
    <w:rsid w:val="00940953"/>
    <w:rPr>
      <w:kern w:val="2"/>
      <w:sz w:val="18"/>
      <w:szCs w:val="24"/>
    </w:rPr>
  </w:style>
  <w:style w:type="paragraph" w:styleId="TOC">
    <w:name w:val="TOC Heading"/>
    <w:basedOn w:val="1"/>
    <w:next w:val="a"/>
    <w:uiPriority w:val="39"/>
    <w:unhideWhenUsed/>
    <w:qFormat/>
    <w:rsid w:val="00940953"/>
    <w:pPr>
      <w:widowControl/>
      <w:spacing w:before="240" w:after="0" w:line="259" w:lineRule="auto"/>
      <w:jc w:val="left"/>
      <w:outlineLvl w:val="9"/>
    </w:pPr>
    <w:rPr>
      <w:rFonts w:ascii="等线 Light" w:eastAsia="等线 Light" w:hAnsi="等线 Light"/>
      <w:b w:val="0"/>
      <w:bCs w:val="0"/>
      <w:color w:val="2E74B5"/>
      <w:kern w:val="0"/>
      <w:sz w:val="32"/>
      <w:szCs w:val="32"/>
    </w:rPr>
  </w:style>
  <w:style w:type="paragraph" w:styleId="TOC1">
    <w:name w:val="toc 1"/>
    <w:basedOn w:val="a"/>
    <w:next w:val="a"/>
    <w:autoRedefine/>
    <w:uiPriority w:val="39"/>
    <w:unhideWhenUsed/>
    <w:rsid w:val="00940953"/>
  </w:style>
  <w:style w:type="paragraph" w:styleId="TOC2">
    <w:name w:val="toc 2"/>
    <w:basedOn w:val="a"/>
    <w:next w:val="a"/>
    <w:autoRedefine/>
    <w:uiPriority w:val="39"/>
    <w:unhideWhenUsed/>
    <w:rsid w:val="00940953"/>
    <w:pPr>
      <w:ind w:leftChars="200" w:left="420"/>
    </w:pPr>
  </w:style>
  <w:style w:type="character" w:styleId="ac">
    <w:name w:val="Unresolved Mention"/>
    <w:basedOn w:val="a0"/>
    <w:uiPriority w:val="99"/>
    <w:semiHidden/>
    <w:unhideWhenUsed/>
    <w:rsid w:val="00F63074"/>
    <w:rPr>
      <w:color w:val="605E5C"/>
      <w:shd w:val="clear" w:color="auto" w:fill="E1DFDD"/>
    </w:rPr>
  </w:style>
  <w:style w:type="paragraph" w:styleId="ad">
    <w:name w:val="No Spacing"/>
    <w:uiPriority w:val="1"/>
    <w:qFormat/>
    <w:rsid w:val="00BB53AE"/>
    <w:pPr>
      <w:widowControl w:val="0"/>
      <w:jc w:val="both"/>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641230476">
      <w:bodyDiv w:val="1"/>
      <w:marLeft w:val="0"/>
      <w:marRight w:val="0"/>
      <w:marTop w:val="0"/>
      <w:marBottom w:val="0"/>
      <w:divBdr>
        <w:top w:val="none" w:sz="0" w:space="0" w:color="auto"/>
        <w:left w:val="none" w:sz="0" w:space="0" w:color="auto"/>
        <w:bottom w:val="none" w:sz="0" w:space="0" w:color="auto"/>
        <w:right w:val="none" w:sz="0" w:space="0" w:color="auto"/>
      </w:divBdr>
      <w:divsChild>
        <w:div w:id="1576747058">
          <w:marLeft w:val="0"/>
          <w:marRight w:val="0"/>
          <w:marTop w:val="0"/>
          <w:marBottom w:val="0"/>
          <w:divBdr>
            <w:top w:val="none" w:sz="0" w:space="0" w:color="auto"/>
            <w:left w:val="none" w:sz="0" w:space="0" w:color="auto"/>
            <w:bottom w:val="none" w:sz="0" w:space="0" w:color="auto"/>
            <w:right w:val="none" w:sz="0" w:space="0" w:color="auto"/>
          </w:divBdr>
        </w:div>
      </w:divsChild>
    </w:div>
  </w:divs>
  <w:encoding w:val="x-cp20936"/>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89.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10.png"/><Relationship Id="rId89" Type="http://schemas.openxmlformats.org/officeDocument/2006/relationships/image" Target="media/image730.png"/><Relationship Id="rId112" Type="http://schemas.openxmlformats.org/officeDocument/2006/relationships/image" Target="media/image85.png"/><Relationship Id="rId16" Type="http://schemas.openxmlformats.org/officeDocument/2006/relationships/image" Target="media/image8.png"/><Relationship Id="rId107" Type="http://schemas.openxmlformats.org/officeDocument/2006/relationships/customXml" Target="ink/ink13.xml"/><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customXml" Target="ink/ink11.xml"/><Relationship Id="rId123" Type="http://schemas.openxmlformats.org/officeDocument/2006/relationships/image" Target="media/image95.png"/><Relationship Id="rId128" Type="http://schemas.openxmlformats.org/officeDocument/2006/relationships/footer" Target="footer1.xml"/><Relationship Id="rId5" Type="http://schemas.openxmlformats.org/officeDocument/2006/relationships/webSettings" Target="webSettings.xml"/><Relationship Id="rId90" Type="http://schemas.openxmlformats.org/officeDocument/2006/relationships/customXml" Target="ink/ink5.xml"/><Relationship Id="rId95" Type="http://schemas.openxmlformats.org/officeDocument/2006/relationships/customXml" Target="ink/ink8.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100" Type="http://schemas.openxmlformats.org/officeDocument/2006/relationships/image" Target="media/image78.png"/><Relationship Id="rId105" Type="http://schemas.openxmlformats.org/officeDocument/2006/relationships/image" Target="media/image81.png"/><Relationship Id="rId113" Type="http://schemas.openxmlformats.org/officeDocument/2006/relationships/customXml" Target="ink/ink16.xml"/><Relationship Id="rId118" Type="http://schemas.openxmlformats.org/officeDocument/2006/relationships/image" Target="media/image90.png"/><Relationship Id="rId126" Type="http://schemas.openxmlformats.org/officeDocument/2006/relationships/image" Target="media/image98.png"/><Relationship Id="rId8" Type="http://schemas.openxmlformats.org/officeDocument/2006/relationships/image" Target="media/image1.jpe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customXml" Target="ink/ink2.xml"/><Relationship Id="rId93" Type="http://schemas.openxmlformats.org/officeDocument/2006/relationships/customXml" Target="ink/ink7.xml"/><Relationship Id="rId98" Type="http://schemas.openxmlformats.org/officeDocument/2006/relationships/customXml" Target="ink/ink10.xml"/><Relationship Id="rId121" Type="http://schemas.openxmlformats.org/officeDocument/2006/relationships/image" Target="media/image9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customXml" Target="ink/ink12.xml"/><Relationship Id="rId108" Type="http://schemas.openxmlformats.org/officeDocument/2006/relationships/image" Target="media/image83.png"/><Relationship Id="rId116" Type="http://schemas.openxmlformats.org/officeDocument/2006/relationships/image" Target="media/image88.png"/><Relationship Id="rId124" Type="http://schemas.openxmlformats.org/officeDocument/2006/relationships/image" Target="media/image96.png"/><Relationship Id="rId129"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customXml" Target="ink/ink1.xml"/><Relationship Id="rId88" Type="http://schemas.openxmlformats.org/officeDocument/2006/relationships/customXml" Target="ink/ink4.xml"/><Relationship Id="rId91" Type="http://schemas.openxmlformats.org/officeDocument/2006/relationships/image" Target="media/image740.png"/><Relationship Id="rId96" Type="http://schemas.openxmlformats.org/officeDocument/2006/relationships/customXml" Target="ink/ink9.xml"/><Relationship Id="rId111" Type="http://schemas.openxmlformats.org/officeDocument/2006/relationships/customXml" Target="ink/ink15.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82.png"/><Relationship Id="rId114" Type="http://schemas.openxmlformats.org/officeDocument/2006/relationships/image" Target="media/image86.png"/><Relationship Id="rId119" Type="http://schemas.openxmlformats.org/officeDocument/2006/relationships/image" Target="media/image91.png"/><Relationship Id="rId127" Type="http://schemas.openxmlformats.org/officeDocument/2006/relationships/image" Target="media/image99.png"/><Relationship Id="rId10" Type="http://schemas.openxmlformats.org/officeDocument/2006/relationships/hyperlink" Target="https://www.vmware.com/products/desktop-hypervisor/workstation-and-fusion" TargetMode="Externa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20.png"/><Relationship Id="rId94" Type="http://schemas.openxmlformats.org/officeDocument/2006/relationships/image" Target="media/image75.png"/><Relationship Id="rId99" Type="http://schemas.openxmlformats.org/officeDocument/2006/relationships/image" Target="media/image77.png"/><Relationship Id="rId101" Type="http://schemas.openxmlformats.org/officeDocument/2006/relationships/image" Target="media/image79.png"/><Relationship Id="rId122" Type="http://schemas.openxmlformats.org/officeDocument/2006/relationships/image" Target="media/image94.png"/><Relationship Id="rId13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customXml" Target="ink/ink14.xml"/><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76.png"/><Relationship Id="rId104" Type="http://schemas.openxmlformats.org/officeDocument/2006/relationships/image" Target="media/image80.png"/><Relationship Id="rId120" Type="http://schemas.openxmlformats.org/officeDocument/2006/relationships/image" Target="media/image92.png"/><Relationship Id="rId125" Type="http://schemas.openxmlformats.org/officeDocument/2006/relationships/image" Target="media/image97.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customXml" Target="ink/ink6.xm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customXml" Target="ink/ink3.xml"/><Relationship Id="rId110" Type="http://schemas.openxmlformats.org/officeDocument/2006/relationships/image" Target="media/image84.png"/><Relationship Id="rId115" Type="http://schemas.openxmlformats.org/officeDocument/2006/relationships/image" Target="media/image87.png"/><Relationship Id="rId61" Type="http://schemas.openxmlformats.org/officeDocument/2006/relationships/image" Target="media/image53.png"/><Relationship Id="rId82" Type="http://schemas.openxmlformats.org/officeDocument/2006/relationships/image" Target="media/image74.png"/></Relationships>
</file>

<file path=word/_rels/settings.xml.rels><?xml version="1.0" encoding="UTF-8" standalone="yes"?>
<Relationships xmlns="http://schemas.openxmlformats.org/package/2006/relationships"><Relationship Id="rId1" Type="http://schemas.openxmlformats.org/officeDocument/2006/relationships/attachedTemplate" Target="file:///D:\Documents\&#32593;&#32476;&#35838;&#35774;\&#26361;&#21191;\3115005003&#26361;&#21191;%20&#35745;&#31639;&#26426;&#32593;&#32476;&#35838;&#35774;.dotx" TargetMode="Externa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5-26T07:44:00.551"/>
    </inkml:context>
    <inkml:brush xml:id="br0">
      <inkml:brushProperty name="width" value="0.05" units="cm"/>
      <inkml:brushProperty name="height" value="0.3" units="cm"/>
      <inkml:brushProperty name="color" value="#849398"/>
      <inkml:brushProperty name="ignorePressure" value="1"/>
      <inkml:brushProperty name="inkEffects" value="pencil"/>
    </inkml:brush>
  </inkml:definitions>
  <inkml:trace contextRef="#ctx0" brushRef="#br0">0 1,'0'0</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6T07:43:18.489"/>
    </inkml:context>
    <inkml:brush xml:id="br0">
      <inkml:brushProperty name="width" value="0.35" units="cm"/>
      <inkml:brushProperty name="height" value="0.35" units="cm"/>
    </inkml:brush>
  </inkml:definitions>
  <inkml:trace contextRef="#ctx0" brushRef="#br0">0 112 24575,'664'0'0,"-628"-2"0,0-2 0,0-1 0,39-12 0,-38 8 0,0 2 0,67-5 0,-68 10 0,0-1 0,0-2 0,-1-1 0,46-16 0,-48 16 0,0 1 0,1 1 0,0 2 0,-1 1 0,36 4 0,9-1 0,-57 0 0,-1 0 0,40 10 0,-1 0 0,-22-5 0,1 2 0,-1 2 0,-1 1 0,69 33 0,34 6-1365</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6T07:43:44.151"/>
    </inkml:context>
    <inkml:brush xml:id="br0">
      <inkml:brushProperty name="width" value="0.35" units="cm"/>
      <inkml:brushProperty name="height" value="0.35" units="cm"/>
    </inkml:brush>
  </inkml:definitions>
  <inkml:trace contextRef="#ctx0" brushRef="#br0">0 0 24575</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6T07:43:36.739"/>
    </inkml:context>
    <inkml:brush xml:id="br0">
      <inkml:brushProperty name="width" value="0.35" units="cm"/>
      <inkml:brushProperty name="height" value="0.35" units="cm"/>
    </inkml:brush>
  </inkml:definitions>
  <inkml:trace contextRef="#ctx0" brushRef="#br0">1669 795 24575,'-1'16'0,"0"0"0,-1 0 0,-9 28 0,-1 11 0,-70 842 0,78-794 0,-4-1 0,-5 0 0,-4 0 0,-42 135 0,25-131 0,-74 243 0,102-329 0,1 1 0,1 0 0,1 0 0,-1 23 0,4-36 0,1 0 0,-1 0 0,1 0 0,1 0 0,-1 0 0,1 0 0,1 0 0,-1 0 0,1-1 0,1 1 0,-1-1 0,1 0 0,8 10 0,273 361 0,-270-357 0,0-1 0,2-1 0,0-1 0,1 0 0,1-1 0,1-1 0,25 16 0,-29-23 0,1 0 0,1-1 0,-1-1 0,1 0 0,1-2 0,-1 0 0,1-1 0,0 0 0,0-2 0,21 1 0,6-1 0,1-2 0,-1-2 0,1-2 0,-1-2 0,51-14 0,-82 16 0,-1-1 0,1 0 0,-1-1 0,-1 0 0,1-1 0,-1-1 0,0 0 0,-1-1 0,0 0 0,0-1 0,-1 0 0,0-1 0,-1 0 0,-1-1 0,1 0 0,-2 0 0,0-1 0,0 0 0,9-24 0,-8 11 0,-2 0 0,0 0 0,-2-1 0,-1 0 0,-1 0 0,-1 0 0,-1-1 0,-2 1 0,-5-38 0,-10-30 0,-35-122 0,30 136 0,1 3 0,-201-838 0,128 557 0,72 295 0,-3 2 0,-2 1 0,-53-88 0,78 146 0,0 0 0,-1 0 0,1 0 0,-1 1 0,0-1 0,0 1 0,0-1 0,0 1 0,-1-1 0,1 1 0,-1 0 0,1 0 0,-1 0 0,1 1 0,-1-1 0,0 1 0,0-1 0,0 1 0,-3-1 0,4 2 0,1 0 0,0 1 0,0-1 0,0 0 0,-1 1 0,1-1 0,0 0 0,0 1 0,0 0 0,0-1 0,0 1 0,0 0 0,0-1 0,0 1 0,0 0 0,0 0 0,0 0 0,-1 2 0,-18 36 0,2 22 0,-21 126 0,33-147 0,-67 464-856,-12 778 0,84-1214 762,-3 20 20,5 0 0,3-1-1,23 125 1,-26-206 73,0 1 0,0-1 0,1 0 0,0 1 0,1-1 0,-1 0 0,1 0-1,0 0 1,0-1 0,1 1 0,5 5 0,-8-10 2,0 0 0,0 0 1,0-1-1,0 1 0,0 0 0,0-1 0,1 1 1,-1-1-1,0 1 0,0-1 0,1 0 1,-1 1-1,0-1 0,1 0 0,-1 0 0,0 0 1,1 0-1,-1 0 0,0 0 0,3-1 0,-1 0 13,1 0 0,-1-1 0,1 1 0,-1-1-1,0 0 1,0 0 0,0 0 0,0-1 0,0 1-1,3-4 1,27-31 340,-2-1 1,-1-1-1,-2-2 1,40-77-1,-49 83-272,59-111-160,-7-4-1,-7-2 0,-6-3 0,43-187 0,-60 161-51,-8-1 0,-9-2 0,3-280-1,-27 453 131,-8-225 0,5 213 0,0 0 0,-2 1 0,0-1 0,-2 1 0,0 0 0,-1 1 0,-20-37 0,25 52 19,-1 1 0,0 0 0,0 0 1,0 0-1,0 0 0,-1 1 0,1-1 0,-1 1 0,-1 0 0,1 1 0,0-1 0,-1 1 0,0 0 0,-8-3 0,10 5 8,-1 0 0,1 0 0,-1 1-1,0-1 1,0 1 0,0 0 0,1 0 0,-1 0-1,0 1 1,1 0 0,-1 0 0,0 0 0,1 1-1,-1-1 1,1 1 0,-1 0 0,1 0 0,0 1-1,-8 5 1,-6 7-4,1 1-1,0 1 0,1 0 0,1 1 1,1 1-1,1 1 0,-13 22 0,-26 49-124,5 2-1,3 2 1,-41 132-1,-57 320-806,98-313-117,-20 350 0,58-451 479,7 1 1,5-1-1,6 0 0,34 149 1,-33-224-19,33 89-1,-39-128 442,1 0 0,1-1 0,1 0 0,1 0 0,0-1 0,1-1 0,1 0 0,16 15 0,-26-28 146,1 1 0,-1-1 0,1-1 1,0 1-1,0 0 0,0-1 0,0 0 1,0 0-1,0 0 0,1 0 1,-1-1-1,1 0 0,-1 1 0,1-2 1,-1 1-1,1 0 0,8-1 1,-7-1 26,0 0 1,1-1 0,-1 0 0,0 0 0,0 0 0,0 0 0,-1-1 0,1 0 0,-1-1 0,1 1-1,7-7 1,8-11 256,0 0 0,-1-1-1,-2-1 1,25-38 0,-36 50-180,56-88 478,-4-4 0,-5-2 0,46-123 0,-36 48-1321,50-218 1,-65 171-345,24-271 1,-60 333 224,-7 0 1,-22-234-1,-12 189-356,22 181 1034,-1 1-1,-2 1 1,0-1-1,-2 1 1,-15-27-1,22 46 284,-1 1 1,0 0-1,0 0 0,0 0 0,-1 0 0,0 1 0,0 0 0,-9-7 1,11 10-38,0 1 0,0 0 1,0 0-1,0 0 0,0 0 1,0 1-1,-1 0 1,1 0-1,0 0 0,-1 0 1,1 1-1,-1-1 1,1 1-1,-1 0 0,1 1 1,0-1-1,-9 2 0,0 2 75,-1 1 0,1 0-1,-1 1 1,1 0-1,1 1 1,0 0 0,0 1-1,0 1 1,1 0 0,-13 13-1,-7 9 225,2 2 0,-31 45-1,7 1 90,4 2-1,4 2 0,3 2 0,4 2 0,-49 167 0,47-101 131,7 2 0,-22 271 1,46-287-802,7-1 0,5 1 1,36 227-1,-26-291 82,4-1 0,2-1 1,4-1-1,3 0 0,3-2 0,3-1 0,3-2 0,55 79 0,-70-117 102,2-2 0,1-1 0,2 0-1,0-2 1,1-1 0,2-1-1,0-1 1,54 30 0,-58-40 24,-1 0 0,2-2 0,-1 0 0,2-2 0,-1-1 0,0-1 0,1-1 0,0-1 0,0-1 0,0-1 1,0-2-1,35-4 0,-14-4 67,-1-2-1,0-2 1,-1-1 0,0-3 0,-1-2 0,-1-1 0,-1-3-1,-1-1 1,67-53 0,-66 43-85,-1-2-1,-2-1 0,-1-3 1,-2-1-1,-2-2 1,-2-1-1,-2-1 0,33-66 1,-45 70 5,-1-1 0,-3 0 0,-1 0 0,-2-2 0,-2 0 0,-1 0 0,-3 0 0,-2-1 0,-1 1 0,-3-1 0,-1 0 0,-3 1 0,-1 0 0,-3 0 0,-1 0 0,-2 1 0,-2 1 0,-21-46 0,-3 9 0,-4 2 0,-2 2 0,-4 2 0,-3 2 0,-119-127 0,84 112 0,-4 4 0,-4 4 0,-176-113 0,196 146 0,-2 3 0,-97-38 0,141 67 0,-1 1 0,-1 3 0,1 0 0,-1 2 0,-1 1 0,1 2 0,-1 2 0,-46 2 0,63 2 36,0 0-1,0 2 1,1 0 0,-1 1-1,1 1 1,0 1 0,0 0-1,1 1 1,0 1 0,0 1-1,1 0 1,0 0 0,1 2-1,0 0 1,1 1 0,0 0-1,1 0 1,1 2 0,0-1-1,1 2 1,-11 19 0,2 5 62,1 0 0,2 2 0,1-1 0,3 2 0,1 0 0,3 0 1,-6 76-1,10-52-82,3 0 0,3 1 0,4-1 1,2-1-1,3 1 0,2-1 1,4-1-1,3-1 0,38 88 0,-35-105 9,2 0 1,1-1-1,3-2 0,2-1 0,45 50 0,-47-63-6,1-1 0,1-2 0,1-1 0,2-1 0,0-2 0,2-1-1,47 20 1,-58-31-15,0-2 0,1-1 0,0-1 0,0-1 1,1-1-1,0-1 0,0-2 0,0-1 0,0 0 0,0-3 0,0 0 0,0-1 0,-1-2 0,1-1 0,-1-1 0,0-1 0,-1-1 0,0-1 0,-1-1 0,1-2 0,-2 0 0,33-25 0,-24 13-4,-1-2 0,-1-1 0,-1-1 0,-2-1 0,-1-1 0,-2-2 0,-1 0 0,-1-2 0,-2 0 0,-2-1 0,-1-1 0,-1-1 0,-3 0 0,14-61 0,-20 65 0,-2 0 0,-1-1 0,-2 0 0,-1 0 0,-2 1 0,-1-1 0,-11-54 0,7 61 0,-2 1 0,-1 0 0,0 0 0,-3 0 0,0 1 0,-1 1 0,-2 0 0,0 1 0,-35-40 0,39 52 0,-1 0 0,0 0 0,-1 1 0,0 1 0,-1 0 0,0 1 0,0 1 0,-23-11 0,28 16 0,1 0 0,-1 0 0,1 0 0,-1 1 0,0 1 0,0 0 0,0 0 0,0 0 0,0 1 0,1 1 0,-1-1 0,0 1 0,0 1 0,0 0 0,0 0 0,1 1 0,-14 5 0,8 0 0,0 0 0,1 0 0,0 2 0,0-1 0,1 2 0,0 0 0,1 0 0,-14 18 0,9-7 0,1 0 0,1 1 0,1 0 0,-14 38 0,6-1 0,3 1 0,3 0 0,-12 94 0,1 90 0,24-198 0,2 0 0,2 0 0,10 56 0,-10-93 0,0 0 0,0 0 0,1 0 0,1 0 0,7 15 0,-10-23 0,0 0 0,0 0 0,1 0 0,-1 0 0,0 0 0,1-1 0,-1 1 0,1-1 0,0 1 0,-1-1 0,1 1 0,0-1 0,0 0 0,0 0 0,0 0 0,0 0 0,0 0 0,0-1 0,0 1 0,1 0 0,-1-1 0,0 0 0,0 1 0,0-1 0,1 0 0,-1 0 0,0 0 0,0-1 0,1 1 0,-1 0 0,4-2 0,7-4 0,0-1 0,-1 0 0,0-1 0,0 0 0,0-1 0,-1 0 0,0-1 0,-1 0 0,15-19 0,15-19 0,-3-2 0,-1-1 0,-3-2 0,-2-1 0,-3-1 0,-2-2 0,-2 0 0,-3-2 0,-3 0 0,16-91 0,-30 129 0,-1 0 0,-1-1 0,-1 1 0,-2-28 0,1 44 0,-1 0 0,0 0 0,1 0 0,-2 1 0,1-1 0,-1 1 0,1-1 0,-1 1 0,0-1 0,-1 1 0,1 0 0,-1 0 0,0 0 0,0 0 0,0 1 0,0-1 0,-1 1 0,1-1 0,-1 1 0,0 1 0,0-1 0,0 0 0,0 1 0,-9-4 0,0 3 0,1 1 0,0 0 0,-1 0 0,1 2 0,-1-1 0,1 1 0,-1 1 0,1 1 0,-1-1 0,1 2 0,0 0 0,-1 0 0,2 1 0,-1 1 0,-22 11 0,3 1 0,1 0 0,1 2 0,0 1 0,-43 40 0,44-31 0,1 1 0,1 2 0,2 0 0,1 1 0,2 2 0,1 0 0,2 1 0,1 1 0,2 0 0,2 1 0,1 1 0,-10 62 0,11-33 0,4-1 0,2 1 0,4 0 0,2 1 0,4-1 0,21 113 0,-8-104 0,3 0 0,3-1 0,3-2 0,67 127 0,-61-142 0,2-2 0,3-2 0,2-1 0,2-2 0,98 92 0,-122-128 0,1 0 0,0-1 0,1-1 0,1 0 0,1-2 0,23 10 0,-38-19 0,0-1 0,0 1 0,0-1 0,1-1 0,-1 0 0,0 0 0,1 0 0,-1-1 0,1 0 0,-1 0 0,0-1 0,1 0 0,-1 0 0,0-1 0,1 0 0,-1 0 0,0-1 0,0 0 0,-1 0 0,1 0 0,-1-1 0,1 0 0,6-6 0,3-4 0,0-2 0,-1 0 0,-1 0 0,0-1 0,-1-1 0,-1-1 0,-1 1 0,-1-2 0,11-26 0,-2-5 0,-2 0 0,18-89 0,-25 81 0,-2 0 0,-3 0 0,-2 0 0,-3-1 0,-2 1 0,-3 0 0,-3 0 0,-2 1 0,-34-109 0,30 126 0,-2 1 0,-1 0 0,-3 2 0,-1 0 0,-2 1 0,-1 1 0,-2 1 0,-1 1 0,-2 2 0,-1 0 0,-2 3 0,-1 0 0,-1 2 0,-48-29 0,63 45 0,-1 0 0,0 1 0,-1 1 0,0 1 0,0 1 0,-1 1 0,0 1 0,0 0 0,0 2 0,-23-1 0,28 4 0,-1 1 0,0 1 0,1 1 0,0 0 0,-1 1 0,1 1 0,1 0 0,-1 1 0,1 1 0,0 1 0,0 0 0,1 1 0,-16 13 0,1 2 0,2 1 0,1 1 0,1 2 0,2 0 0,0 2 0,2 0 0,2 2 0,0 0 0,-20 47 0,18-28 0,2 1 0,3 1 0,1 1 0,3 0 0,-10 96 0,20-120 0,2 1 0,1-1 0,1 0 0,1 1 0,2-1 0,1 0 0,2 0 0,1-1 0,15 38 0,-17-52 0,1-1 0,1 1 0,0-2 0,1 1 0,0-1 0,1 0 0,1-1 0,0 0 0,1-1 0,0 0 0,0-1 0,1 0 0,1-1 0,-1-1 0,1 0 0,1-1 0,0 0 0,0-1 0,20 5 0,-14-6 0,0-1 0,1-1 0,-1-1 0,1-1 0,0-1 0,-1-1 0,1-1 0,-1-1 0,1-1 0,38-11 0,-10-3 0,-2-1 0,0-3 0,65-40 0,-15 0-133,-2-5-1,-4-4 1,-3-4-1,-3-4 1,-4-3-1,-4-4 0,-3-3 1,-4-4-1,-4-2 1,102-197-1,-134 219 134,-3-3 0,38-131 0,-61 176 0,-2-1 0,-1 0 0,-2 1 0,-1-2 0,-2 1 0,-1 0 0,-1 0 0,-2 0 0,-10-49 0,9 69 24,1 0 1,-2 0-1,0 0 0,0 1 0,-1 0 1,0 0-1,-1 1 0,0-1 0,-1 1 0,-10-10 1,13 15 8,-1 0 0,1 1 1,-1-1-1,0 1 0,-1 0 1,1 0-1,-1 1 1,1 0-1,-1 0 0,0 1 1,0-1-1,-1 2 0,1-1 1,0 1-1,0 0 0,-1 0 1,1 1-1,-10 1 0,-3 2 19,1 1-1,-1 1 0,1 1 0,0 0 0,1 1 0,0 2 0,0 0 0,1 0 1,0 2-1,0 0 0,-18 16 0,-14 16-66,2 2 0,-51 61 0,14-2-171,5 3-1,5 4 1,4 3 0,6 2-1,4 4 1,6 1-1,5 3 1,6 2-1,-41 198 1,80-306 77,-3 9-156,2 0-1,0 0 1,2 1 0,1 0 0,1-1-1,3 36 1,-1-61 221,-1 0 1,0 0-1,1 0 1,-1 0-1,1-1 1,0 1-1,-1 0 1,1-1-1,0 1 1,0 0-1,0-1 1,0 1-1,1-1 1,0 2-1,-1-3 20,0 1 0,0-1 0,-1 1 0,1-1 0,0 0 0,0 1 0,0-1 0,-1 0-1,1 0 1,0 1 0,0-1 0,0 0 0,0 0 0,0 0 0,0 0 0,0 0 0,-1-1-1,1 1 1,0 0 0,2-1 0,2-1-77,0-1 0,0 0 0,0 0 1,-1 0-1,1-1 0,-1 1 0,6-7 0,20-21-108,-1-2 1,-2-1-1,-1-2 1,23-41-1,78-162 1247,-89 163-55,-2-2 0,-5-2 0,42-159 0,-71 229-792,0 1 1,-1-1-1,0 0 0,-1 0 0,0 1 0,-1-12 0,1 19-175,-1 0 0,1 0-1,-1 0 1,1 0 0,-1 1-1,0-1 1,0 0-1,1 0 1,-1 0 0,-1 0-1,1 1 1,0-1-1,0 1 1,-1-1 0,1 1-1,-1-1 1,1 1-1,-1 0 1,1-1 0,-1 1-1,0 0 1,0 0 0,0 1-1,1-1 1,-1 0-1,0 0 1,0 1 0,0-1-1,0 1 1,0 0-1,0 0 1,0-1 0,-4 2-1,-7 0-15,1 0 0,0 1 0,0 1 0,0 0 0,0 0 0,0 1 0,0 1 0,1 0 0,0 1 0,-12 7 0,-18 14 0,-44 38 0,69-52 0,-59 50 0,2 4 0,4 3 0,-114 148 0,165-196 0,18-22 0,0 0 0,0 0 0,0 0 0,0 0 0,0 0 0,0 0 0,0-1 0,0 1 0,0 0 0,0 0 0,0 0 0,0 0 0,0 0 0,0 0 0,0 0 0,0 0 0,-1 0 0,1 0 0,0-1 0,0 1 0,0 0 0,0 0 0,0 0 0,0 0 0,0 0 0,0 0 0,0 0 0,0 0 0,0 0 0,0 0 0,0 0 0,-1 0 0,1 0 0,0 0 0,0 0 0,0 0 0,0 0 0,0 0 0,0 0 0,0 0 0,0 0 0,0 0 0,-1 0 0,1 0 0,0 0 0,0 0 0,0 0 0,0 0 0,0 0 0,0 0 0,19-46 0,362-681 0,-363 702 0,11-18 0,-28 41 0,0 1 0,-1-1 0,1 0 0,0 0 0,-1 1 0,1-1 0,-1 0 0,0 0 0,1 0 0,-1 0 0,0 1 0,0-1 0,0 0 0,-1 0 0,1 0 0,0 0 0,-1 1 0,1-1 0,-1 0 0,0 0 0,1 1 0,-2-3 0,-5-5 0,0 1 0,0 0 0,-1 0 0,0 1 0,0 0 0,-1 0 0,-12-7 0,-77-40 0,60 34 0,-560-297 0,591 314 0,1-1 0,-1 1 0,0 0 0,0 1 0,0-1 0,0 1 0,-9-1 0,14 3 0,1 0 0,-1 0 0,0 0 0,0 1 0,0-1 0,1 0 0,-1 1 0,0-1 0,1 1 0,-1 0 0,0-1 0,1 1 0,-1 0 0,1 0 0,-1 0 0,1 0 0,-1 1 0,1-1 0,0 0 0,0 0 0,-1 1 0,1-1 0,0 1 0,0-1 0,1 1 0,-1-1 0,0 1 0,0 0 0,1-1 0,-1 1 0,1 0 0,-1 0 0,1-1 0,0 5 0,-3 18 0,1 0 0,1 0 0,2 0 0,4 37 0,-2-35 0,19 213 0,29 381 0,-46-541 0,19 104 0,-22-175 0,-1-1 0,2 0 0,-1 1 0,1-1 0,5 10 0,-8-17 0,0 1 0,0-1 0,0 0 0,0 0 0,0 1 0,0-1 0,0 0 0,1 1 0,-1-1 0,0 0 0,0 0 0,0 1 0,0-1 0,1 0 0,-1 0 0,0 1 0,0-1 0,1 0 0,-1 0 0,0 0 0,0 0 0,1 1 0,-1-1 0,0 0 0,1 0 0,-1 0 0,0 0 0,1 0 0,-1 0 0,0 0 0,0 0 0,1 0 0,-1 0 0,0 0 0,1 0 0,-1 0 0,0 0 0,1 0 0,-1 0 0,0 0 0,1 0 0,-1 0 0,0-1 0,0 1 0,1 0 0,-1 0 0,0 0 0,0 0 0,1-1 0,-1 1 0,0 0 0,0 0 0,1-1 0,-1 1 0,0 0 0,0 0 0,0-1 0,0 1 0,0 0 0,1 0 0,-1-1 0,0 1 0,0 0 0,0-1 0,0 1 0,0-1 0,2-12 0,-1 0 0,0 0 0,0 0 0,-2 0 0,0 0 0,0 0 0,-1 0 0,-5-17 0,3 7 0,-24-105 0,-5 0 0,-63-157 0,-128-236 0,144 342 0,68 151 0,-17-36 0,27 61 0,1 0 0,-1 0 0,0 0 0,0 0 0,0 1 0,0-1 0,0 0 0,-1 1 0,0-1 0,1 1 0,-1 0 0,0 0 0,-5-3 0,7 5 0,0 0 0,0 0 0,0 0 0,0 1 0,0-1 0,0 0 0,0 0 0,-1 1 0,1-1 0,0 0 0,0 1 0,0-1 0,0 1 0,1 0 0,-1-1 0,0 1 0,0 0 0,0-1 0,0 1 0,1 0 0,-1 0 0,0 0 0,1 0 0,-1 0 0,0 0 0,1 0 0,-1 0 0,1 0 0,0 0 0,-1 0 0,1 0 0,0 0 0,0 0 0,-1 1 0,-9 33 0,1 0 0,1 1 0,2 0 0,-2 45 0,3-31 0,-84 1662-1487,91-1595 1487,5 0 0,37 194 0,-43-305 26,0 0 0,1 0 0,-1 0 0,1-1-1,1 1 1,-1-1 0,1 1 0,0-1 0,0 0 0,6 8 0,-6-10 36,0-1 0,0 0 0,0 0 0,0 0 0,1 0 1,-1-1-1,1 1 0,-1-1 0,1 0 0,-1 0 0,1 0 0,0-1 1,-1 1-1,1-1 0,0 0 0,0 0 0,6-1 0,55-5-35,-1-4-1,95-26 1,-55 11-23,266-48-4,-351 67 0,-19-2 0,-30-11 0,20 14 0,-417-260 0,347 206 0,3-3 0,2-4 0,-70-81 0,125 124 0,1-1 0,1-1 0,1-1 0,1 0 0,-16-36 0,24 43 0,1-1 0,1 0 0,0-1 0,1 0 0,2 0 0,0 0 0,1 0 0,2-30 0,-1 48 0,1 1 0,0-1 0,0 0 0,1 1 0,-1-1 0,1 0 0,-1 1 0,1-1 0,0 1 0,0-1 0,0 1 0,0 0 0,0-1 0,1 1 0,-1 0 0,4-4 0,-3 5 0,-1 0 0,1 1 0,0 0 0,0-1 0,0 1 0,-1 0 0,1 0 0,0 0 0,0 0 0,0 0 0,0 0 0,0 0 0,-1 1 0,1-1 0,0 1 0,0-1 0,-1 1 0,1 0 0,0 0 0,-1 0 0,1 0 0,0 0 0,-1 0 0,1 0 0,-1 0 0,0 0 0,2 2 0,25 22 0,-1 1 0,-1 2 0,-2 0 0,0 1 0,33 57 0,-21-32 0,-9-14 0,337 469 0,-266-386 0,224 218 0,-308-327 0,-3-4 0,1 1 0,-1-2 0,24 15 0,-32-22 0,0 0 0,1-1 0,-1 1 0,0-1 0,1 0 0,-1 0 0,1 0 0,0 0 0,-1-1 0,1 1 0,-1-1 0,1 0 0,0 0 0,-1 0 0,1-1 0,0 1 0,-1-1 0,1 0 0,-1 0 0,7-3 0,6-6 0,-1-1 0,0 0 0,-1-1 0,0-1 0,-1 0 0,-1-1 0,16-20 0,-21 25 0,755-999 0,-582 760 0,-137 192 0,-21 28 0,0 0 0,-2-1 0,-2-2 0,0 0 0,17-44 0,-32 60 0,0 1 0,-2-1 0,1 0 0,-2 0 0,0 0 0,-1 0 0,0 1 0,-7-27 0,-1-38 0,5 31 0,-2-1 0,-3 1 0,-22-73 0,19 56 0,10 50 0,0 0 0,-1 0 0,-1 0 0,-9-23 0,13 38 0,0-1 0,0 0 0,-1 1 0,1-1 0,0 1 0,0 0 0,-1-1 0,1 1 0,0-1 0,-1 1 0,1-1 0,-1 1 0,1 0 0,0-1 0,-1 1 0,1 0 0,-1-1 0,1 1 0,-1 0 0,1 0 0,-1-1 0,1 1 0,-1 0 0,1 0 0,-1 0 0,1 0 0,-1 0 0,0 0 0,1 0 0,-1 0 0,1 0 0,-1 0 0,1 0 0,-1 0 0,0 0 0,-18 17 0,-14 37 0,30-49 0,-210 490 0,136-296 0,55-145 31,-185 416-2028,200-458 1865,-37 63-555,42-72 627,0 0-1,0 0 1,0 0-1,-1-1 1,1 1 0,-1-1-1,1 1 1,-1-1 0,0 0-1,0 0 1,0-1 0,0 1-1,0 0 1,0-1 0,0 0-1,-1 0 1,1 0 0,-7 1-1,8-2 12,-1-1-1,1 1 1,0-1-1,0 0 1,-1 0-1,1 0 1,0 0-1,0 0 0,0 0 1,0 0-1,0-1 1,0 1-1,0-1 1,1 0-1,-1 1 1,0-1-1,1 0 1,-1 0-1,1 0 1,0 0-1,0 0 1,-2-5-1,-19-57-761,13 21 808,2 0-1,2-1 1,2 0 0,2 0-1,2-1 1,1 1-1,10-46 1,6-5 694,4 0 1,38-103-1,-4 44 776,135-266-1,-184 408-1368,45-73 478,-49 81-561,0 0 0,0 0 0,0 1 1,1-1-1,-1 1 0,1-1 0,0 1 1,0 0-1,0 0 0,1 1 0,-1 0 1,0-1-1,1 1 0,9-2 0,-12 4-15,0-1 0,0 1 0,-1 1 0,1-1 0,0 0 0,0 0 0,0 1 0,0-1 0,0 1 0,-1 0 0,1-1 0,0 1 0,0 0 0,-1 0 0,1 0 0,-1 0 0,1 1 0,-1-1 0,1 0 0,-1 1 0,0-1 0,1 0 0,-1 1 0,0 0 0,0-1 0,0 1 0,0 0 0,1 3 0,17 55 0,-19-60 0,8 43 0,-3-1 0,0 1 0,-3 0 0,-2 0 0,-1 0 0,-3 0 0,-1 0 0,-2-1 0,-16 54 0,6-42 0,-2-1 0,-2-2 0,-3 0 0,-1-1 0,-3-1 0,-56 73 0,81-117 0,-1 1 0,0-1 0,-1 0 0,0 0 0,1-1 0,-2 1 0,1-1 0,0 0 0,-1 0 0,0-1 0,-11 6 0,14-9 0,-1 1 0,1-1 0,0 0 0,0 0 0,0 0 0,0 0 0,-1-1 0,1 1 0,0-1 0,0 0 0,0 0 0,0 0 0,0 0 0,0-1 0,1 1 0,-1-1 0,0 1 0,1-1 0,-1 0 0,1 0 0,-1 0 0,1-1 0,0 1 0,0 0 0,0-1 0,-2-4 0,-13-18 0,1 0 0,1-1 0,1-1 0,-16-46 0,21 50 0,-312-783-207,81 201-368,175 445 575,-190-502 0,245 634 0,4 13 0,1 0 0,0 0 0,1 0 0,1 0 0,-3-31 0,6 44 0,0 1 0,0-1 1,1 1-1,-1-1 0,0 1 1,0 0-1,1-1 0,-1 1 1,1 0-1,-1-1 0,1 1 1,0 0-1,-1 0 0,1-1 1,0 1-1,0 0 0,0 0 0,0 0 1,0 0-1,0 0 0,0 0 1,0 0-1,3-1 0,-1 1-1,1-1-1,-1 1 0,1 0 1,-1 0-1,1 1 0,-1-1 1,1 1-1,0-1 0,5 2 1,8 0 26,1 1 0,-1 1 0,19 6 1,-29-8 12,29 10 80,-1 2 1,0 0-1,-1 3 0,0 1 0,61 41 0,-25-6-146,93 87-1,399 446 29,-432-442 0,-105-117 0,-13-15 0,-1 1 0,0 0 0,-1 1 0,0 0 0,-1 0 0,10 20 0,-18-32 0,-1 0 0,0-1 0,1 1 0,-1 0 0,1 0 0,-1-1 0,0 1 0,0 0 0,1 0 0,-1 0 0,0-1 0,0 1 0,0 0 0,0 0 0,0 0 0,0 0 0,0-1 0,0 1 0,-1 0 0,1 0 0,0 0 0,0-1 0,-1 1 0,1 0 0,0 0 0,-1-1 0,1 1 0,-1 0 0,1-1 0,-1 1 0,1 0 0,-1-1 0,0 1 0,1-1 0,-1 1 0,0-1 0,1 1 0,-1-1 0,0 1 0,1-1 0,-1 0 0,0 1 0,-1-1 0,-40 0 0,-25-14 0,0-3 0,0-3 0,-81-36 0,72 27 0,16 5 0,16 6 0,-58-15 0,98 32 0,-1 0 0,0 0 0,0 0 0,0 0 0,0 1 0,0 0 0,0 0 0,0 0 0,0 1 0,0 0 0,0 0 0,1 0 0,-1 0 0,0 1 0,0 0 0,-6 3 0,8-2 0,-1 0 0,1 0 0,0 0 0,0 0 0,0 0 0,0 1 0,1-1 0,-1 1 0,1 0 0,0-1 0,0 1 0,0 0 0,1 1 0,-1-1 0,1 0 0,0 0 0,0 1 0,0 4 0,0 8 0,1 0 0,0 0 0,2 0 0,-1 0 0,2-1 0,5 19 0,-3-15 0,-2 0 0,0 0 0,0 22 0,-3-41 1,0 0 0,0 0 1,0 1-1,0-1 0,0 0 0,-1 0 0,1 0 0,0 0 0,-1 0 0,1 0 1,-1 0-1,1 0 0,-1 0 0,1-1 0,-1 1 0,1 0 0,-1 0 0,0 0 1,0 0-1,1-1 0,-1 1 0,0 0 0,0-1 0,0 1 0,0-1 0,0 1 1,0-1-1,0 1 0,0-1 0,0 0 0,0 1 0,0-1 0,0 0 0,0 0 0,0 0 1,0 0-1,0 0 0,0 0 0,0 0 0,-1 0 0,1 0 0,0-1 0,0 1 1,0 0-1,0-1 0,0 1 0,0-1 0,-1 0 0,-53-25-1153,53 25 884,-54-34-6558</inkml:trace>
  <inkml:trace contextRef="#ctx0" brushRef="#br0" timeOffset="2130.17">0 1 24575,'38'0'0,"98"-1"0,266 33 0,-204 13 0,-119-25 0,-38-13 0,0-2 0,0-2 0,0-2 0,55-5 0,0 1 0,242 3 0,-336 0 11,1 0 0,0 0 0,0 0 0,0 1 0,-1-1 0,1 0-1,0 1 1,0 0 0,-1 0 0,5 1 0,-7 6-212,-16 4-1083</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6T07:44:44.090"/>
    </inkml:context>
    <inkml:brush xml:id="br0">
      <inkml:brushProperty name="width" value="0.35" units="cm"/>
      <inkml:brushProperty name="height" value="0.35" units="cm"/>
    </inkml:brush>
  </inkml:definitions>
  <inkml:trace contextRef="#ctx0" brushRef="#br0">0 80 24499,'1058'-80'0</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6T07:44:42.230"/>
    </inkml:context>
    <inkml:brush xml:id="br0">
      <inkml:brushProperty name="width" value="0.35" units="cm"/>
      <inkml:brushProperty name="height" value="0.35" units="cm"/>
    </inkml:brush>
  </inkml:definitions>
  <inkml:trace contextRef="#ctx0" brushRef="#br0">1247 2231 24575,'3'122'0,"5"0"0,5 0 0,5-1 0,6-1 0,5-1 0,5-1 0,5-2 0,5-2 0,66 121 0,-88-192 0,3-1 0,1-2 0,2 0 0,37 40 0,-52-67 0,-1-2 0,1 1 0,1-1 0,0-1 0,1-1 0,22 12 0,-27-17 0,0 0 0,1 0 0,0-1 0,-1 0 0,1-1 0,0 0 0,0-1 0,0 0 0,1-1 0,-1 0 0,12-2 0,5-4 0,1-1 0,-1-1 0,-1-1 0,0-2 0,0 0 0,-1-2 0,0-1 0,-1-1 0,38-31 0,12-16 0,104-109 0,-112 102 0,-4-3 0,-2-3 0,-4-3 0,-4-1 0,62-123 0,-93 153 0,-1-1 0,-3-1 0,-2-1 0,14-82 0,-24 94 0,-3-1 0,-1 1 0,-1 0 0,-3-1 0,-1 1 0,-15-72 0,8 74 0,-1-1 0,-2 2 0,-1 0 0,-3 0 0,0 2 0,-34-50 0,38 66 0,-1 0 0,0 1 0,-1 1 0,-2 1 0,1 0 0,-2 0 0,0 2 0,-1 0 0,0 2 0,-1 0 0,0 1 0,-35-14 0,42 22 0,1 0 0,-1 1 0,0 0 0,1 1 0,-1 1 0,0 0 0,0 0 0,0 2 0,1-1 0,-1 2 0,1-1 0,-1 2 0,1 0 0,0 0 0,0 1 0,-14 8 0,-13 9 0,1 2 0,0 1 0,-44 40 0,9-1-57,3 4-1,3 2 1,3 3-1,4 3 0,-90 148 1,83-106-29,6 3-1,5 3 1,-63 203 0,89-225 86,4 2 0,-12 111 0,32-170 0,3-1 0,1 1 0,3-1 0,1 1 0,2-1 0,2 0 0,19 67 0,-20-95 0,0 0 0,2-1 0,0 0 0,0 0 0,2-1 0,0 0 0,0 0 0,1-1 0,1 0 0,0-1 0,21 18 0,-24-24 0,1 0 0,-1-1 0,1 0 0,0 0 0,1 0 0,-1-1 0,1-1 0,0 0 0,0 0 0,0-1 0,0 0 0,0-1 0,0 0 0,1 0 0,-1-1 0,0-1 0,1 0 0,-1 0 0,0-1 0,10-3 0,9-4 49,-1-2 0,0-1 1,-1-1-1,-1-1 0,0-1 1,44-35-1,-18 7 66,-1-2 0,44-53 0,-36 29-115,-3-2 0,-3-2 0,-3-3 0,-4-2 0,61-140 0,-76 142 0,-3-1 0,-4-1 0,-4-1 0,-3-1 0,-3-1 0,4-123 0,-17 155-91,-3 0 0,-1 1 0,-3-1 0,-2 1-1,-22-76 1,21 96 41,-1 1 1,-1 0-1,-2 0 0,-1 2 1,0-1-1,-2 2 0,-1 0 0,-1 1 1,-1 1-1,-36-34 0,26 34 50,0 0 0,-1 2 0,-1 2 0,-1 0 0,0 2 0,-2 2 0,-66-20 0,37 18 0,0 3 0,-1 3 0,-100-2 0,139 11 0,0 0 0,0 2 0,0 2 0,0 0 0,0 1 0,1 1 0,0 2 0,0 0 0,0 2 0,1 0 0,0 2 0,1 0 0,0 2 0,1 0 0,1 1 0,0 1 0,-28 28 0,20-13 55,2 2 0,1 1-1,2 1 1,1 0 0,2 2-1,1 0 1,2 2 0,2 0 0,-12 42-1,-6 45 220,-27 194-1,24-71-534,11 2 0,10 310 0,19-459 261,22 128 0,-19-193 0,0 0 0,3-1 0,1 0 0,1-1 0,2 0 0,34 59 0,-43-85-4,0-1-1,1 1 0,0-1 1,0 0-1,1 0 0,9 8 1,-14-14 10,0 1 0,1-1 0,-1 1 1,1-1-1,-1 0 0,1 0 1,-1 0-1,1 0 0,0 0 0,-1 0 1,1-1-1,0 0 0,0 1 0,-1-1 1,1 0-1,0 0 0,0 0 1,0-1-1,-1 1 0,1-1 0,0 0 1,-1 1-1,1-1 0,0 0 0,3-2 1,9-8 87,0-1 0,0 0 1,-1 0-1,-1-2 0,0 0 1,20-28-1,-27 34-102,39-54-9,-2-1-1,-4-3 1,-2-1 0,-3-2-1,-3-1 1,42-145-1,-33 55-325,-7-2-1,14-193 0,-36 210 334,-11-259 0,-7 319-386,-3 0 0,-4 0 0,-4 1 0,-38-108 0,18 100-420,35 85 701,-1 0 0,0 1 0,-1-1 0,0 1 0,0-1 0,0 2 0,0-1 0,-1 0 0,-9-5 0,14 9 73,-1 1-1,0 0 0,1 0 1,-1 0-1,0 0 1,0 1-1,0-1 0,0 0 1,0 1-1,0-1 0,0 1 1,0 0-1,0 0 0,0 0 1,0 0-1,0 0 0,0 0 1,0 0-1,0 1 0,0-1 1,0 0-1,0 1 0,1 0 1,-1 0-1,-2 0 0,-1 3-28,1-1-1,0 0 1,0 1 0,0 0-1,0 0 1,1 0-1,-1 0 1,-4 9-1,-15 29 139,1 1 0,-28 80-1,40-97-15,-57 163 781,8 3 0,8 2-1,9 2 1,8 2 0,9 2 0,1 304-1,37-279-812,-8-194-19,1 1 0,1-1-1,2 0 1,22 54 0,-27-78 0,-1 1 0,1-1 0,0-1 0,0 1 0,1-1 0,0 1 0,0-1 0,0 0 0,1-1 0,7 6 0,-9-9 0,0 1 0,0-1 0,1 0 0,-1 0 0,1 0 0,0-1 0,-1 1 0,1-1 0,0 0 0,0-1 0,0 1 0,0-1 0,0 0 0,0 0 0,0 0 0,-1-1 0,6-1 0,11-3 65,0-2 1,-1 0-1,0-2 0,-1 0 1,0-1-1,0 0 0,-1-2 1,-1 0-1,18-16 0,146-146 67,-179 172-137,122-131-35,209-295-1,-276 341-82,-4-2-1,-4-2 1,-4-2 0,-4-2-1,29-102 1,-56 147 123,-3-1 0,-1-1 0,-3 0 0,-2 0 0,-3-77 0,-4 90 0,-2 1 0,-2 0 0,-1 0 0,-2 1 0,-1 0 0,-2 1 0,-2 0 0,-21-39 0,12 34 15,-2 1 0,-2 1 0,-1 1 1,-2 2-1,-1 1 0,-2 1 0,-1 2 0,-44-31 0,53 44 34,-1 1 0,-1 2 0,0 0 0,-1 2 0,-1 1 0,0 2 0,-1 0 0,0 2 0,-1 2-1,0 0 1,0 2 0,0 1 0,-36 1 0,51 4-49,-1 0 0,0 2 0,1-1 0,-1 2 0,1 0 0,0 1 0,0 1 0,0 1 0,1 0 0,0 0 0,1 2 0,-1 0 0,2 0 0,-1 2 0,1-1 0,1 2 0,0 0 0,1 0 0,-12 17 0,0 4 0,2 0 0,2 2 0,1 0 0,2 1 0,2 1 0,1 0 0,-11 51 0,6-6-82,-13 133 0,23 195-737,58 111-43,74 91 363,-38-298-46,13-4 1,14-5 0,14-5-1,12-5 1,13-8-1,280 400 1,-92-267-439,-257-332 491,158 127 1,-188-174 281,1-2-1,2-3 1,2-3 0,1-2 0,1-2 0,119 38 0,-143-57 187,0-2 1,1-1 0,-1-2-1,1-1 1,0-2-1,1-2 1,-1-1 0,0-2-1,-1-1 1,1-2 0,-1-2-1,0-1 1,54-22 0,-50 13 22,-2-1 0,0-2 0,-1-2 0,-1-1 0,-1-2 0,43-41 0,-38 27 0,-2-2 0,-2-1 0,-1-3 0,39-68 0,-32 36 0,-3-1 0,-4-2 0,-4-2 0,-3-1 0,-4-1 0,17-111 0,-29 109 76,-4 0 0,-3 0 1,-5 0-1,-3 0 0,-4 0 0,-4 1 1,-29-116-1,7 85 124,-4 2-1,-6 1 1,-4 3-1,-108-184 1,59 143-200,-7 3 0,-6 5 0,-6 6 0,-6 4 0,-5 5 0,-6 7 0,-6 5 0,-4 6 0,-5 7 0,-239-128 0,262 172-9,-2 5 1,-3 5 0,-1 7 0,-264-52-1,272 76-228,0 5-1,-1 6 0,-1 5 0,1 5 1,-211 31-1,255-19 331,1 4-1,1 2 1,1 4 0,1 4 0,1 2-1,2 4 1,-85 54 0,116-61-31,1 3 0,2 1 1,1 1-1,1 3 0,-42 51 0,54-55-26,2 1 0,1 1 1,1 1-1,2 1 0,2 1 0,1 0 0,-15 53 0,23-56-15,0 0 1,2 0-1,1 1 0,2 0 1,2 0-1,1-1 0,1 1 1,2 0-1,1-1 0,2 0 1,1 0-1,19 50 0,-18-62 66,0 0 0,1-1 0,1 0 0,1-1 0,1 0 0,0 0 0,2-2 0,0 0 0,0 0 0,2-2 0,0 0 0,1-1 0,0 0 0,1-2 0,1 0 0,0-1 0,0-1 0,1-1 0,35 10 0,-33-13 67,0-2 0,0 0 0,0-2 0,0 0 0,1-2-1,32-3 1,-19-2 69,0-2-1,0-1 0,58-22 0,-18-1 106,143-80 0,154-136-866,65-104 192,-39-8-660,589-685 1,-631 585 182,-91 61 644,-91 74 12,-145 255-180,34-109 1,-57 154 297,-2 0-1,-1-1 1,0 1 0,-2-1 0,-1 0 0,-1-28-1,-2 46 57,1 0-1,-1-1 1,-1 1-1,1 0 1,-1 0-1,0 0 1,-1 0-1,0 0 1,0 1-1,0-1 1,-1 1-1,0 0 1,0 0-1,-1 0 1,1 0-1,-1 1 1,0 0-1,-1 0 1,1 0-1,-1 1 1,0-1-1,0 2 1,-11-6-1,6 4 98,0 1-1,0 1 1,-1 0 0,1 0-1,0 2 1,-1-1-1,0 1 1,1 1-1,-1 0 1,0 0 0,1 2-1,-1-1 1,1 1-1,-14 5 1,-7 3 204,0 1 0,0 2 0,-51 30-1,10 2 160,2 2-1,3 4 1,1 2 0,-112 120-1,71-52 291,-156 229 0,155-181-944,8 5-1,7 3 1,-84 225-1,124-257-62,8 2 1,5 1-1,7 3 0,-25 271 0,54-323 247,4 0 1,4-1-1,4 1 0,40 187 0,-33-231 21,1-1 0,3 0-1,2-1 1,3-1 0,2-1 0,2-2 0,2 0 0,2-2-1,73 85 1,-86-113 110,1-1 0,1-1 0,0 0-1,2-2 1,-1 0 0,35 16 0,-42-24-36,0-1 1,1-1-1,0-1 1,0 0 0,0 0-1,0-2 1,0 0-1,1 0 1,-1-2 0,1 0-1,-1-1 1,18-2-1,-5-3 72,-1-2 0,-1 0 0,1-1-1,-1-2 1,-1-1 0,0 0-1,-1-2 1,38-29 0,-3-4-64,-3-2-1,55-61 1,-17 6-270,-4-4 0,126-199 1,-164 220-287,-4-2 1,-3-1 0,-5-3 0,41-141 0,-71 200 425,-2-1 1,-2 1 0,-1-1-1,-2 0 1,-1-1 0,-3-39-1,0 61 32,-1 0 1,0 1-1,-1-1 0,0 0 1,-1 1-1,-1-1 0,0 1 0,-1 1 1,0-1-1,-1 1 0,0 0 0,-1 0 1,-1 1-1,1 0 0,-2 1 0,0-1 1,-17-13-1,14 15 40,-1-1 0,0 2-1,0 0 1,-1 1 0,0 0 0,0 1 0,0 1 0,-1 0 0,0 1 0,-32-3 0,27 6 84,0 1 1,1 0 0,-1 2 0,1 1-1,-1 0 1,1 2 0,-36 12 0,14 0 57,1 3 1,1 1-1,1 2 0,0 2 1,2 1-1,2 2 1,-43 41-1,-2 13-394,4 3-1,3 4 1,4 2-1,4 4 1,-84 165-1,82-122-336,6 2 0,7 3 1,-63 261-1,93-292-87,-15 171 0,36-230 354,1-1 0,4 0-1,1 1 1,3-1 0,19 76 0,-20-107 158,1-1 0,1 1 1,1-2-1,1 1 0,1-1 1,0 0-1,2-1 0,14 19 1,-18-29 85,-1 1 1,1-2-1,0 1 1,1-1-1,0 0 1,0-1-1,1 0 1,-1-1-1,1 0 1,0 0-1,1-1 1,-1 0-1,1-1 1,-1 0-1,1-1 1,21 3-1,-15-5 36,-1 0 0,1-1 0,-1-1 0,0 0 0,1-1 0,-1-1 0,0 0 0,17-8 0,-4-1 0,-1-1 0,0-1 0,41-30 0,-13 3 8,-3-3 1,-1-3-1,-2-1 0,59-77 0,-30 21-110,94-168-1,-104 149-133,-5-3 1,-7-2-1,78-260 0,-112 300 249,-4 0 0,-3-1-1,-5 0 1,-4-1 0,-3-1 0,-5 1 0,-13-104 0,5 139 36,-3 1 1,-2 0-1,-2 1 0,-3 0 1,-2 1-1,-2 2 0,-3 0 0,-1 1 1,-3 2-1,-2 1 0,-2 2 1,-47-49-1,50 61 181,-2 2 1,-2 1-1,0 2 1,-2 1-1,-1 2 1,-1 2-1,-1 1 1,-1 3-1,0 1 1,-2 1-1,0 3 1,0 1-1,-1 3 1,-1 1-1,-74-4 1,88 12-22,0 2 0,1 1 1,-1 1-1,1 2 0,0 1 1,0 2-1,0 0 0,1 2 1,1 1-1,-1 2 0,2 0 1,-44 30-1,32-15 10,1 2-1,2 2 1,1 1-1,2 1 1,1 2-1,2 2 1,-38 60-1,22-22-621,4 3 0,3 1 0,4 2 0,3 1 0,4 2 0,4 0-1,3 2 1,-10 101 0,25-139-15,3 0 0,4 76-1,1-104 231,1-1 0,0 0-1,1 0 1,2 0 0,0 0 0,0-1 0,2 0-1,16 29 1,-20-41 142,1 1 1,0-1-1,1-1 0,-1 1 0,1-1 0,1 0 0,-1 0 1,1-1-1,0 0 0,0 0 0,0 0 0,1-1 0,0 0 1,-1-1-1,1 0 0,1 0 0,-1 0 0,0-1 0,1-1 1,-1 1-1,1-1 0,-1-1 0,1 1 0,0-2 0,-1 1 1,18-4-1,4-3-61,-1 0 1,0-2-1,-1-2 0,0 0 1,0-2-1,43-27 1,2-8 188,-1-2 0,128-119 0,103-155 655,-168 161 333,185-290 0,-258 350-741,-4-3 1,-5-2 0,-5-2-1,45-155 1,-83 228-207,9-60 0,-17 84-31,-1 1 0,-1-1 0,0 0 0,-1 0 0,0 1 1,-1-1-1,-6-22 0,6 29-43,-1 1 0,1-1 0,-1 0-1,0 0 1,-1 1 0,1 0 0,-1 0 0,0 0 0,-1 0 0,1 0 0,-1 1-1,0 0 1,0 0 0,0 0 0,0 1 0,-1 0 0,0 0 0,1 0-1,-1 0 1,0 1 0,0 0 0,-1 1 0,1-1 0,-7 0 0,-5 0 32,1 1 0,0 0 0,0 1 0,-1 1 0,1 1 1,0 0-1,0 2 0,-17 4 0,-17 9 16,1 3-1,0 1 1,2 3-1,0 2 1,-64 47-1,8 5 194,-112 108-1,67-42-536,7 7-1,6 7 1,8 4-1,6 7 1,9 4-1,-139 282 1,191-320 82,-52 167 1,91-230 111,3 2 0,3 0 1,4 1-1,-4 79 0,17-70 53,0-79 0,-1 0 0,1 0 0,0 0 0,0-1 0,0 1 0,1-1 0,-1 1 0,1-1 0,0 1 0,1-1 0,-1 0 0,6 8 0,-6-11 0,-1 0 0,0 0 0,0 0 0,1 0 0,-1-1 0,1 1 0,-1 0 0,1-1 0,-1 1 0,1-1 0,-1 1 0,1-1-1,0 0 1,-1 1 0,1-1 0,0 0 0,-1 0 0,1 0 0,0 0 0,-1-1 0,1 1 0,-1 0 0,1-1 0,-1 1 0,1-1 0,0 1 0,2-3 0,3-1 33,0 0 0,0-1 0,0 0 0,11-10 0,37-42 348,-2-3 0,-2-2-1,56-91 1,-62 88-390,344-532-381,-276 401 352,101-241 0,-203 411 38,67-178 0,-71 180 0,-1 0 0,-1-1 0,-1 1 0,-1-1 0,-1 0 0,-2-36 0,0 56 0,0 0-1,-1-1 0,1 1 1,-1 0-1,0 0 0,-1 0 1,1 0-1,-1 0 0,0 0 1,0 1-1,-1-1 1,1 1-1,-1-1 0,0 1 1,0 0-1,-1 0 0,1 0 1,-1 0-1,0 1 0,0 0 1,-6-5-1,4 6 12,0-1-1,0 1 1,0 1-1,-1-1 0,1 1 1,0 0-1,-1 0 1,1 1-1,-1-1 1,0 2-1,1-1 1,-1 1-1,1 0 1,0 0-1,-1 1 1,-7 2-1,-17 7 115,-1 2 0,2 1 1,-1 2-1,2 0 0,0 2 0,2 2 0,-41 35 0,2 6-151,-97 118 0,90-88-76,4 4-1,4 3 0,4 2 0,-59 137 1,82-151 87,5 2 0,3 0 1,5 2-1,3 2 0,-18 172 1,37-216 14,2 0 0,2 1 0,1-1 0,3 0 0,3 0 0,1-1 0,2 0 0,30 78 0,-32-102 0,1-1 0,2-1 0,0 0 0,0-1 0,2 0 0,1-1 0,0 0 0,2-2 0,0 1 0,0-2 0,2-1 0,0 0 0,1-1 0,0-1 0,1-1 0,0-1 0,1 0 0,0-2 0,31 8 0,-17-8 0,1-3 0,1-1 0,-1-2 0,0-1 0,1-2 0,-1-2 0,1-1 0,-1-2 0,0-2 0,69-21 0,-31 2 0,-2-3 0,0-3 0,-2-4 0,78-52 0,-44 17-121,-3-4 0,-4-4 0,163-170 0,-194 175-24,-3-4 1,-4-1 0,-4-4 0,-3-2-1,58-126 1,-92 169 134,-3-1 1,-1-1-1,-3 0 0,-1-1 1,-2 0-1,-2 0 0,-3-1 0,0-53 1,-5 69 9,-1 1 0,-2-1 0,0 1 0,-3 0 0,0 0 1,-2 1-1,0-1 0,-2 2 0,-2 0 0,0 0 0,-2 1 0,0 1 0,-31-37 1,22 35 92,-1 1 1,-1 1 0,-1 2 0,-1 0 0,-1 2-1,-1 1 1,-1 1 0,-1 2 0,0 1 0,-1 2-1,-1 1 1,0 1 0,-60-11 0,51 16-34,1 2 0,-1 2 1,0 1-1,0 2 0,0 3 1,0 1-1,0 2 0,1 2 0,0 2 1,0 1-1,-45 20 0,20-1-60,2 3 0,1 3 0,2 3 0,2 2 0,1 2 0,3 4 0,1 1 0,3 4 0,2 1 0,2 2 0,3 3 0,-72 120 0,87-124 0,3 1 0,2 1 0,3 1 0,2 1 0,3 0 0,-18 114 0,29-124 0,3-1 0,1 1 0,3-1 0,2 1 0,2-1 0,2 1 0,2-2 0,2 1 0,23 60 0,-22-76 0,1-1 0,2-1 0,0 0 0,2-1 0,2-1 0,0-1 0,1-1 0,2 0 0,1-1 0,0-2 0,44 32 0,-46-39 0,1-2 0,0-1 0,1 0 0,0-2 0,1 0 0,0-2 0,0-1 0,1 0 0,0-2 0,0-1 0,1-1 0,-1-1 0,1-2 0,-1 0 0,37-6 0,-16-3 0,0-1 0,-1-3 0,-1-2 0,0-2 0,-1-2 0,-1-1 0,0-2 0,72-54 0,-51 28 0,-1-3 0,-3-3 0,-2-2 0,72-92 0,-96 104 0,-1-2 0,-3-1 0,-1-1 0,-3-1 0,-2-1 0,-2-2 0,-2 0 0,13-62 0,-25 81 0,-1 0 0,-2-1 0,-1 1 0,-1-1 0,-2 0 0,-2 0 0,-1 0 0,-1 1 0,-2 0 0,-1 0 0,-2 0 0,-1 1 0,-2 0 0,-21-43 0,17 47 0,-2 0 0,0 2 0,-2 0 0,0 1 0,-2 1 0,-1 1 0,0 1 0,-2 1 0,-1 1 0,0 2 0,-1 0 0,-1 2 0,-1 1 0,-51-19 0,43 21 0,0 2 0,-1 2 0,0 2 0,0 1 0,-1 2 0,0 1 0,0 3 0,0 1 0,1 1 0,-1 3 0,-74 17 0,64-7 0,0 2 0,0 2 0,2 2 0,0 2 0,2 2 0,1 2 0,1 2 0,1 2 0,2 2 0,1 1 0,1 3 0,3 0 0,-54 73 0,60-69 0,2 2 0,1 1 0,3 1 0,1 2 0,3-1 0,1 2 0,3 1 0,2 0 0,2 0 0,2 1 0,2 1 0,3-1 0,2 1 0,4 52 0,0-77 0,2 0 1,0-1-1,2 1 0,1-1 0,1-1 0,1 1 1,1-1-1,1-1 0,1 0 0,1 0 0,1-2 1,1 1-1,30 33 0,-23-34-74,1 0 0,0-2 0,1 0 0,2-2 0,-1-1 0,2 0 0,0-2 0,1-2 0,0 0 0,1-2 0,40 10 0,-31-12 7,1-2 0,-1-1 0,1-2 0,1-2 0,-1-2 0,62-8 0,-50 1 18,-1-3-1,0-2 1,0-3-1,73-33 0,-56 16 37,-1-4-1,-2-2 1,-2-3-1,-2-2 1,-2-3-1,-1-3 1,52-61-1,-59 54 14,-3-2 0,-3-2 0,-2-1 0,-3-3 0,-3-1 0,-3-2 0,40-115 0,-56 130 0,-3-1 0,-1 0 0,-4 0 0,-1-1 0,-3-1 0,-2 1 0,-3 0 0,-2-1 0,-3 1 0,-23-107 0,20 132-7,-1 0-1,-2 0 1,-1 1-1,-1 1 1,-1 0 0,-2 0-1,-1 2 1,-30-38-1,32 48 76,0 0 0,0 1 0,-1 1-1,-1 1 1,0 1 0,-1 0-1,-1 1 1,1 1 0,-2 0-1,1 2 1,-1 0 0,-1 1-1,-32-6 1,19 8 3,-1 1 0,0 1-1,0 2 1,0 2 0,1 1 0,-51 10-1,-7 8-80,-111 40-1,-118 65-153,135-38-114,4 7 0,5 9-1,4 7 1,5 7 0,6 8 0,-267 263 0,353-306 278,3 2 0,4 3 0,4 4 0,4 2 0,4 3 0,-47 109 0,81-149 0,3 1 0,2 0 0,2 1 0,3 1 0,-7 81 0,18-96 0,1 0 0,2 0 0,2 0 0,2 0 0,1 0 0,3-1 0,2-1 0,17 46 0,-13-49 49,2 0 0,2-2 0,1 0 0,29 39 1,-37-59 17,1-1 0,0-1 0,0 0 0,2-1 0,0 0 0,0-1 0,2-1 0,-1 0 0,1-1 0,27 12 0,-39-21-11,0 0 1,0-1-1,0 0 1,0 0-1,0 0 1,0 0-1,1-1 1,-1 0-1,0 0 1,0 0-1,0-1 1,0 0-1,1 0 1,-1 0-1,0 0 1,-1-1-1,1 0 1,0 0-1,0 0 1,-1-1 0,1 1-1,-1-1 1,0 0-1,0 0 1,7-7-1,3-5-54,0-1 1,-1-1-1,-1 0 1,0 0-1,11-24 0,33-69-2,51-141 0,27-131 0,47-279-857,-154 519 785,-6 0 0,4-254 0,-26 318 72,-4 0 0,-25-128 0,21 165 0,-2 0 0,-2 1 0,-1 0 0,-2 1 0,-2 0 0,-33-52 0,41 76-7,-1 1 0,0-1-1,-1 2 1,-1 0 0,0 0 0,-1 1 0,0 1-1,-1 0 1,-25-13 0,32 20 45,1 0 0,-1 1-1,1 0 1,-1 0 0,0 1 0,0 0-1,0 1 1,0 0 0,0 0 0,0 0-1,0 1 1,-1 1 0,1-1 0,0 1-1,0 0 1,0 1 0,0 0 0,0 0-1,1 1 1,-1 0 0,1 1 0,-1-1-1,-9 7 1,4 1-16,0 0-1,0 1 1,1 0 0,0 1-1,1 1 1,1-1-1,0 2 1,1-1 0,1 1-1,0 1 1,-10 28-1,-2 14-27,3 1-1,-9 61 0,3 12-84,5 0-1,7 2 0,5-1 1,6 1-1,6 0 1,43 245-1,-33-305 92,3 0 0,3-2 0,49 109 0,-58-153 0,1 0 0,1-1 0,2-1 0,0 0 0,2-1 0,1-1 0,1-1 0,1-1 0,0-1 0,2-1 0,39 26 0,-50-39 0,0-1 0,1 0 0,0-1 0,0 0 0,1-1 0,-1-1 0,1 0 0,0-1 0,-1 0 0,1-1 0,0-1 0,0-1 0,0 0 0,0-1 0,0 0 0,-1-1 0,1-1 0,-1 0 0,0-1 0,26-13 0,-1-3 0,0-2 0,-1-1 0,-2-2 0,-1-1 0,55-55 0,-33 24-8,-3-2-1,64-91 1,-90 110 101,-2-2 0,-1 0 1,-3-2-1,-1 0 0,15-52 0,-32 82-80,1-1 0,-2 0 0,0 0 0,-1 0-1,-1 0 1,0 0 0,-1-1 0,-3-16 0,2 27-14,0 0 1,0 0 0,-1 0-1,1 0 1,-1 1 0,-1-1-1,1 0 1,-1 1 0,0 0-1,-1 0 1,1 0-1,-1 0 1,0 0 0,0 1-1,0-1 1,-1 1 0,1 0-1,-1 1 1,0-1 0,0 1-1,-1 0 1,1 0 0,-8-3-1,-1 2 1,0 1 0,1 0 0,-1 0 0,-1 2 0,1 0 0,0 0 0,0 1 0,0 1 0,0 0 0,0 1 0,0 1 0,0 0 0,0 1 0,1 0 0,-1 1 0,-20 11 0,-3 4 0,1 1 0,2 1 0,0 2 0,-41 38 0,29-20 0,2 2 0,3 1 0,1 3 0,2 1 0,3 2 0,1 1 0,3 2 0,3 1 0,2 1 0,2 1 0,3 1 0,2 1 0,-13 75 0,17-52 0,4 0 0,-2 164 0,15-184 0,3-1 0,2 1 0,3-1 0,28 95 0,-32-138 0,1 1 0,0-1 0,1 0 0,1-1 0,0 0 0,1 0 0,1-1 0,19 20 0,-26-31 0,1 0 0,1 0 0,-1-1 0,1 0 0,0 0 0,0 0 0,0-1 0,0 1 0,0-2 0,1 1 0,0-1 0,-1 0 0,1 0 0,0-1 0,0 1 0,0-2 0,0 1 0,0-1 0,0 0 0,0-1 0,0 1 0,0-1 0,0-1 0,-1 1 0,1-1 0,11-5 0,-1-1 0,-1 0 0,1-1 0,-1-1 0,-1-1 0,0 0 0,0-1 0,-1-1 0,-1 0 0,0-1 0,-1 0 0,15-23 0,-14 18 0,-2 0 0,0-1 0,0 0 0,-2-1 0,-1 0 0,0 0 0,-2-1 0,0 0 0,2-27 0,-7 39 0,-1-1 0,-1 1 0,0-1 0,-1 1 0,0-1 0,0 1 0,-1 0 0,0 0 0,-1 0 0,0 1 0,-1-1 0,0 1 0,0 0 0,-1 0 0,0 1 0,-1-1 0,1 2 0,-2-1 0,1 1 0,-15-12 0,-8-4 0,-1 2 0,0 1 0,-2 1 0,-49-21 0,28 18 0,-1 3 0,-113-26 0,160 44 0,1 0 0,-1-1 0,1-1 0,0 1 0,0-1 0,0-1 0,0 1 0,0-1 0,0 0 0,1 0 0,0-1 0,-9-8 0,9 6 0,1-1 0,0 0 0,0 0 0,0 0 0,1-1 0,0 1 0,1-1 0,0 0 0,-4-18 0,-21-108 0,11 51 0,-41-125 0,49 185 0,0 0 0,-2 0 0,-1 1 0,-1 1 0,-1 0 0,-1 1 0,0 0 0,-2 1 0,-28-27 0,40 43 0,1 0 0,-1 1 0,0-1 0,0 1 0,0 0 0,-1 0 0,1 0 0,-1 1 0,-10-4 0,13 6 0,0 0 0,1 0 0,-1-1 0,0 2 0,0-1 0,0 0 0,0 0 0,0 1 0,0 0 0,1 0 0,-1-1 0,0 2 0,0-1 0,1 0 0,-1 0 0,1 1 0,-1 0 0,1-1 0,0 1 0,0 0 0,-1 0 0,-2 5 0,-6 7 0,0 1 0,2 0 0,-1 1 0,2 0 0,0 0 0,1 1 0,1 0 0,1 0 0,-5 27 0,-1 15 0,-5 96 0,13-108 0,3 0 0,2 0 0,2 0 0,2 0 0,21 78 0,-17-93 0,0-1 0,2 0 0,2-1 0,1-1 0,1 0 0,1-1 0,1 0 0,2-2 0,24 26 0,-16-23-6,2-2 0,1-1 0,1-2 0,1-1 0,1-1 0,68 31 0,-51-31 27,2-3 0,0-2 0,1-2 0,76 10 0,-16-13-231,0-6 1,1-4 0,-1-5 0,146-23 0,-81 0-171,-2-7-1,-1-8 0,284-107 0,-440 140 381,81-36 0,-92 40 0,0-1 0,0-1 0,0 0 0,-1 0 0,0-1 0,0 0 0,8-9 0,-15 15 0,0 0 0,0 0 0,0 0 0,0-1 0,0 1 0,0 0 0,0 0 0,-1-1 0,1 1 0,-1 0 0,1-1 0,-1 1 0,1-1 0,-1 1 0,0-1 0,0 1 0,0-1 0,0 1 0,0 0 0,0-1 0,0 1 0,0-1 0,0 1 0,-1-1 0,1 1 0,-1-1 0,1 1 0,-1 0 0,1-1 0,-1 1 0,0 0 0,-1-2 0,-1 0 0,-1-1 0,1 1 0,-1 0 0,0 0 0,0 0 0,0 0 0,-1 1 0,-7-3 0,-28-12 308,-1 3-1,-1 1 1,-72-11-1,-141-9 879,-584 9-1096,806 25-90,-178 12 0,186-9 0,-1 1 0,1 1 0,1 1 0,-1 1 0,1 1 0,-23 12 0,37-16 0,1 1 0,0 0 0,1 1 0,0 0 0,0 0 0,0 1 0,-7 9 0,13-14 0,0 0 0,0 0 0,1 0 0,-1-1 0,1 2 0,-1-1 0,1 0 0,0 0 0,0 0 0,0 1 0,0 4 0,1-6 0,0-1 0,0 1 0,1 0 0,-1 0 0,0-1 0,1 1 0,-1 0 0,1 0 0,0-1 0,0 1 0,-1-1 0,1 1 0,0-1 0,0 1 0,0-1 0,1 1 0,-1-1 0,0 0 0,0 1 0,1-1 0,-1 0 0,3 1 0,-1 0 0,0-1 0,0 1 0,0-1 0,0 0 0,0 0 0,0-1 0,0 1 0,0 0 0,0-1 0,0 0 0,1 0 0,-1 0 0,0 0 0,0 0 0,6-2 0,49-18 0,-39 10 0,0 0 0,0-2 0,-2 0 0,1-1 0,-1-1 0,27-29 0,80-113 0,-106 132 0,106-149-497,181-341 1,-234 369-239,-6-2 0,-7-4 1,41-164-1,-82 247 383,-3 0 0,-2-1 0,-4 0 0,-1-72 0,-7 113 254,-1 0 0,-2-1 1,0 1-1,-2 0 0,-2 1 1,0 0-1,-2 0 0,-1 0 1,0 1-1,-3 0 1,0 1-1,-29-41 0,19 38 256,-2 0-1,-1 2 0,-1 1 1,-2 1-1,-42-28 1,-168-88 1460,158 96-1232,-169-103 3396,247 146-3774,0 0 1,0 0-1,0-1 1,0 2-1,0-1 0,0 0 1,0 1-1,-1-1 0,1 1 1,0 0-1,0 0 0,0 0 1,-1 1-1,1-1 1,0 1-1,0-1 0,0 1 1,0 0-1,0 0 0,0 1 1,0-1-1,0 1 0,0-1 1,1 1-1,-1 0 1,0 0-1,1 0 0,0 0 1,-5 6-1,-6 6-13,0 1 0,0 1 0,-18 31 0,-7 19 5,3 2 0,-48 133 0,48-93 0,-28 143 0,58-227 0,1-1 0,2 1 0,0 0 0,1 0 0,3 33 0,-1-51 0,0 1 0,0-1 0,0 1 0,1-1 0,0 0 0,0 0 0,0 0 0,1 0 0,0 0 0,0 0 0,1-1 0,-1 1 0,1-1 0,0 0 0,1 0 0,-1-1 0,1 1 0,0-1 0,0 0 0,1 0 0,-1-1 0,1 1 0,-1-1 0,8 2 0,-6-2 0,0-1 0,1 0 0,-1-1 0,0 0 0,1 0 0,-1-1 0,0 1 0,1-2 0,-1 1 0,14-3 0,-1-2 0,0-1 0,-1 0 0,24-12 0,15-11 0,66-43 0,124-105 0,54-84-164,340-409-1209,-463 452 809,197-314 0,-324 452 462,-5-2-1,-3-2 1,-4-2 0,39-120-1,-71 178 91,-1-1 0,-1 0-1,-1-1 1,-2 0 0,-1 1-1,-1-1 1,-2 0 0,-6-44-1,5 62 14,-1 0-1,0 1 0,0-1 1,-1 1-1,0 0 0,-1 0 1,0 1-1,-1-1 0,-1 1 1,1 0-1,-1 1 1,-1 0-1,0 0 0,0 0 1,-1 1-1,0 0 0,0 1 1,-1 0-1,1 0 0,-2 1 1,1 1-1,-1-1 1,-16-4-1,3 3-2,0 1 0,0 1 0,-1 2 0,1 0 0,-1 2 0,-32 1 0,6 4 61,1 2 0,-54 14 1,30-1 411,2 3 0,0 3 1,2 4-1,1 2 0,-90 57 1,75-34-400,3 3-1,3 4 1,-117 118 0,135-114-72,3 3 0,4 2 0,-86 147 0,-87 253 0,59-32 0,128-314 0,-36 200 0,73-312 0,0 0 0,1-1 0,0 1 0,0 0 0,2 0 0,-1 0 0,1-1 0,6 22 0,-6-30 0,0 1 0,1-1 0,0 1 0,0-1 0,0 0 0,0 0 0,1 0 0,-1 0 0,1 0 0,-1-1 0,1 1 0,0-1 0,0 0 0,1 0 0,-1 0 0,0 0 0,1 0 0,-1-1 0,1 1 0,-1-1 0,1 0 0,-1 0 0,1 0 0,0-1 0,0 1 0,0-1 0,-1 0 0,1 0 0,6-1 0,7 0 0,0-2 0,0 1 0,0-2 0,-1 0 0,1-1 0,-1-1 0,0-1 0,-1 0 0,1-1 0,-1 0 0,14-11 0,3-4 0,-2-2 0,0 0 0,47-55 0,-40 35 0,-2-2 0,-2-1 0,-2-2 0,-3-1 0,-2-2 0,-2 0 0,-2-1 0,-3-2 0,-2 0 0,-3 0 0,-2-2 0,-3 1 0,3-93 0,-12 128 0,-1 0 0,-1-1 0,-1 1 0,-1 0 0,-1 0 0,-1 1 0,0 0 0,-2 0 0,-1 0 0,-15-26 0,15 32 0,0 1 0,-1 1 0,-1 0 0,0 0 0,-1 1 0,0 0 0,-1 1 0,-1 1 0,1 0 0,-1 1 0,-1 0 0,0 1 0,0 1 0,-21-8 0,2 5 0,0 2 0,0 0 0,-1 3 0,1 1 0,-1 1 0,0 2 0,-53 5 0,49 0 0,-1 2 0,1 2 0,0 1 0,1 2 0,0 1 0,-47 24 0,68-28 0,1 1 0,0 1 0,1 1 0,0 0 0,0 1 0,2 0 0,-1 2 0,1-1 0,1 1 0,1 1 0,0 0 0,-12 23 0,18-29 0,1-1 0,1 1 0,0 0 0,0 0 0,0 0 0,1 1 0,0-1 0,1 0 0,0 1 0,1-1 0,0 1 0,0-1 0,1 1 0,0-1 0,1 1 0,0-1 0,0 0 0,1 0 0,1 0 0,-1 0 0,1-1 0,1 1 0,-1-1 0,1 0 0,1 0 0,6 7 0,-2-5 0,0 0 0,1 0 0,0-1 0,0-1 0,1 0 0,0-1 0,1 0 0,0-1 0,0 0 0,0-1 0,1 0 0,-1-1 0,1-1 0,0 0 0,0-1 0,20 1 0,1-1 0,-1-2 0,1-2 0,0-1 0,-1-1 0,57-16 0,9-11 0,-1-4 0,-1-5 0,-3-4 0,122-76 0,-214 118 0,92-59 0,-85 54 0,-1-1 0,1 0 0,-1-1 0,-1 1 0,0-2 0,11-14 0,-18 22 0,0 0 0,1 1 0,-1-2 0,0 1 0,0 0 0,0 0 0,0 0 0,-1 0 0,1 0 0,-1-1 0,1 1 0,-1 0 0,0-1 0,0 1 0,0 0 0,0-1 0,0 1 0,0 0 0,-1 0 0,1-1 0,-1 1 0,1 0 0,-1 0 0,0-1 0,0 1 0,0 0 0,0 0 0,-1 0 0,1 0 0,0 1 0,-1-1 0,1 0 0,-1 0 0,0 1 0,0-1 0,1 1 0,-1 0 0,-4-3 0,-6-3 0,-1 1 0,0 0 0,-1 1 0,1 0 0,-17-3 0,-39-7 0,0 2 0,-85-4 0,-148 6 0,249 10 0,-431 0 0,7 39 0,435-27 0,41-11 0,1 0 0,0 0 0,0 0 0,0 0 0,-1 0 0,1 0 0,0 0 0,0 0 0,-1 0 0,1 0 0,0 0 0,0 0 0,0 0 0,0 1 0,-1-1 0,1 0 0,0 0 0,0 0 0,0 0 0,0 1 0,0-1 0,-1 0 0,1 0 0,0 0 0,0 0 0,0 1 0,0-1 0,0 0 0,0 0 0,0 0 0,0 1 0,0-1 0,0 0 0,0 0 0,0 1 0,0-1 0,0 0 0,0 0 0,0 0 0,0 1 0,0-1 0,0 0 0,0 0 0,0 0 0,0 1 0,0-1 0,0 0 0,0 0 0,1 0 0,-1 1 0,0-1 0,0 0 0,0 0 0,0 0 0,0 0 0,1 0 0,-1 1 0,0-1 0,0 0 0,0 0 0,1 0 0,-1 0 0,0 0 0,0 0 0,9 3 0,0 0 0,0-1 0,0 0 0,0 0 0,12 0 0,93 5-51,0-5-1,0-6 0,-1-4 1,134-27-1,435-130-938,-434 92 963,291-127 0,-432 146 27,-105 54 0,1-2 0,-1 1 0,0 0 0,0 0 0,0-1 0,0 1 0,0-1 0,0 1 0,0-1 0,0 0 0,-1 0 0,1 0 0,-1 0 0,3-4 0,-5 5 0,-1 0 0,1 1 0,-1-1 0,0 1 0,1 0 0,-1-1 0,0 1 0,1 0 0,-1 0 0,1 0 0,-1 0 0,0 0 0,1 0 0,-1 1 0,0-1 0,1 0 0,-1 1 0,1-1 0,-1 1 0,-2 1 0,-81 23 105,-131 58-1,-81 58 936,215-97-1696,-143 101 0,168-102-6170</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6T07:44:35.818"/>
    </inkml:context>
    <inkml:brush xml:id="br0">
      <inkml:brushProperty name="width" value="0.35" units="cm"/>
      <inkml:brushProperty name="height" value="0.35" units="cm"/>
    </inkml:brush>
  </inkml:definitions>
  <inkml:trace contextRef="#ctx0" brushRef="#br0">380 1 24575,'-4'73'0,"-21"125"0,2-44 0,1 130 0,15 331 0,8-587 0,2 0 0,0-1 0,2 1 0,1-1 0,2 0 0,0-1 0,2 0 0,1 0 0,1-1 0,1 0 0,1-1 0,1-1 0,24 29 0,39 58 0,-56-74 0,3 0 0,0-2 0,3-2 0,0 0 0,40 34 0,-66-65 0,0 0 0,0 0 0,-1 0 0,1 0 0,0 0 0,0 0 0,0 0 0,0-1 0,0 1 0,0-1 0,0 1 0,0-1 0,1 0 0,-1 0 0,0 0 0,0 0 0,0 0 0,0 0 0,4-1 0,-2-1 0,0 1 0,1-1 0,-1 0 0,0 0 0,0-1 0,0 1 0,0-1 0,6-5 0,4-7 0,1 0 0,-2-2 0,14-20 0,-23 31 0,55-82 0,81-171 0,20-106 0,-54 85 0,-93 236 0,-1 0 0,-3-1 0,-1-1 0,2-68 0,-9 101 0,-2 0 0,1 1 0,-2-1 0,0 0 0,0 1 0,-1-1 0,-1 1 0,0 0 0,-8-16 0,10 24 0,0 1 0,0 0 0,0-1 0,0 1 0,-1 0 0,0 0 0,1 1 0,-1-1 0,0 1 0,0-1 0,0 1 0,-1 0 0,1 0 0,0 0 0,-1 1 0,1-1 0,-1 1 0,0 0 0,1 0 0,-1 0 0,0 0 0,0 1 0,0-1 0,0 1 0,1 0 0,-1 0 0,0 1 0,0-1 0,0 1 0,0 0 0,1 0 0,-1 0 0,0 0 0,1 1 0,-5 2 0,-30 13 0,1 3 0,0 1 0,2 2 0,0 1 0,2 1 0,1 2 0,-33 36 0,5 2 0,3 1 0,-70 108 0,79-99 0,3 3 0,4 2 0,3 2 0,4 1 0,4 1 0,3 2 0,-20 115 0,36-132 0,4-1 0,2 1 0,3 0 0,8 74 0,0-90 0,2-1 0,3 1 0,1-1 0,3-1 0,38 86 0,-39-105 0,2-2 0,1 1 0,2-2 0,1-1 0,37 43 0,-45-58 0,1-1 0,1-1 0,-1 0 0,2 0 0,-1-1 0,1-1 0,1-1 0,0 0 0,0-1 0,0 0 0,1-2 0,0 0 0,18 3 0,-9-5 0,0 0 0,-1-2 0,1-1 0,0-1 0,0-1 0,0-1 0,-1-2 0,28-7 0,-19 0 0,1 0 0,-2-2 0,0-2 0,-1-1 0,34-24 0,-1-6 0,-3-4 0,-2-2 0,-2-3 0,78-99 0,-85 92 0,-4-2 0,-2-2 0,-3-2 0,48-110 0,-71 134 0,-2 0 0,-2-1 0,-2-1 0,-2 0 0,-2-1 0,-3 1 0,-1-2 0,-3-85 0,-4 109 0,-1 0 0,-1 0 0,-1 1 0,-2 0 0,0 0 0,-1 0 0,-2 1 0,0 0 0,-2 1 0,0 0 0,-26-34 0,18 32 0,-1 1 0,-1 1 0,0 1 0,-2 2 0,0 0 0,-1 1 0,-1 1 0,-1 2 0,-32-14 0,7 7 0,-1 4 0,0 1 0,-1 3 0,-1 2 0,-66-6 0,40 11 0,0 4 0,-157 13 0,185-3 0,0 1 0,0 3 0,1 2 0,1 3 0,-71 31 0,89-32 0,2 2 0,0 1 0,2 1 0,0 2 0,1 0 0,0 3 0,2 0 0,1 1 0,-27 36 0,26-25-4,2 1-1,1 1 1,3 1 0,0 1-1,3 1 1,1 0-1,-19 82 1,24-65-60,3-1 1,2 1-1,3 0 0,2 1 1,10 88-1,3-66 28,3 0 0,4-1 0,3-1 1,3-1-1,4-1 0,4-2 0,2-1 0,77 118 0,-75-138 36,1-1 0,3-2 0,3-2 0,1-2 0,2-1 0,87 62 0,-110-91 0,2-1 0,0 0 0,0-3 0,2 0 0,-1-1 0,2-2 0,-1-1 0,1-1 0,1-1 0,-1-2 0,1-1 0,0-1 0,0-2 0,0-1 0,1-1 0,45-8 0,-35-1-1,-1-2 0,-1-1 0,0-2 0,-1-2 0,-1-1 0,-1-2 0,0-2 0,-2-1-1,56-49 1,-37 24 28,-2-3 0,-2-2 0,-3-2 0,72-111 0,-85 113 124,-3 0 1,-3-2-1,-1-1 1,23-81 0,-41 109-200,-1-1 1,-2 0-1,-1 0 1,0-50-1,-5 61-93,0 0 0,-1 0 0,-1 0 0,0 0 0,-2 1 0,0-1 0,-1 1 0,-11-23 0</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6T07:38:59.276"/>
    </inkml:context>
    <inkml:brush xml:id="br0">
      <inkml:brushProperty name="width" value="0.035" units="cm"/>
      <inkml:brushProperty name="height" value="0.035" units="cm"/>
    </inkml:brush>
  </inkml:definitions>
  <inkml:trace contextRef="#ctx0" brushRef="#br0">1678 719 24575,'-132'2028'-2981,"46"-1575"-2131,254-904 6288,-121 338-1043,85-199 459,130-329 2509,-58-14-1094,-203 654-2007,5-24 0,0-1 0,-1-1 0,-2 1 0,1-39 0,-4 63 9,0-1-1,0 1 0,-1-1 0,1 1 0,-1-1 0,1 1 0,-1-1 0,0 1 0,0-1 0,0 1 0,0 0 0,0-1 0,-1 1 0,1 0 0,-1 0 1,1 0-1,-1 0 0,0 0 0,0 0 0,-4-2 0,3 2 20,-1 0 1,1 1 0,-1 0-1,0-1 1,0 1 0,0 1-1,0-1 1,1 0 0,-1 1-1,0 0 1,0 0 0,-6 1-1,-6 1 50,1 1-1,-1 1 1,1 1-1,0 0 0,0 1 1,-16 8-1,-16 14-77,1 2 0,1 2 0,1 3 0,-54 54 0,-29 38-596,-195 252 0,-62 182 292,248-338 280,9 6 0,-141 355-1,258-557 19,-1-3 5,2 1-1,1 0 1,0 0 0,2 1-1,-4 42 1,10-67 1,-1 1-1,1 0 1,0 0 0,0 0-1,0-1 1,0 1-1,0 0 1,1 0 0,-1 0-1,0-1 1,1 1 0,-1 0-1,1-1 1,0 1 0,0 0-1,-1-1 1,1 1-1,0-1 1,0 1 0,1-1-1,-1 1 1,0-1 0,0 0-1,1 1 1,-1-1 0,0 0-1,1 0 1,-1 0 0,1 0-1,0-1 1,-1 1-1,1 0 1,0-1 0,-1 1-1,1-1 1,0 1 0,0-1-1,0 0 1,-1 0 0,1 0-1,0 0 1,2 0 0,6-1 37,0-1 1,0 0-1,0-1 1,-1 0 0,0 0-1,15-8 1,18-11 301,-2-2 0,-1-2 0,57-47 0,98-105-360,-134 119 61,-3-2 0,75-104 0,-112 138-189,-2-2 1,-1 0-1,-2-1 1,0-1-1,-2 0 1,-2 0-1,-1-2 1,-1 1-1,5-39 1,-9 16-6678</inkml:trace>
  <inkml:trace contextRef="#ctx0" brushRef="#br0" timeOffset="268.56">1307 1934 24575,'-7'65'-4468,"-1"-16"307,-71 1194 5597,78-1212-1436,0 39 15,11 114 0,-9-179 68,0 1 0,0-1 0,0 1 0,1-1 0,0 0 0,0 1 0,3 4 0,-5-9-17,0-1-1,1 1 1,-1-1 0,0 0-1,1 1 1,-1-1 0,1 1-1,-1-1 1,1 1 0,-1-1-1,1 0 1,-1 0 0,1 1-1,-1-1 1,1 0 0,-1 0-1,1 1 1,0-1 0,-1 0-1,1 0 1,-1 0-1,1 0 1,0 0 0,-1 0-1,2 0 1,0-1 158,-1 1 0,1-1 0,0 0-1,-1 0 1,1 0 0,-1 0 0,1 0 0,-1 0 0,0 0-1,1-1 1,-1 1 0,0-1 0,1-1 0,18-27 13,-1-1 0,-2-1 1,-1-1-1,12-34 0,-6 16-323,324-819-356,-69-29 0,-177 407-683,-76 323-4499</inkml:trace>
  <inkml:trace contextRef="#ctx0" brushRef="#br0" timeOffset="4596.11">2129 744 24575,'-68'151'0,"6"3"0,-82 318 0,110-330 0,6 2 0,-17 257 0,46-378 0,5-47 0,51-294 0,-49 251 0,-2 0 0,-8-126 0,0 165 0,-2-1 0,-1 1 0,-1 0 0,-1 0 0,-2 1 0,-1 0 0,0 0 0,-2 1 0,-2 1 0,0 0 0,-1 1 0,-2 0 0,0 2 0,-1 0 0,-2 0 0,0 2 0,-1 1 0,-1 0 0,-1 2 0,0 0 0,-1 2 0,-1 0 0,-1 2 0,0 1 0,0 1 0,-1 1 0,0 1 0,-1 2 0,-35-6 0,30 9-3,-1 1 1,0 1-1,0 2 0,0 2 0,1 1 0,-1 1 1,1 2-1,-54 16 0,48-8 12,0 2 0,1 1 0,1 2 0,1 1 0,1 2 0,-47 38 0,32-16-86,3 1 0,1 3 1,2 1-1,3 3 0,2 1 1,2 2-1,3 1 1,-51 115-1,48-79 41,3 1 1,5 2 0,-21 120-1,39-149 38,2 1 0,4 0 0,2 1 0,4-1 0,14 109-1,-11-151-1,1-1 0,1 0 0,1 0 0,1-1 0,1 1 0,1-2 0,22 37 0,-25-49 0,0-1 0,0 0 0,0 0 0,1 0 0,1-1 0,-1 0 0,1-1 0,1 0 0,-1-1 0,1 1 0,1-2 0,-1 1 0,1-2 0,-1 1 0,1-1 0,1-1 0,-1 0 0,12 1 0,-9-3 0,0 0 0,0 0 0,-1-2 0,1 0 0,0 0 0,22-7 0,-4-1 0,59-26 0,35-28-117,205-138 0,6-30-819,426-351-1177,-49-70 1052,-404 309 36,-258 276 907,-2-3 0,-4-2 1,48-99-1,-81 144 223,-1 0-1,-1-1 0,-1-1 0,-2 1 0,-1-2 1,6-58-1,-12 76 43,-1 1 0,0 0 0,-1-1 0,0 1 0,-1 0 0,0-1 0,0 1 0,-2 0 0,1 0 0,-1 1 0,-1-1 1,0 1-1,-1 0 0,0 0 0,0 1 0,-1 0 0,0 0 0,0 0 0,-1 1 0,-14-11 0,8 8-51,-2 1 1,1 0 0,-1 1-1,-1 1 1,1 1-1,-1 0 1,-1 1-1,1 1 1,-1 0-1,0 2 1,0 0-1,-1 1 1,1 0-1,0 2 1,-1 0-1,1 1 1,-24 5-1,-2 3 82,0 1 0,1 3 0,1 1 0,0 2 0,-77 42 0,48-17-356,3 2 0,1 4 0,3 2 0,2 3-1,-86 92 1,84-71-320,3 3 1,4 2-1,3 3 0,-58 116 0,64-95-49,4 2-1,5 1 0,4 3 0,5 0 1,5 2-1,5 1 0,4 1 0,-1 216 1,18-275 359,2 0 1,2 0 0,2-1 0,3 0 0,31 97 0,-33-128 291,0-1 0,1 0 0,2-1 0,0 0 0,0 0 0,2-1-1,0-1 1,1 0 0,1-1 0,1 0 0,0-2 0,1 0 0,0 0 0,1-2 0,1 0 0,38 18 0,-33-21 161,1-1 1,0 0-1,0-2 1,0-1-1,1-2 1,0 0-1,-1-1 1,1-2-1,0-1 1,0 0-1,0-2 1,-1-1-1,1-1 1,-1-2-1,0 0 1,-1-1-1,0-2 1,0 0-1,23-15 1,-13 5 180,-1-1 1,-1-2 0,-1-1-1,-1-1 1,-1-2 0,36-41 0,-39 36-878,-2 0 0,-1-2 0,25-48 0,-29 43 254,-2-2 0,-2 1 1,-2-2-1,-1 0 0,-2 0 1,-2-1-1,-2 0 0,-2-1 1,-2 1-1,-2-1 0,-1 1 1,-3-1-1,-1 1 0,-2 0 1,-2 0-1,-2 1 0,-2 0 1,-2 1-1,-1 1 0,-2 0 1,-2 2-1,-1 0 0,-2 1 1,-2 1-1,-1 1 0,-2 1 1,-1 2-1,-2 1 0,-1 1 1,-1 2-1,-47-31 0,56 44 177,0 0 0,-1 2 0,0 1 0,-1 1 0,0 2 0,-1 0 0,0 1 0,0 2 0,0 1 0,-1 1 0,0 2 0,0 0 0,0 2 0,0 1 0,0 1 0,0 1 0,1 2 0,-29 8 0,3 4 440,1 2 0,1 2 0,0 3 0,2 1 0,1 3 0,-79 60 0,38-14 353,2 4 0,-97 113 0,53-39-1149,7 6 0,7 5 0,7 6 0,8 3-1,7 5 1,-119 316 0,188-423 197,3 2 1,3 0-1,3 2 0,-12 138 1,27-195 158,2 0 0,1 0 0,0-1 0,1 1 0,0 0 0,1-1 0,2 1 0,6 17 0,-9-29 0,0 0 0,1 0 0,0 0 0,0 0 0,0 0 0,1-1 0,0 0 0,-1 1 0,2-1 0,-1-1 0,0 1 0,1-1 0,0 1 0,-1-1 0,1-1 0,0 1 0,1-1 0,-1 1 0,0-2 0,1 1 0,-1-1 0,1 1 0,0-1 0,-1-1 0,9 1 0,-1-1 25,-1-1 0,1 0 1,-1 0-1,0-2 0,1 1 1,-1-2-1,19-7 0,-2-2 100,0-1 1,27-19-1,29-24-104,-3-4-1,140-135 1,118-179-3002,-250 262 2801,-4-4 0,103-186 0,-148 224 219,-3-1 1,-4-2-1,-3-1 1,-4-2-1,20-109 0,-41 158-118,-1 0-1,-1-1 1,-3 0 0,0 0-1,-8-58 1,4 83 168,1-1 1,-2 0 0,1 1-1,-2 0 1,0-1-1,0 2 1,-1-1-1,-10-15 1,11 21 252,-1-1 0,1 1 0,-1 0 0,0 0 0,-1 1 0,1 0-1,-1 0 1,0 0 0,0 1 0,-1 0 0,1 0 0,-1 1 0,0 0 0,-9-2 0,7 3-247,1 0-1,-1 1 1,0 0 0,1 1 0,-1 0-1,0 0 1,1 1 0,-1 0 0,1 1-1,-1 0 1,1 1 0,0-1 0,0 2-1,0-1 1,0 2 0,1-1 0,-1 1-1,-14 11 1,1 2-95,1 0-1,2 2 1,0 0-1,1 1 1,-28 41-1,-1 14-93,3 1 0,4 2 0,3 2-1,-36 119 1,27-44-300,-39 244 0,66-269 394,-6 253 0,26-327 0,2 0 0,2 0 0,3 0 0,3-1 0,2 0 0,38 102 0,-44-141 0,1 0 0,1-1 0,0 0 0,1 0 0,1-1 0,0-1 0,1 0 0,22 20 0,-27-28 0,1 0 0,0 0 0,0-1 0,0 0 0,1-1 0,0 0 0,0 0 0,0-1 0,0 0 0,0-1 0,1 0 0,-1 0 0,1-1 0,0 0 0,-1-1 0,1 0 0,15-2 0,-8-1 0,-1 0 0,1-2 0,-1 0 0,0-1 0,0 0 0,-1-1 0,21-13 0,-3-1 0,-1-2 0,38-35 0,-1-8 28,-4-2 0,-2-3 0,86-128 0,-76 85 86,112-241 0,-141 257-116,-5-3 0,-5-1-1,29-138 1,-55 194 1,-1 1 0,-2-1 0,-2 0 1,-2 0-1,-2 0 0,-2 0 0,-2 0 0,-2 0 0,-2 1 0,-19-58 1,16 74 26,-1 1 1,-1 0 0,-1 1 0,-2 0-1,0 1 1,-2 2 0,-1-1 0,-1 2-1,-27-24 1,29 31 11,0 0 1,-1 2-1,0 0 0,-1 1 0,-1 1 1,0 2-1,0 0 0,-1 1 0,0 1 1,-1 1-1,1 1 0,-29-3 0,38 8-45,-1 1 0,0 0 0,1 1 0,-1 1 0,1 0-1,-1 1 1,1 0 0,0 2 0,0-1 0,0 2 0,1 0 0,0 0-1,0 1 1,0 1 0,1 0 0,0 1 0,1 0 0,0 1-1,-17 19 1,1 2-144,2 1 0,2 2 0,0 0 0,3 1 0,-30 69 0,22-37 151,-32 121 0,50-146 0,2-1 0,2 1 0,1 1 0,2 53 0,2-89 32,2-1 1,-1 1-1,0-1 0,1 1 0,0-1 0,1 1 0,0-1 0,0 0 1,0 1-1,0-1 0,1 0 0,0-1 0,1 1 0,-1 0 1,1-1-1,0 0 0,0 0 0,1 0 0,-1 0 0,1-1 1,0 0-1,0 0 0,1 0 0,-1 0 0,1-1 0,0 0 0,0 0 1,0-1-1,0 0 0,0 0 0,1 0 0,-1-1 0,1 0 1,-1 0-1,1 0 0,-1-1 0,13-1 0,3 0-32,0-2 0,0 0 0,0-2 0,-1 0 0,1-1 0,-1-2 0,-1 0 0,0-1 0,0-1 0,0-1 0,24-18 0,3-6 0,-2-1 0,-1-2 0,42-50 0,-47 45 0,-2-1 0,-2-2 0,54-92 0,-76 113 0,-1 0 0,-1-1 0,-1 0 0,-1-1 0,-1 1 0,-1-2 0,-2 1 0,-1-1 0,1-54 0,-6 68 0,0 0 0,-1-1 0,-1 1 0,0 0 0,-1 0 0,-1 1 0,0-1 0,-1 1 0,0 0 0,-1 1 0,0 0 0,-18-23 0,20 30 0,1 0 0,-1-1 0,0 2 0,0-1 0,-1 0 0,1 1 0,-1 0 0,0 1 0,0-1 0,-1 1 0,1 0 0,0 1 0,-1-1 0,0 1 0,0 1 0,1-1 0,-1 1 0,0 0 0,0 1 0,0 0 0,0 0 0,0 0 0,0 1 0,0 0 0,0 0 0,0 1 0,-12 4 0,4 1 0,1 0 0,0 1 0,1 0 0,-1 1 0,2 1 0,-1 0 0,2 0 0,-1 1 0,1 1 0,1 0 0,0 1 0,-11 18 0,1 3 0,2 0 0,1 2 0,-24 73 0,24-52 0,2 0 0,4 0 0,1 1 0,4 0 0,1 1 0,4-1 0,2 1 0,2-1 0,3 1 0,19 79 0,-15-97 0,1-1 0,2-1 0,2 0 0,2-1 0,1 0 0,2-2 0,1 0 0,2-1 0,1-2 0,2 0 0,2-2 0,0-1 0,2-1 0,1-1 0,50 33 0,-46-40 0,0-1 0,2-2 0,0-1 0,1-2 0,1-2 0,0-2 0,0-1 0,1-2 0,0-1 0,1-3 0,0-1 0,62-4 0,-74-1 0,-1-2 0,0-1 0,0-1 0,0-2 0,-1 0 0,0-2 0,-1-1 0,29-16 0,-36 15 0,1 0 0,-2-2 0,0 0 0,0-1 0,-1-1 0,-1-1 0,-1 0 0,-1-1 0,0 0 0,21-39 0,-24 36-96,0-1 0,-2 0-1,-1-1 1,-1 0-1,-1 0 1,0 0 0,-2-1-1,-1 0 1,-1 0 0,-2-36-1,-2 29-194,-2-1-1,-1 1 1,-2-1-1,-1 2 1,-1-1-1,-2 1 1,-17-35-1,2 15-85,-3 1 0,-2 2 1,-2 1-1,-1 2 0,-3 1 0,-1 1 0,-3 3 0,-71-55 0,73 64 377,-1 3 0,-2 1 0,0 2 0,-49-19 0,72 35 0,-1 1 0,0 1 0,0 0 0,-1 2 0,1 0 0,-1 1 0,0 2 0,0 0 0,0 1 0,0 1 0,0 1 0,-23 5 0,20-1 156,1 1-1,0 2 0,0 0 0,1 2 1,0 0-1,-38 27 0,29-13 435,0 0 0,2 2 0,-45 52-1,24-14 192,3 2-1,2 2 1,-53 114-1,49-81-1134,5 3 0,-48 173 0,78-223 341,2 2 0,3-1-1,2 1 1,2 0 0,3 1 0,3-1 0,8 60 0,-6-93 10,2 0 1,1-1-1,0 1 0,2-1 0,1-1 1,0 1-1,24 38 0,-25-49 4,0-1-1,1 0 0,1 0 0,0 0 1,0-1-1,1-1 0,0 0 1,0-1-1,1 0 0,0 0 0,1-1 1,0-1-1,0 0 0,19 5 1,-10-5 18,0-2-1,1 0 1,-1-2 0,1 0 0,-1-2 0,1 0 0,-1-2 0,1 0 0,-1-2 0,0 0 0,22-8 0,2-3-246,-2-1-1,0-3 1,-1-1-1,54-36 1,-29 10-787,-2-2 0,-2-3 1,-2-3-1,-3-3 0,-2-2 0,72-98 1,-82 91 698,-2-2 0,-3-3 1,-4 0-1,-2-3 0,-4-1 1,35-121-1,-55 147 307,-1-1 0,-3 0 0,-2-1 0,-2 0 1,-2 1-1,-3-1 0,-12-94 0,5 105 8,-1 1 1,-2 0-1,-1 0 1,-2 1-1,-2 1 1,-2 0-1,-1 1 1,-1 1-1,-2 1 1,-35-41-1,18 33 0,-2 1 0,-2 3 0,-1 1 0,-2 2 0,-1 3 0,-2 1 0,-1 3 0,-1 2 0,-1 2 0,-107-33 0,78 34 0,-1 3 0,0 4 0,-2 4 0,1 4 0,-1 3 0,-156 11 0,181 0 0,0 3 0,1 2 0,0 3 0,1 2 0,1 3 0,1 2 0,0 2 0,-61 38 0,86-42 0,0 1 0,2 2 0,0 0 0,1 2 0,2 1 0,-30 37 0,39-40 0,0 1 0,2 1 0,0 0 0,2 0 0,0 1 0,2 1 0,1 0 0,-11 52 0,15-50 86,2-1 0,0 1 0,2 0 0,1 0-1,1-1 1,2 1 0,1 0 0,0-1 0,15 43 0,-8-38 86,2 0 0,1-2 0,2 1 0,1-2 0,1 0 1,1-1-1,28 30 0,-8-17 433,2-2 1,2-1-1,1-2 1,2-2-1,1-2 1,1-3-1,2-1 0,1-3 1,68 24-1,-60-29-460,0-2 0,2-3-1,0-3 1,0-2 0,0-3-1,117-2 1,-131-7-140,0-2-1,0-3 1,-1-1-1,0-2 1,0-3 0,-1-1-1,-1-2 1,0-3-1,64-36 1,-87 42 57,-1-1 0,0 0 1,-1-2-1,0 0 0,-2-1 0,0-1 1,-1-1-1,22-32 0,-30 39-48,-1-1 0,0-1 1,-1 0-1,0 1 0,-1-2 0,-1 1 0,0 0 0,-1-1 1,-1 0-1,0 0 0,-1 0 0,0 0 0,-1 0 1,-1 0-1,-3-16 0,-2 5 119,-1 1 0,-1 0 1,-1 1-1,-1 0 0,-1 1 0,-2 0 0,0 0 1,-26-33-1,1 9-22,-2 2-1,-74-65 1,73 74-111,-2 1 0,-2 3 0,0 1 0,-2 3 0,-2 1 0,-92-36 0,117 55 0,0 2 0,0 0 0,-1 1 0,1 2 0,-1 0 0,0 2 0,-37 2 0,44 1 0,1 0 0,0 2 0,-1 0 0,1 1 0,1 1 0,-1 0 0,1 1 0,0 1 0,1 0 0,0 2 0,-22 16 0,13-4-282,1 0-1,2 1 0,0 1 1,1 0-1,2 2 0,1 1 1,0 0-1,2 1 0,2 0 1,0 1-1,-14 54 0,17-48-25,1 0 0,3 1-1,0 0 1,3 0-1,1 0 1,1 1 0,2-1-1,2 1 1,1-1 0,10 36-1,-7-46 309,2 0 0,0 0 0,2-1 0,1 0 0,1-1 0,1-1 0,1 0 0,1 0 0,1-2 0,1 0 0,1-1 0,0-1 0,2-1 0,0 0 0,1-2 0,1 0 0,0-2 0,1 0 0,0-2 0,1-1 0,1-1 0,0-1 0,0-1 0,44 8 0,-20-10-10,0-3 1,1-1-1,-1-2 0,0-3 0,0-2 0,0-2 1,-1-2-1,0-3 0,0-1 0,57-25 0,-34 8-23,-2-3-1,-2-3 1,-1-3 0,-1-3-1,116-98 1,-139 102 17,-3-2 1,-1-2-1,-1-1 1,39-61 0,-65 85 16,0 0 0,-1-1 0,-1 0 0,-1-1 0,0 0 0,-2 0 0,0-1 0,-2 0 0,0 0 1,-2 0-1,0 0 0,-1-1 0,-3-33 0,-1 41 84,0 1 0,-1 0 0,-1 0 0,-1 0 0,0 0 0,0 1 0,-1 0 0,-1 0 0,0 1 0,-1 0 0,-11-13 0,4 7 237,-1 2 1,0 0-1,-1 0 1,-1 2-1,-1 0 1,-29-16-1,4 8 247,0 1 1,-2 2-1,-1 3 0,0 1 1,-95-16-1,85 23-527,0 2-1,0 3 1,-1 3 0,1 2 0,0 2 0,0 3 0,0 3-1,1 2 1,0 2 0,1 3 0,-75 34 0,86-31-45,2 2 0,0 2 1,2 2-1,0 2 0,2 1 0,1 2 1,2 2-1,1 1 0,1 1 1,2 2-1,2 2 0,2 0 1,1 2-1,-21 45 0,27-43-285,3 1 0,2 1 0,1 0 0,3 1 0,1 0 0,3 1 0,1 0-1,3 0 1,2 0 0,1 0 0,14 87 0,-8-99 85,1 0-1,2 0 1,2-1 0,1 0-1,2-1 1,0 0-1,3-2 1,1 1 0,1-2-1,1-1 1,2 0 0,0-2-1,2 0 1,2-2 0,0 0-1,38 26 1,-35-31 203,1-2 0,1-1 0,1-1 0,0-2 0,1-1 0,1-1 0,0-2 0,0-1 0,1-2 0,46 3 0,-34-8 0,0-2 0,0-1 0,0-3 0,-1-2 0,1-2 0,-1-2 0,51-19 0,-28 3 0,0-3 0,-2-2 0,-2-4 0,-1-3 0,-2-2 0,-2-3 0,-1-2 0,-3-3 0,89-98 0,-107 103 0,-3-2 0,-2-2 0,-1-1 0,-3-1 0,-2-1 0,-2-2 0,19-59 0,-35 84 0,-1-1 0,-1 1 0,-1-1 0,-1-1 0,-2 1 0,-1-1 0,-2 1 0,0-1 0,-2 1 0,-1-1 0,-1 1 0,-2 0 0,0 0 0,-2 0 0,-23-52 0,15 51-18,-1 1-1,-2 1 1,-1 0 0,-1 1 0,-1 2-1,-1 0 1,-1 1 0,-1 2 0,-1 0-1,-1 2 1,-1 0 0,0 2 0,-61-26-1,35 22 179,0 1 0,-1 3-1,-1 3 1,0 2 0,-1 2-1,0 3 1,-74 0 0,69 8 1228,0 3 1,-110 21 0,111-11-1167,1 3 0,1 2-1,1 2 1,1 3 0,-75 43 0,90-41-331,2 0 1,0 3 0,3 1 0,0 2-1,-56 64 1,68-66 161,2 0-1,2 2 0,1 1 1,1 0-1,1 1 0,3 1 1,-22 67-1,32-82-47,0 0 0,1 1 0,1-1-1,1 0 1,0 1 0,3 24 0,-1-36-5,2 0 0,-1 0-1,1 1 1,0-1 0,1 0 0,0-1 0,1 1 0,-1 0 0,2-1 0,-1 0-1,1 0 1,0 0 0,1-1 0,0 1 0,10 8 0,-5-6 10,0-1-1,1-1 1,-1 0 0,2-1 0,-1 0 0,1-1 0,0 0-1,0-1 1,23 5 0,-14-5 42,0-1 0,0-2 0,0 0 0,1-2 0,33-2 0,-6-5-15,0-2 0,0-3-1,-1-1 1,79-34 0,-17-2-131,-2-4 0,-3-6 0,-2-4 0,-3-4-1,160-141 1,-155 104 94,-97 93 0,0 0 0,0-1 0,-1 0 0,-1 0 0,0-1 0,-1 0 0,8-20 0,-13 27 0,1 0 0,-1 0 0,0 0 0,0 0 0,-1 0 0,0 0 0,0 0 0,0 0 0,-1 0 0,0 0 0,0 0 0,0 1 0,-1-1 0,0 0 0,0 0 0,0 1 0,-1-1 0,0 1 0,0 0 0,0 0 0,-1 0 0,1 0 0,-1 1 0,0-1 0,-1 1 0,1 0 0,-1 0 0,0 1 0,0-1 0,-6-2 0,-9-5 0,0 1 0,0 1 0,-1 0 0,0 2 0,0 1 0,-1 0 0,-22-2 0,-8 2 65,0 2 0,0 2 0,0 2 0,0 3 0,0 2 0,1 2 0,-67 19 0,47-6-56,1 3 0,1 3 0,1 3 0,-102 60 0,124-61-9,2 2 0,1 2 0,2 2 0,1 1 0,1 2 0,2 2 0,2 1 0,2 2 0,2 1 0,1 2 0,3 1 0,1 1 0,3 1 0,1 1 0,3 0 0,-13 54 0,27-82 0,1-1 0,1 1 0,1 0 0,0 0 0,2 0 0,0 0 0,1 0 0,5 25 0,-4-40 0,-1 1 0,1 0 0,0-1 0,0 1 0,1-1 0,0 0 0,0 0 0,1 0 0,-1 0 0,1-1 0,0 0 0,1 1 0,-1-1 0,1-1 0,0 1 0,0-1 0,1 0 0,-1 0 0,1 0 0,0-1 0,0 0 0,0 0 0,1 0 0,-1-1 0,0 0 0,1 0 0,0-1 0,8 2 0,2-3 0,0 1 0,0-2 0,-1 0 0,1-2 0,0 1 0,-1-2 0,0 0 0,0-1 0,0-1 0,0 0 0,-1-1 0,15-9 0,25-18 0,89-69 0,-137 98 0,87-70 0,159-165 0,-197 178 0,-4-2 0,-2-2 0,67-118 0,-110 172 0,0 0 0,0-1 0,-1 0 0,-1 0 0,0-1 0,-1 1 0,0-1 0,3-24 0,-7 37 0,0 0 0,0-1 0,1 1 0,-1 0 0,0-1 0,0 1 0,0-1 0,-1 1 0,1 0 0,0-1 0,0 1 0,-1 0 0,1-1 0,-1 1 0,1 0 0,-1 0 0,0-1 0,1 1 0,-1 0 0,0 0 0,0 0 0,0 0 0,0 0 0,0 0 0,0 0 0,0 0 0,0 0 0,0 1 0,0-1 0,0 0 0,-1 1 0,1-1 0,0 1 0,0-1 0,-1 1 0,1-1 0,-1 1 0,1 0 0,0 0 0,-1 0 0,1 0 0,0 0 0,-3 0 0,-2 1 0,-1 1 0,1-1 0,0 1 0,0 1 0,0-1 0,1 1 0,-1 0 0,-6 5 0,-11 9 0,0 1 0,2 2 0,0 0 0,2 1 0,0 1 0,1 1 0,1 0 0,-15 31 0,-12 27 0,-43 110 0,34-56 0,-43 167 0,75-215 0,3 1 0,4 1 0,-2 101 0,14-161 0,2-1 0,1 1 0,1-1 0,1 1 0,1-1 0,2 0 0,17 49 0,-21-71 0,1-1 0,-1 0 0,1 1 0,0-1 0,0 0 0,1 0 0,-1-1 0,1 1 0,0-1 0,0 0 0,1 0 0,-1 0 0,1 0 0,0-1 0,0 0 0,0 0 0,1 0 0,-1-1 0,0 1 0,1-1 0,0-1 0,0 1 0,-1-1 0,1 0 0,0 0 0,0-1 0,0 1 0,0-1 0,0-1 0,11-1 0,2-2 0,1-1 0,-2-1 0,1-1 0,-1-1 0,0 0 0,0-1 0,-1-1 0,20-15 0,3-6 0,-1-2 0,-2-1 0,-1-2 0,-2-2 0,-2-1 0,50-77 0,-27 24 0,-4-3 0,46-118 0,-65 137 0,-4-1 0,32-142 0,-55 188 0,-1 0 0,-2 0 0,0 0 0,-5-40 0,1 52 0,-1 0 0,0 1 0,-2-1 0,0 1 0,-1 0 0,-1 0 0,-1 1 0,-9-17 0,8 19 0,-1 1 0,0 0 0,-1 1 0,0 0 0,-1 0 0,-1 2 0,0-1 0,0 2 0,-1 0 0,-22-12 0,14 11 0,0 1 0,-1 1 0,0 1 0,-1 0 0,1 2 0,-42-5 0,20 8 0,0 1 0,0 2 0,0 2 0,0 2 0,1 2 0,-1 2 0,-64 21 0,43-6-65,1 4-1,1 2 0,1 3 0,2 2 1,1 4-1,2 1 0,2 4 1,-88 85-1,95-79 27,3 2 0,2 2 0,2 2 0,3 1 0,2 3 1,3 1-1,3 1 0,-46 127 0,67-158 39,2 1 0,1-1 0,2 1 0,1 0 0,1 0 0,2 52 0,2-71 0,0 1 0,0-1 0,2 1 0,-1-1 0,2 0 0,0 0 0,0 0 0,1-1 0,0 0 0,1 0 0,0 0 0,1 0 0,0-1 0,1 0 0,0-1 0,0 1 0,1-2 0,0 1 0,12 7 0,-4-6 31,1-1 1,0 0-1,1-1 0,-1-1 1,1-1-1,1-1 1,-1-1-1,1 0 0,0-1 1,0-2-1,0 0 0,0-1 1,0 0-1,31-7 1,2-1 62,-1-3 0,0-3 0,-1-1 0,69-32 0,-22 1-173,-2-4 1,-3-5-1,-2-3 0,-2-5 0,-4-3 0,-2-4 1,-3-3-1,-4-4 0,131-171 0,-183 213 79,-1 0 0,-1-1 0,-3-1 0,0-1 0,-3-1 0,14-46 0,-26 72 0,-1-1 0,0 0 0,-1 0 0,0 0 0,-1 0 0,-1-1 0,0 1 0,-1 0 0,0 0 0,-1 0 0,-1 0 0,0 0 0,-1 0 0,-1 1 0,0 0 0,-1 0 0,0 0 0,-1 0 0,0 1 0,-1 0 0,-15-17 0,7 12 27,-1 1-1,-1 1 0,0 0 0,-1 2 1,0 0-1,-1 1 0,0 1 0,-1 1 1,-1 1-1,1 1 0,-1 0 1,-1 2-1,1 1 0,-1 0 0,0 2 1,0 1-1,0 0 0,-1 2 0,1 1 1,0 1-1,0 0 0,0 2 0,0 1 1,1 0-1,0 2 0,0 1 0,0 0 1,1 2-1,-37 22 0,19-5-26,1 2 0,1 2 0,1 2 0,2 0 0,2 3 0,1 0 0,-52 82 0,41-46 0,2 1 0,4 2 0,-47 142 0,64-156 0,-14 75 0,29-110 0,0 0 0,2 1 0,1-1 0,2 0 0,4 43 0,-4-62 0,0-1 0,1 1 0,0 0 0,0-1 0,0 0 0,1 1 0,-1-1 0,1 0 0,1 0 0,-1-1 0,1 1 0,0-1 0,1 1 0,-1-1 0,1-1 0,0 1 0,0-1 0,1 1 0,8 4 0,-5-5 0,0 0 0,0-1 0,0 0 0,0-1 0,0 0 0,1 0 0,-1-1 0,0 0 0,1-1 0,-1 0 0,1 0 0,-1-1 0,15-3 0,1-1 0,0-2 0,0 0 0,-1-2 0,0-1 0,0-1 0,28-17 0,126-98 0,-149 105 0,98-79-185,-4-4-1,-5-6 1,-5-5-1,150-196 1,-257 302 185,34-45 0,55-98 0,-86 136 0,-1-1 0,-1 1 0,0-2 0,-1 1 0,-1-1 0,-1 0 0,-1 0 0,0 0 0,-1-1 0,-1-34 0,-2 44 0,-1 1 0,1 0 0,-2-1 0,1 1 0,-1 0 0,0 0 0,-1 0 0,1 0 0,-2 1 0,1 0 0,-1-1 0,0 2 0,0-1 0,-1 0 0,0 1 0,0 0 0,-1 1 0,0-1 0,0 1 0,0 1 0,0-1 0,-10-3 0,-7-3 0,-1 1 0,0 2 0,0 0 0,0 2 0,-1 0 0,-28-1 0,6 3 0,1 3 1,-1 1 0,0 3-1,0 1 1,0 3-1,1 2 1,0 1-1,1 3 1,0 2 0,2 2-1,-1 2 1,-48 28-1,13 0-32,2 4-1,3 3 1,2 3-1,2 3 1,-86 96-1,84-76 24,5 3 0,2 4 0,5 2 0,4 2-1,3 3 1,5 2 0,4 2 0,-62 204 0,93-252-32,2 2-1,3 0 0,2 0 1,-1 65-1,8-99 42,0-1-1,1 1 0,1-1 0,0 0 0,2 1 1,0-1-1,1-1 0,0 1 0,1-1 0,1 0 1,1 0-1,0 0 0,1-1 0,1-1 1,0 0-1,16 17 0,-17-23 25,1 0 1,1 0-1,0-1 1,0 0-1,0-1 0,1 0 1,0 0-1,0-2 0,0 1 1,1-2-1,-1 0 1,1 0-1,0-1 0,0-1 1,0 0-1,0 0 0,0-1 1,0-1-1,22-4 1,2-3 83,0-1 0,-1-2 0,0-1 1,0-2-1,56-31 0,-5-5-178,-4-3 1,-1-4-1,126-116 0,186-240-439,-284 281 510,93-147 0,-160 212-11,-3-3 0,-2-1-1,-4-2 1,34-104 0,-61 152 7,0 0 1,-2 0-1,-1-1 0,0 1 1,-2-1-1,-2 0 1,0 0-1,-1 0 0,-7-38 1,5 50 11,-1 1 1,0-1 0,-1 1-1,0 1 1,-1-1 0,0 1 0,-1 0-1,0 0 1,-1 0 0,-1 1-1,0 1 1,0 0 0,-1 0 0,0 0-1,-1 1 1,0 1 0,0 0-1,-1 0 1,-13-6 0,8 6 46,0 1 0,-1 1 0,1 0 0,-1 1 0,-1 1 0,1 1 0,0 0 1,-1 1-1,1 2 0,-1-1 0,0 2 0,1 1 0,-1 0 0,1 1 0,0 1 0,0 1 0,-20 8 0,-2 4-64,0 1-1,2 2 1,0 2 0,1 2-1,2 1 1,-44 40-1,-8 15-142,4 4 0,4 3-1,-124 177 1,87-85-544,-114 236-1,36 27 383,162-349 334,4 1 0,-30 177 0,52-226-21,-1 75 0,8-104 0,0-1 0,0 1 0,2 0 0,0-1 0,0 1 0,2-1 0,9 23 0,-11-31 10,1 0 1,-1-1 0,1 1 0,1-1-1,-1 0 1,1-1 0,0 1-1,0-1 1,0 0 0,1 0-1,0 0 1,0-1 0,0 0 0,1 0-1,-1-1 1,1 0 0,0 0-1,0 0 1,0-1 0,0 0 0,0 0-1,1-1 1,-1 0 0,1 0-1,12-1 1,2-1 73,1-2-1,-1 0 1,0-2-1,0 0 1,-1-1-1,1-2 1,30-14-1,29-18 363,-1-3-1,90-66 1,137-128-751,208-225-1053,-400 343 1364,-7-5-1,113-166 1,-183 234-6,-2-1 0,-4-2 0,-1-1 0,-4-2 0,34-110 0,-53 141 0,-2 1 0,-1-1 0,-2 0 0,-1 0 0,-1-1 0,-4-34 0,0 43 0,-1 0 0,-1 0 0,0 1 0,-2 0 0,-1 0 0,-1 1 0,0 0 0,-2 0 0,-15-22 0,10 20 70,-1 2 1,0 0-1,-2 1 0,-1 0 0,0 2 1,-1 1-1,-1 0 0,0 1 0,-2 2 1,0 0-1,0 2 0,-1 0 0,0 2 1,-1 1-1,-34-8 0,31 11-35,-2 1-1,1 1 1,0 2 0,-1 1-1,1 1 1,0 1 0,-1 2-1,1 1 1,0 2 0,0 1-1,1 1 1,0 1 0,-45 22-1,20-2-90,1 4-1,2 1 1,1 3 0,2 1-1,2 3 1,1 2-1,2 2 1,-69 95-1,44-42-32,5 2 0,4 4 1,-77 185-1,26 22 89,97-261 0,2 0 0,2 1 0,2 0 0,0 66 0,7-101 0,1 0 0,0 0 0,1-1 0,0 1 0,2-1 0,5 17 0,-8-27 0,1 0 0,0-1 0,0 0 0,1 1 0,-1-1 0,1 0 0,0 0 0,0-1 0,0 1 0,0 0 0,1-1 0,-1 0 0,1 0 0,0 0 0,0 0 0,0-1 0,1 0 0,-1 1 0,0-1 0,1-1 0,-1 1 0,1-1 0,5 1 0,-1-1 0,0 0 0,0-1 0,-1 0 0,1-1 0,0 1 0,0-2 0,-1 1 0,17-6 0,-2-2 0,0 0 0,24-15 0,31-21 172,-2-3 1,-2-4 0,-3-3 0,92-91-1,-143 128-323,-1-2-1,-1 0 0,-1-1 0,-1-1 1,-1 0-1,0-1 0,-2-1 1,16-41-1,-10 1-6674</inkml:trace>
  <inkml:trace contextRef="#ctx0" brushRef="#br0" timeOffset="30554.38">1653 2357 24575,'-38'54'0,"3"1"0,2 2 0,3 1 0,2 1 0,-32 103 0,40-106 0,4 1 0,-11 64 0,25-65 0,2-55 0,0 0 0,0 0 0,0 0 0,0 0 0,0 1 0,1-1 0,-1 0 0,0 0 0,0 0 0,1 0 0,-1 0 0,0 0 0,1-1 0,-1 1 0,1 0 0,-1 0 0,1 0 0,0 0 0,-1 0 0,1-1 0,0 1 0,-1 0 0,1-1 0,0 1 0,0 0 0,0-1 0,0 1 0,0-1 0,0 1 0,-1-1 0,1 0 0,0 1 0,0-1 0,0 0 0,0 0 0,1 0 0,-1 1 0,0-1 0,0 0 0,0 0 0,0-1 0,0 1 0,0 0 0,0 0 0,1-1 0,5-2 0,0 0 0,-1 0 0,1-1 0,-1 0 0,1-1 0,-1 1 0,-1-1 0,10-9 0,47-59 0,-36 41 0,254-325-350,235-398 0,-290 373 350,-212 354 0,0 0 0,9-33 0,-20 56 0,-1 0 0,0 1 0,0-1 0,0 0 0,0 0 0,-1 1 0,0-1 0,0 0 0,0 0 0,-2-5 0,2 9 0,0 0 0,0 0 0,-1 0 0,1 1 0,-1-1 0,1 0 0,-1 0 0,1 1 0,-1-1 0,1 0 0,-1 1 0,0-1 0,1 0 0,-1 1 0,0-1 0,1 1 0,-1-1 0,0 1 0,0 0 0,0-1 0,-1 1 0,0-1 0,0 1 0,0 0 0,-1 0 0,1 0 0,0 0 0,-1 0 0,1 0 0,0 1 0,0-1 0,-1 1 0,-2 1 0,-21 10 0,1 2 0,1 0 0,1 2 0,0 0 0,1 2 0,-21 21 0,27-25 0,-116 103 0,4 6 0,7 6 0,5 5 0,-150 225 0,221-281 117,44-76-85,0 0-1,0-1 1,0 1 0,0 0 0,1 0-1,-1 0 1,0 0 0,1 0 0,-1 0-1,1 0 1,0 0 0,0 0 0,0 3-1,1-5-24,0-1 0,0 1 0,0-1 0,1 0 0,-1 1 0,0-1 0,0 0 0,0 1 0,0-1 0,0 0 0,0 0 0,0 0 0,0 0 0,0 0 0,-1 0-1,1 0 1,0-1 0,-1 1 0,2-1 0,15-24-7,-1 0 0,-1-1 0,23-55 0,23-98 0,-57 169 0,29-97 0,-5-2 0,-4 0 0,-5-2 0,6-183 0,-25 236 0,-3 0 0,-2 1 0,-3-1 0,-21-76 0,17 94 0,-1 2 0,-3 0 0,0 0 0,-3 2 0,-1 0 0,-48-64 0,46 75 0,0 2 0,-2 0 0,0 1 0,-2 2 0,0 1 0,-2 1 0,0 1 0,-1 1 0,0 2 0,-2 1 0,1 1 0,-2 1 0,0 2 0,0 2 0,0 1 0,-1 1 0,0 2 0,-1 1 0,1 1 0,0 2 0,-1 2 0,1 1 0,0 1 0,0 2 0,1 1 0,0 2 0,0 1 0,-37 17 0,32-8 0,2 1 0,1 1 0,0 3 0,2 0 0,0 2 0,-46 50 0,42-34-1,1 2 0,3 1 0,1 1 0,-34 69 0,26-28-297,3 1 0,4 2 0,5 1 1,3 2-1,-18 140 0,28-120-1477,2 213 1,14-274 1501,2-1 0,2-1 0,2 1 0,3-1 0,2-1 0,29 74 0,-36-109 283,1 0 1,0 0-1,1 0 1,1-1-1,0 0 1,1 0-1,0-1 1,1-1 0,1 0-1,0 0 1,0-1-1,22 14 1,-24-19 3,1 0 0,0 0 0,0-1 0,0 0 0,1-1 0,0 0 0,-1-1 0,1-1 0,0 1 0,0-2 1,0 0-1,0 0 0,0-1 0,0-1 0,-1 0 0,1 0 0,17-6 0,6-5 6,-1-1-1,0-2 1,-1-1-1,59-40 1,112-106-40,-204 162 20,102-88 997,-5-5 0,138-173 0,-177 191-399,-4-3 0,-3-2 0,-3-2 0,55-136 0,-84 170-598,25-98 0,-40 132 0,-1-1 0,-1 0 0,-1 1 0,0-1 0,-1 0 0,-1 0 0,0 1 0,-2-1 0,1 0 0,-8-23 0,8 33 1,-1 0 0,1 0 1,-1 1-1,0-1 0,0 1 0,-1 0 0,1 0 0,-1 0 1,0 0-1,-1 0 0,1 1 0,-1 0 0,0 0 0,0 0 1,0 1-1,0-1 0,-1 1 0,0 0 0,1 1 0,-1 0 1,0 0-1,0 0 0,-8-1 0,1 1 57,1 1 1,0 1-1,-1 0 0,1 1 1,0 0-1,-1 1 0,1 0 0,0 1 1,0 0-1,-21 9 0,-7 7-40,2 2-1,0 1 1,1 2 0,1 2-1,1 1 1,1 1-1,2 2 1,-49 59-1,9 2-72,5 2 1,-62 113-1,-101 244-644,186-345 698,5 2 0,-36 157 0,73-255 1,-6 25 0,-4 46 0,12-74 0,-1 0 0,1 0 0,0-1 0,0 1 0,0 0 0,1 0 0,0 0 0,0 0 0,1-1 0,0 1 0,0-1 0,0 1 0,0-1 0,6 9 0,-6-13 0,-1 1 0,1 0 0,0-1 0,0 0 0,0 0 0,0 1 0,0-1 0,0 0 0,0 0 0,0-1 0,0 1 0,0 0 0,1-1 0,-1 1 0,0-1 0,0 0 0,1 0 0,-1 0 0,0 0 0,1 0 0,-1 0 0,0-1 0,0 1 0,1-1 0,-1 1 0,0-1 0,0 0 0,3-2 0,7-2 0,-1-1 0,0 0 0,0-1 0,12-10 0,15-14 17,-2-2 0,0-1 0,35-46 0,83-127 494,-128 171-388,324-492-346,-54-29-248,-275 512 471,-1 0 0,-3-1 0,20-88 0,-36 127 0,0 1 0,0-1 0,-1 0 0,0 0 0,0 1 0,-1-1 0,1 0 0,-2 1 0,1-1 0,-1 0 0,-2-6 0,3 11 0,0 0 0,-1 0 0,1 0 0,0 1 0,-1-1 0,1 0 0,-1 1 0,1-1 0,-1 1 0,0-1 0,1 1 0,-1 0 0,0 0 0,0 0 0,0 0 0,0 0 0,0 0 0,0 0 0,0 1 0,0-1 0,-1 1 0,1 0 0,0-1 0,0 1 0,0 0 0,-1 0 0,1 0 0,0 1 0,0-1 0,0 0 0,0 1 0,-1 0 0,1-1 0,0 1 0,0 0 0,-2 2 0,-7 1 29,1 2 0,-1-1 0,1 1 0,0 1 0,1 0 0,0 0 0,-14 15 0,-59 74 434,11 1-538,4 4 1,5 2-1,-77 173 0,54-70-179,-60 221 1,107-295 253,-23 148 0,60-268 0,-10 86 0,10-91 0,1-1 0,0 1 0,0 0 0,1 0 0,0-1 0,0 1 0,1-1 0,0 1 0,0-1 0,4 9 0,-5-14 0,-1 0 0,1 0 0,0 0 0,-1 0 0,1 0 0,0 0 0,0 0 0,0 0 0,-1 0 0,1 0 0,0-1 0,0 1 0,0 0 0,0-1 0,0 1 0,1-1 0,-1 1 0,0-1 0,0 0 0,0 1 0,0-1 0,0 0 0,1 0 0,-1 0 0,0 0 0,0 0 0,0 0 0,1 0 0,-1 0 0,0 0 0,0-1 0,0 1 0,0 0 0,1-1 0,-1 1 0,1-1 0,3-2 0,0 0 0,-1 0 0,1-1 0,-1 1 0,0-1 0,0 0 0,4-5 0,8-11 47,0 0 0,-2-2 0,-1 0 0,16-34 0,34-104 421,-52 130-383,43-123-46,-6-2 0,-8-1 1,23-179-1,-60 318-39,-2 1 0,0-1 0,-2-19 0,-8 11 0,8 25 0,1-1 0,0 1 0,-1 0 0,1-1 0,-1 1 0,1 0 0,-1 0 0,1-1 0,-1 1 0,1 0 0,-1 0 0,1 0 0,-1 0 0,1-1 0,-1 1 0,0 0 0,1 0 0,-1 0 0,1 0 0,-1 0 0,1 0 0,-1 1 0,1-1 0,-1 0 0,1 0 0,-1 0 0,0 1 0,-3 1 0,1 0 0,-1 1 0,1 0 0,-1 0 0,1 0 0,0 0 0,0 0 0,0 1 0,-3 5 0,-17 27 0,1 2 0,1 0 0,-19 53 0,-36 131 0,58-168 0,-107 384 0,95-325 0,7-39 0,16-61 0,3-18 0,3-13 0,1 0 0,0 0 0,1 1 0,1-1 0,6-24 0,-2 3 0,59-345 0,43-352 0,-108 713 0,-4 31 0,-7 49 0,-40 323-382,-3 492 0,55-784 382,3-73 0,1-19 0,3-20 0,-2-1 0,0 0 0,3-44 0,-3 19 0,150-1381 764,-151 1322-764,-5 79 0,0 30 0,-1 0 0,1 0 0,0 0 0,0 1 0,0-1 0,0 0 0,0 0 0,0 0 0,0 0 0,0 0 0,0 0 0,0 0 0,-1 0 0,1 0 0,0 0 0,0 0 0,0 0 0,0 0 0,0 0 0,0 0 0,0 0 0,-1 0 0,1 0 0,0 0 0,0 0 0,0 0 0,0 0 0,0 0 0,0 0 0,0 0 0,0 0 0,-1 0 0,1 0 0,0 0 0,0 0 0,0 0 0,0-1 0,0 1 0,0 0 0,0 0 0,0 0 0,0 0 0,0 0 0,0 0 0,0 0 0,-1 0 0,1 0 0,0 0 0,0-1 0,0 1 0,0 0 0,0 0 0,0 0 0,0 0 0,0 0 0,0 0 0,0-1 0,-16 51 0,14-43 0,-203 768 0,40-136 0,122-499 0,41-133 0,0 1 0,-1-1 0,0 0 0,0-1 0,-6 10 0,9-16 0,0 0 0,0 0 0,0 0 0,0 0 0,-1 0 0,1 0 0,0 0 0,0 1 0,0-1 0,-1 0 0,1 0 0,0 0 0,0 0 0,0 0 0,0 0 0,-1 0 0,1 0 0,0 0 0,0 0 0,0 0 0,-1 0 0,1 0 0,0 0 0,0 0 0,0 0 0,-1 0 0,1 0 0,0 0 0,0-1 0,0 1 0,-1 0 0,1 0 0,0 0 0,0 0 0,0 0 0,0 0 0,0 0 0,-1-1 0,1 1 0,0 0 0,0 0 0,0 0 0,0 0 0,0-1 0,0 1 0,0 0 0,0 0 0,0 0 0,0-1 0,-1 1 0,1 0 0,0 0 0,0 0 0,0-1 0,0 1 0,-5-32 0,6-333 0,4 211 0,10-890 0,-16 970 0,-1 72 0,-2 16 0,-5 35 0,-73 952-1896,80-960 1896,0-20 0,1 0 0,0 0 0,2-1 0,0 1 0,1 0 0,1-1 0,10 35 0,-13-54 0,0-1 0,0 1 0,1 0 0,-1 0 0,0 0 0,0-1 0,0 1 0,1 0 0,-1 0 0,0-1 0,1 1 0,-1 0 0,1-1 0,-1 1 0,1 0 0,-1-1 0,1 1 0,-1 0 0,1-1 0,0 1 0,-1-1 0,1 0 0,0 1 0,-1-1 0,1 1 0,0-1 0,0 0 0,-1 0 0,1 1 0,0-1 0,0 0 0,0 0 0,-1 0 0,1 0 0,0 0 0,0 0 0,0 0 0,-1 0 0,1 0 0,0 0 0,0 0 0,0-1 0,-1 1 0,1 0 0,0-1 0,0 1 0,-1 0 0,1-1 0,0 1 0,-1-1 0,1 1 0,0-1 0,-1 1 0,1-1 0,-1 1 0,1-2 0,5-5 0,-1 0 0,-1 0 0,1 0 0,5-12 0,21-58 0,-3 0 0,-4-2 0,22-126 0,-34 151 0,150-925 985,-103 576-722,-245 2472-1144,184-2008 968,1-53-71,0-11-11,1-79-19,1 63 20,1-232-533,1-810-4301,-8 917 4828,-3 84 0,8 60 0,0-1 0,0 1 0,0-1 0,0 1 0,0-1 0,0 1 0,0 0 0,0-1 0,0 1 0,-1-1 0,1 1 0,0-1 0,0 1 0,0 0 0,-1-1 0,1 1 0,0 0 0,0-1 0,-1 1 0,1 0 0,0-1 0,-1 1 0,1 0 0,-1-1 0,1 1 0,0 0 0,-1 0 0,1 0 0,-1-1 0,0 1 0,-9 24 0,-12 79 0,-16 206 0,28-201 0,-52 889 682,62-976 3266,1-28-2622,3-41-1117,1-37-209,110-1249 0,-110 1301 0,-3 31 0,-1 7 0,-2 60 0,-16 337-56,-7 334-197,53 3 94,-26-711 159,-2-6 0,1 1 0,1-1 0,1 0 0,1 0 0,1 0 0,13 30 0,-4-35 0,-15-16 0,1-1 0,0 0 0,-1 0 0,1 0 0,-1 0 0,1 0 0,0 0 0,-1 0 0,1 0 0,-1 0 0,1 0 0,-1 0 0,1 0 0,-1-1 0,1 1 0,0 0 0,-1 0 0,1-1 0,-1 1 0,1 0 0,-1 0 0,1-1 0,-1 1 0,1-1 0,2-3 0,0 0 0,0 0 0,0 0 0,-1-1 0,1 1 0,2-10 0,16-40-14,-3-1-1,13-70 1,14-127 105,-31 161 42,84-544 773,-87 594-906,-10 44 0,0 0 0,0 0 0,0 1 0,0-1 0,-1 0 0,0 0 0,1 1 0,-1-1 0,0 0 0,0 1 0,-1 3 0,-10 549-356,2-236 34,6-158 201,-3 304 106,10-420 15,7-95 0,125-990-916,-84 608 823,22-155 737,-71 533-528,-3 53-116,0 0 1,0 0-1,0 1 1,0-1-1,-1 0 0,1 0 1,0 0-1,0 0 1,0 0-1,0 0 1,0 0-1,-1 0 1,1 0-1,0 0 1,0 0-1,0 0 0,0 0 1,-1 0-1,1 0 1,0 0-1,0 0 1,0 0-1,0 0 1,0 0-1,-1 0 1,1-1-1,0 1 1,0 0-1,0 0 0,0 0 1,0 0-1,0 0 1,-1 0-1,1 0 1,0 0-1,0-1 1,0 1-1,0 0 1,0 0-1,0 0 1,0 0-1,0 0 0,0-1 1,0 1-1,0 0 1,-1 0-1,-24 84-9,-206 1134 1060,218-1110-1051,15-69 0,-2-38 0,0-1 0,0 0 0,0 0 0,0 0 0,0 0 0,0 0 0,0 1 0,0-1 0,0 0 0,0 0 0,0 0 0,0 0 0,0 0 0,1 1 0,-1-1 0,0 0 0,0 0 0,0 0 0,0 0 0,0 0 0,0 0 0,0 0 0,1 0 0,-1 0 0,0 1 0,0-1 0,0 0 0,0 0 0,0 0 0,1 0 0,-1 0 0,0 0 0,0 0 0,0 0 0,0 0 0,1 0 0,-1 0 0,0 0 0,0 0 0,0 0 0,0 0 0,0 0 0,1 0 0,-1-1 0,0 1 0,0 0 0,0 0 0,0 0 0,0 0 0,0 0 0,1 0 0,-1 0 0,0 0 0,11-19 0,174-513 0,-57 28 0,-125 487 0,-1 0 0,0 0 0,-2-25 0,0 40 0,0 0 0,0 0 0,0 1 0,-1-1 0,1 0 0,-1 0 0,1 0 0,-1 0 0,0 1 0,0-1 0,1 0 0,-1 1 0,-2-3 0,3 4 0,-1-1 0,1 1 0,-1 0 0,1-1 0,-1 1 0,0 0 0,1-1 0,-1 1 0,1 0 0,-1 0 0,0 0 0,1 0 0,-1 0 0,1-1 0,-1 1 0,0 0 0,1 0 0,-1 1 0,1-1 0,-1 0 0,0 0 0,1 0 0,-1 0 0,1 0 0,-1 1 0,-1-1 0,-3 4 0,0 0 0,0 0 0,0 0 0,0 0 0,0 1 0,-6 9 0,-24 30 0,2 1 0,-34 64 0,-45 109 0,90-173 0,-57 130 0,-54 100 0,122-261 0,11-14 0,-1 0 0,1 1 0,0-1 0,0 0 0,0 0 0,0 0 0,0 0 0,-1 0 0,1 0 0,0 0 0,0 0 0,0 0 0,0-1 0,0 1 0,-1 0 0,1 0 0,0 0 0,0 0 0,0 0 0,0 0 0,0 0 0,-1 0 0,1 0 0,0 0 0,0 0 0,0-1 0,0 1 0,0 0 0,0 0 0,0 0 0,0 0 0,0 0 0,-1 0 0,1-1 0,0 1 0,0 0 0,0 0 0,0 0 0,0 0 0,0 0 0,0-1 0,0 1 0,0 0 0,0 0 0,0 0 0,0 0 0,0 0 0,0-1 0,0 1 0,0 0 0,0 0 0,0 0 0,1 0 0,-1 0 0,0-1 0,0 1 0,0 0 0,2-24 0,1 0 0,1 1 0,2-1 0,7-22 0,3-12 0,167-756 0,-178 788 0,4-9 0,-2 0 0,-2 0 0,-1-1 0,-2 0 0,-3-49 0,1 83 0,0-1 0,0 1 0,0-1 0,-1 1 0,1-1 0,-1 1 0,0 0 0,1-1 0,-1 1 0,0 0 0,0 0 0,0-1 0,-1 1 0,1 0 0,0 0 0,-1 0 0,0 0 0,1 1 0,-1-1 0,0 0 0,0 1 0,-3-3 0,2 4 0,0 0 0,1 0 0,-1 0 0,0 1 0,1-1 0,-1 1 0,1 0 0,-1-1 0,0 1 0,1 0 0,0 0 0,-1 1 0,1-1 0,0 1 0,-1-1 0,1 1 0,0 0 0,0-1 0,0 1 0,1 0 0,-3 3 0,-14 15 0,1 0 0,1 1 0,1 0 0,-16 31 0,-50 110 0,81-162 0,-63 141-1471,5 3 0,7 3-1,7 2 1,-41 246 0,79-359 994,1 0 0,2 0 0,2 1 0,1-1 0,8 62 0,-6-92 477,-1 1 0,1-1 0,0 0 0,0 1 0,0-1 0,1 0 0,0 0 0,0-1 0,1 1 0,0-1 0,0 1 0,6 5 0,-7-9 0,0 1 0,0-1 0,0 0 0,0 0 0,1 0 0,-1-1 0,1 1 0,-1-1 0,1 0 0,0 0 0,-1 0 0,1 0 0,0-1 0,0 0 0,0 1 0,0-1 0,-1-1 0,1 1 0,0 0 0,0-1 0,-1 0 0,5-1 0,8-4 343,0 0 0,0-1-1,0 0 1,-1-1-1,0-1 1,-1-1-1,0 0 1,16-15 0,11-13 1084,47-57 1,-23 15 731,80-126-1,-79 95-2166,-5-4 1,-5-1-1,-4-4 1,51-181-1,-102 297 8,40-168 0,-38 153 0,-1 1 0,-1 0 0,-1-1 0,0 1 0,-1-1 0,-1 1 0,-6-24 0,8 39 0,-1 1 0,1-1 0,-1 0 0,0 0 0,0 0 0,0 1 0,0-1 0,0 1 0,0-1 0,-1 1 0,1-1 0,-1 1 0,0 0 0,1-1 0,-1 1 0,0 0 0,-1 0 0,1 1 0,0-1 0,0 0 0,-1 1 0,1-1 0,-1 1 0,1 0 0,-1 0 0,-3-1 0,2 2 0,-1 0 0,1 1 0,0 0 0,0 0 0,0 0 0,0 1 0,1-1 0,-1 1 0,0 0 0,0 0 0,1 0 0,0 0 0,-1 1 0,1-1 0,0 1 0,0 0 0,0 0 0,-4 6 0,-20 26 0,2 2 0,1 0 0,2 1 0,2 1 0,-18 47 0,-28 82 0,8 3 0,6 2 0,9 2 0,-42 358 0,85-529 0,-4 24 0,1 0 0,2 1 0,0-1 0,2 1 0,1-1 0,11 51 0,-12-75 0,0 0 0,0-1 0,1 1 0,-1-1 0,1 1 0,0-1 0,0 1 0,0-1 0,0 0 0,0 0 0,1 0 0,0 0 0,-1 0 0,1-1 0,0 1 0,0-1 0,1 0 0,-1 0 0,7 3 0,-5-4 0,-1 0 0,1 0 0,0 0 0,0-1 0,0 1 0,0-1 0,0-1 0,0 1 0,0-1 0,0 0 0,0 0 0,0 0 0,6-3 0,11-6 0,0-1 0,-1 0 0,-1-2 0,0 0 0,23-21 0,7-11 0,-1-2 0,-2-2 0,-3-2 0,-1-2 0,58-98 0,-46 57 0,-5-3 0,67-181 0,-97 221 0,19-89 0,-35 130 0,-2 1 0,0-1 0,0 0 0,-2 1 0,0-1 0,-1 0 0,0 0 0,-1 1 0,-1-1 0,-9-28 0,10 40 0,1 0 0,-1-1 0,0 1 0,0 0 0,0 0 0,-1 0 0,1 0 0,-1 1 0,0-1 0,0 1 0,0 0 0,-1 0 0,1 0 0,-1 0 0,0 0 0,0 1 0,0-1 0,0 1 0,0 0 0,0 0 0,-1 1 0,1 0 0,0-1 0,-1 1 0,1 1 0,-1-1 0,0 1 0,1-1 0,-1 1 0,1 0 0,-1 1 0,1-1 0,-1 1 0,1 0 0,-1 0 0,1 1 0,-1-1 0,1 1 0,0 0 0,0 0 0,0 1 0,0-1 0,0 1 0,1-1 0,-1 1 0,-5 7 0,-7 6 0,0 2 0,2 0 0,0 1 0,1 1 0,1 0 0,1 0 0,-15 40 0,-15 46 0,4 2 0,5 2 0,5 0 0,5 2 0,5 1 0,-5 164 0,21-201 0,3-1 0,3 0 0,18 91 0,-17-134 0,2 0 0,1-1 0,1 0 0,2-1 0,1 0 0,1 0 0,2-2 0,0 0 0,40 49 0,-48-68 0,1 0 0,0 0 0,0-1 0,1 0 0,0 0 0,1-1 0,-1 0 0,1-1 0,1-1 0,14 6 0,-17-8 0,-1-1 0,1 0 0,-1-1 0,1 0 0,-1-1 0,1 1 0,0-2 0,-1 1 0,1-1 0,-1 0 0,1-1 0,-1 0 0,1 0 0,-1-1 0,14-7 0,2-4 0,-1-1 0,-1-1 0,-1-1 0,0-1 0,-1-1 0,-1-1 0,-1 0 0,28-41 0,-7 4 0,-3-2 0,-2-1 0,-2-2 0,-4-1 0,35-111 0,-41 97 0,-3 0 0,-4-1 0,-4-1 0,3-135 0,-13 178 0,-2 0 0,-1 0 0,-2 0 0,-2 1 0,-1-1 0,-1 1 0,-2 0 0,-2 1 0,-31-63 0,39 87 0,-2 2 0,1-1 0,-2 1 0,1 0 0,-1 0 0,0 0 0,-10-8 0,14 15 0,1-1 0,0 0 0,-1 1 0,1-1 0,-1 1 0,0 0 0,1 0 0,-1 0 0,0 0 0,0 1 0,1-1 0,-1 1 0,0-1 0,0 1 0,0 0 0,0 0 0,0 0 0,0 1 0,1-1 0,-1 1 0,0-1 0,0 1 0,0 0 0,1 0 0,-1 0 0,1 0 0,-1 1 0,1-1 0,-1 1 0,-2 2 0,-4 4 0,0 0 0,1 0 0,1 1 0,-1 0 0,1 0 0,1 1 0,-8 14 0,-37 86 0,47-101 0,-45 120 0,6 3 0,6 1 0,6 2 0,-22 202 0,47-284 0,2-1 0,2 1 0,7 67 0,-4-111 0,1 0 0,0 0 0,0 0 0,1-1 0,0 1 0,0-1 0,6 8 0,-9-14 0,1-1 0,0 1 0,-1-1 0,1 0 0,0 0 0,0 1 0,0-1 0,0 0 0,0 0 0,1 0 0,-1 0 0,0 0 0,0 0 0,1-1 0,-1 1 0,0 0 0,1 0 0,-1-1 0,1 1 0,-1-1 0,1 0 0,-1 1 0,1-1 0,-1 0 0,1 0 0,0 0 0,-1 0 0,1 0 0,-1 0 0,1 0 0,-1-1 0,1 1 0,-1-1 0,1 1 0,-1-1 0,1 1 0,-1-1 0,0 0 0,1 1 0,-1-1 0,0 0 0,0 0 0,1 0 0,-1 0 0,0-1 0,1 0 0,9-11 0,-1-1 0,0 1 0,-1-2 0,0 1 0,-2-2 0,1 1 0,-2-1 0,8-25 0,-10 27 0,37-114 0,-6-1 0,-6-2 0,-6-2 0,-5 0 0,0-198 0,-17 251 0,-16-127 0,12 184 0,-1-1 0,-1 1 0,-1-1 0,-2 2 0,0-1 0,-1 1 0,-1 0 0,-1 1 0,-22-33 0,29 49 0,1 0 0,-1 1 0,-1-1 0,1 1 0,-1 0 0,1 0 0,-1 0 0,0 0 0,-1 1 0,1 0 0,-1 0 0,1 0 0,-1 1 0,0 0 0,0 0 0,0 0 0,0 1 0,0 0 0,0 0 0,0 1 0,0-1 0,-1 1 0,1 1 0,0-1 0,0 1 0,0 0 0,0 1 0,0-1 0,-8 4 0,-5 3 0,1 1 0,0 1 0,0 1 0,1 1 0,1 0 0,-1 1 0,-21 23 0,-15 19 0,3 3 0,2 2 0,3 2 0,2 2 0,4 1 0,2 2 0,-32 82 0,64-136 0,0 1 0,1-1 0,0 0 0,1 1 0,-2 26 0,4-37 0,1-1 0,0 0 0,0 0 0,0 1 0,0-1 0,1 0 0,-1 0 0,1 1 0,-1-1 0,1 0 0,0 0 0,0 0 0,0 0 0,0 0 0,0 0 0,0 0 0,0 0 0,1 0 0,-1 0 0,1-1 0,-1 1 0,1 0 0,0-1 0,0 0 0,0 1 0,-1-1 0,1 0 0,0 0 0,1 0 0,-1 0 0,0 0 0,0-1 0,0 1 0,0-1 0,1 1 0,-1-1 0,0 0 0,0 0 0,1 0 0,-1 0 0,0 0 0,1 0 0,2-1 0,6-1 0,0 0 0,0-1 0,0 0 0,-1 0 0,1-1 0,-1-1 0,0 0 0,0 0 0,17-13 0,4-5 0,47-47 0,-3-8 0,-3-4 0,-5-3 0,-3-2 0,-4-3 0,84-169 0,-135 242 0,-1 0 0,0 0 0,-1-1 0,-1 0 0,-1-1 0,4-26 0,-8 44 0,-1-1 0,0 1 0,1 0 0,-1 0 0,0 0 0,0-1 0,0 1 0,0 0 0,0 0 0,0-1 0,0 1 0,0 0 0,-1 0 0,1 0 0,0 0 0,-1-1 0,1 1 0,-1 0 0,1 0 0,-1 0 0,0 0 0,1 0 0,-1 0 0,0 0 0,0 0 0,0 0 0,0 0 0,1 1 0,-1-1 0,0 0 0,-1 1 0,1-1 0,0 0 0,0 1 0,0-1 0,0 1 0,0 0 0,0-1 0,-1 1 0,1 0 0,-1 0 0,-3 0 0,1 1 0,-1 0 0,1 0 0,0 0 0,-1 1 0,1-1 0,0 1 0,0 0 0,0 0 0,-7 6 0,-9 8 0,1 1 0,1 1 0,1 1 0,0 0 0,1 1 0,-23 39 0,-29 54-1130,4 3-1,-75 192 0,-56 269-2261,134-365 1877,10 3 0,-39 350 0,83-385 1486,8-157 27,1 1-1,1-1 1,1 0 0,1 0 0,8 23-1,-11-41 3,-1 1 0,1-1 0,1 0 0,-1 1 0,1-1 0,0 0 0,0-1 0,1 1 0,-1 0 0,1-1 0,0 0 0,0 0 0,0 0 0,1 0 0,-1-1 0,1 0 0,0 0 0,10 5 0,-10-7 0,1 0 0,0 0 0,-1 0 0,1-1 0,0 0 0,-1 0 0,1 0 0,0-1 0,-1 0 0,1 0 0,0 0 0,-1-1 0,0 0 0,1 0 0,-1 0 0,0-1 0,0 1 0,0-1 0,5-4 0,18-16 0,0-1 0,-2 0 0,0-2 0,-2-2 0,-1 0 0,27-44 0,49-78 786,-8-5-1,-6-3 1,-8-4 0,58-171-1,-94 213-970,34-162 1,-46 77 1096,-26 155 701,-2-1-1,-7-50 1,-6 19-513,10 76-1093,0 0-1,1 0 0,-2 0 0,1 1 0,-1-1 0,0 0 0,0 1 0,0 0 0,-1 0 0,-4-5 1,7 9-7,-1-1 1,1 1 0,-1 0 0,0-1 0,0 1 0,1 0 0,-1 0-1,0 0 1,0 0 0,0 1 0,0-1 0,0 0 0,0 1-1,-1-1 1,1 1 0,0 0 0,0 0 0,0 0 0,0 0 0,0 0-1,-1 0 1,-2 1 0,0 1-1,-1 0 0,0 0 0,0 1 0,1 0-1,-1 0 1,1 0 0,-8 6 0,-5 6 49,0 0 1,1 2-1,1-1 0,-19 27 1,-60 98 434,-49 121-338,-48 147-2084,-206 646-1,362-950-487,-38 198 1,72-291 2425,1 0 0,0-1 0,0 1 0,1 0 0,1 0 0,4 22 0,-5-32 0,1 0 0,-1-1 0,1 1 0,0 0 0,0 0 0,-1-1 0,1 1 0,0 0 0,1-1 0,-1 1 0,0-1 0,0 1 0,1-1 0,-1 0 0,1 1 0,-1-1 0,1 0 0,2 1 0,-2-1 0,1-1 0,-1 1 0,1-1 0,-1 0 0,1 1 0,-1-1 0,1-1 0,-1 1 0,1 0 0,-1 0 0,1-1 0,-1 0 0,1 1 0,-1-1 0,0 0 0,1 0 0,2-2 0,12-8 180,-1 0 0,0-1 0,-1 0 0,-1-1 0,0-1 0,-1 0 0,0-1 0,15-23 0,60-83 1547,139-254-1,20-162 1241,-101 110-2967,-128 355 0,-3 1 0,-3-2 0,-3 0 0,-1-80 0,-9 116 0,-1 1 0,-2-1 0,-2 1 0,-13-48 0,14 67 0,0 1 0,-1 0 0,-1 0 0,0 1 0,-2-1 0,1 2 0,-2-1 0,0 1 0,-1 1 0,0 0 0,-14-13 0,21 23 11,0 0 0,0 0-1,0 0 1,-1 1 0,1-1 0,0 1-1,-1 0 1,1 0 0,-1 1 0,0 0-1,0-1 1,0 2 0,1-1 0,-1 0-1,0 1 1,0 0 0,0 0 0,0 1-1,0-1 1,0 1 0,0 0 0,1 0-1,-1 1 1,0-1 0,1 1 0,-1 0-1,1 0 1,-1 1 0,1-1 0,0 1-1,-7 6 1,-6 6 38,1 0 0,0 1 1,1 1-1,1 0 0,1 1 0,-13 22 0,-17 33-49,3 3 0,-55 151 0,-22 173 0,99-324 0,2 2 0,-5 93 0,20-159 0,1 1 0,0 0 0,1 0 0,1-1 0,0 1 0,6 22 0,-7-32 0,0 0 0,1 1 0,-1-1 0,1 0 0,-1 0 0,1 0 0,0 0 0,1 0 0,-1-1 0,0 1 0,1-1 0,-1 1 0,1-1 0,0 0 0,0 0 0,0 0 0,0 0 0,0-1 0,0 1 0,0-1 0,1 0 0,-1 0 0,0 0 0,1 0 0,-1 0 0,1-1 0,-1 0 0,4 0 0,3 0 0,-1-1 0,1 0 0,-1-1 0,0 0 0,0 0 0,0-1 0,0 0 0,11-6 0,4-3 0,-2-2 0,25-17 0,7-11 4,-2-1-1,81-89 0,76-123-164,-99 108-85,109-194-1,-162 238 181,-5-2 0,-5-3 0,35-116-1,-66 171 67,-2-1 0,-3-1 0,-1 1 0,2-112 0,-11 143 0,-2 0 0,-1 0 0,-1 0 0,-1 0 0,-1 0 0,-1 1 0,-1 0 0,0 0 0,-2 1 0,-1 0 0,0 0 0,-2 1 0,0 1 0,-22-27 0,18 29-147,-1 0-1,0 2 1,-2 0-1,1 1 1,-2 0-1,0 2 1,0 1-1,-1 0 1,0 1-1,-1 1 1,0 2 0,0 0-1,-1 1 1,0 1-1,0 1 1,0 2-1,-1 0 1,1 1-1,-1 1 1,-27 4-1,15 1-81,1 1 1,0 2-1,1 1 0,0 2 0,0 1 1,1 2-1,1 1 0,0 1 1,1 2-1,1 1 0,1 2 0,-46 41 1,28-14 196,3 2 1,1 2 0,4 1 0,1 2 0,3 2 0,2 2 0,3 0-1,-34 98 1,29-52-25,5 0 0,4 2-1,5 2 1,-10 158-1,26-193 58,4 0-1,3 1 0,3-1 1,4 0-1,2 0 1,4-2-1,27 80 0,-29-114-2,2 0-1,1-1 1,2-1-1,1-1 0,2 0 1,2-2-1,1 0 0,1-2 1,1 0-1,2-2 1,1-1-1,2-2 0,0 0 1,59 34-1,-60-43-6,1-2 0,1-2 0,0 0 0,1-2 0,0-2 0,1-1 0,0-2 0,0 0 0,0-3-1,1-1 1,-1-1 0,50-7 0,-38 0 2,0-3 0,0-1 0,-1-3 0,0-1 0,-2-2 0,1-3 0,-2-1 0,66-42 0,-43 16 271,-1-3-1,-3-2 1,-2-3 0,-3-2-1,-2-3 1,-2-2 0,-3-2 0,-4-3-1,54-98 1,-60 88 29,-3-1 0,-3-2 0,-4-1 0,-3-1 0,-4-2 0,-3 0 0,-5-1 0,8-146 0,-21 169-292,-4-1-1,-2 1 1,-2 0-1,-4 0 0,-2 1 1,-2 0-1,-3 1 1,-41-90-1,35 101-4,-2 2-1,-1 0 0,-3 1 1,-1 2-1,-2 2 0,-3 0 0,0 3 1,-3 1-1,-1 1 0,-51-33 1,51 42-12,-2 1 1,-1 2-1,0 3 1,-2 1 0,-1 2-1,0 2 1,-1 2-1,0 2 1,-79-9-1,90 18 10,1 2 1,-1 1-1,0 2 0,0 1 0,0 2 0,1 1 0,0 2 0,0 2 0,1 1 0,0 1 0,1 2 0,1 1 0,-53 34 0,42-18-255,1 2-1,1 2 1,3 2-1,0 1 1,3 2-1,1 1 1,2 2-1,2 1 1,-26 52-1,15-16-288,4 2-1,3 1 1,4 2-1,-30 141 1,44-150 490,4 1 0,3 1 1,3 0-1,4 0 0,3 0 0,4 0 0,17 90 0,-12-120 67,2 0-1,2-1 1,3-1-1,1-1 0,29 53 1,-27-65-1,1-1 1,1 0-1,1-2 0,2-1 1,1 0-1,1-2 0,41 30 1,-38-34 28,1-2 0,2-1 0,0-1 0,1-3 1,0 0-1,1-2 0,1-2 0,0-1 0,49 8 0,-39-13-42,0-2-1,1-1 0,-1-3 0,1-2 0,-1-1 1,89-20-1,-66 5-39,-1-3 0,-1-4 0,-1-2 0,-1-3 0,-2-3 0,-1-2 0,-1-4 0,-3-1 0,100-91 0,-114 89 421,-2-2 0,-2-2 0,-1-2-1,-3-1 1,-2-2 0,51-104 0,-69 119-156,-1-1 0,-2-1 0,-1-1 0,-2 1 0,-2-2 0,-2 1 0,-1-1 0,-2 0 0,-1 0 0,-3 0 0,-8-60 0,1 56-218,-2 1 0,-2 1 0,-2 0 0,-1 0 0,-2 2 0,-2 0 0,-26-39 0,13 31 0,-2 1 0,-1 1 0,-3 2 0,-86-76 0,67 73 0,-3 2 0,-2 3 0,-1 2 0,-2 3 0,-2 4 0,-1 2 0,-1 3 0,-130-33 0,153 50 0,0 3 0,-1 1 0,0 3 0,0 2 0,0 2 0,0 1 0,0 3 0,-48 10 0,58-5 0,1 1 0,0 1 0,1 2 0,0 2 0,1 1 0,1 1 0,0 2 0,2 2 0,0 0 0,-42 39 0,32-18 0,2 0 0,1 3 0,3 1 0,1 1 0,3 2 0,2 2 0,-33 76 0,30-48 0,4 2 0,3 1 0,3 1 0,-14 117 0,28-143 39,4 0 1,2-1 0,2 1-1,3 0 1,2 0-1,3-1 1,30 110 0,-27-135 2,0-1 0,2 0 0,2-1 0,0-1 0,2 0 0,32 40 0,-33-49-13,2 0 1,1-1-1,0 0 1,1-2-1,1 0 1,1-2-1,0 0 1,0-1-1,25 9 0,-12-9-91,0-1 0,1-2 0,0-2 0,1-1 0,0-2 0,0-2 0,0-1-1,0-2 1,0-1 0,0-2 0,70-15 0,-36 1 41,0-3-1,-1-4 1,-2-2 0,0-4-1,65-39 1,-57 25 128,-3-3 1,-2-3 0,-2-3-1,-2-3 1,81-89 0,-112 105-99,-2-2 0,-2 0 1,-1-2-1,-3-2 0,-1-1 1,-3 0-1,-2-2 0,-1-1 1,25-99-1,-41 120 30,0 0 1,-2 0-1,-1-1 1,-2 1-1,0-1 1,-2 0-1,-2 1 1,0 0-1,-2 0 0,-1 0 1,-2 1-1,-14-35 1,14 43 66,-1 0 1,-1 1-1,0 0 0,-2 1 1,0 0-1,-1 1 1,0 0-1,-2 1 1,0 1-1,-1 0 0,0 2 1,-1 0-1,0 1 1,-1 0-1,-1 2 1,-40-17-1,51 24-92,-1 0 1,0 0-1,0 0 1,0 1-1,0 1 0,-1 0 1,1 0-1,0 1 0,0 0 1,-1 1-1,1 0 0,0 1 1,0 0-1,0 1 0,0 0 1,0 0-1,1 1 0,-1 0 1,1 1-1,0 0 0,0 0 1,1 1-1,-1 0 1,1 0-1,-14 16 0,-11 15-14,2 1 0,2 2 0,1 1 0,2 2 0,-33 71 0,3 12-226,6 3 1,6 2-1,5 2 0,-29 188 0,52-221 198,4 0 0,1 163 0,12-227 21,1 0-1,2 0 0,1 0 1,2 0-1,2-1 0,1 0 1,1-1-1,2 0 1,2 0-1,28 48 0,-35-70 8,0-1 0,1 0 0,0-1 0,0 0 0,1 0 0,1-1 0,0 0 0,0-1 0,0 0 0,1-1 0,21 10 0,-22-13 0,-1-1 0,1 0 0,0 0 0,1-1 0,-1-1 0,0 0 0,0 0 0,1-1 0,-1 0 0,0-1 0,1 0 0,-1-1 0,0-1 0,17-5 0,-2-3-402,0-1 0,0-1-1,-1-1 1,0-1-1,-2-1 1,0-2 0,-1 0-1,0-1 1,-2-1 0,34-43-1,-16 13 167,-3-1 0,-2-1-1,-2-2 1,24-60-1,-31 56 236,-1-1-1,-4-1 0,16-80 1,-29 110 0,-2 0 1,-1 0-1,-1 0 1,-2-1-1,-1 1 1,-1 0 0,-2 0-1,-13-55 1,13 73 310,0 0 1,-1 0 0,0 1-1,-1 0 1,0 0 0,-1 0-1,0 1 1,0 0-1,-1 0 1,-11-10 0,16 17-206,0 1 0,-1-1 0,1 1 0,-1-1 0,1 1 0,-1 0 0,0 0 0,0 1 0,0-1 0,0 1 0,0 0 0,0 0 0,0 0 0,0 1 0,-1-1 0,1 1 0,0 0 0,0 0 0,-1 0 0,1 1 0,0 0 0,0 0 0,0 0 0,0 0 0,0 0 0,0 1 0,0 0 0,0 0 0,0 0 0,1 0 0,-1 0 0,-4 5 1,-8 7-101,0 1 0,1 0 0,1 1 0,0 1 0,1 0 0,1 1 0,-18 34 0,-56 147-13,80-185 8,-20 50 0,3 0 0,2 1 0,-21 120 0,41-174 0,0-1 0,1 1 0,0-1 0,0 0 0,1 1 0,1-1 0,4 18 0,-5-26 0,-1 0 0,1 1 0,0-1 0,0 0 0,0 0 0,0 0 0,0 0 0,1 0 0,-1 0 0,1-1 0,-1 1 0,1 0 0,0-1 0,-1 1 0,1-1 0,0 0 0,0 1 0,0-1 0,0 0 0,0 0 0,0 0 0,1-1 0,-1 1 0,0 0 0,0-1 0,1 1 0,-1-1 0,0 0 0,1 0 0,-1 0 0,0 0 0,0 0 0,1 0 0,-1-1 0,0 1 0,0-1 0,1 0 0,-1 0 0,2 0 0,7-4 0,-1 0 0,0-1 0,0 0 0,-1-1 0,0 1 0,0-2 0,0 1 0,-1-1 0,0-1 0,-1 0 0,1 0 0,-2 0 0,9-14 0,4-12 0,0 0 0,22-62 0,-26 53 0,-1-1 0,-2 0 0,-3-1 0,7-68 0,-14 86 0,-2 0 0,0 1 0,-2-1 0,-1 0 0,-1 1 0,-1 0 0,-1 0 0,-19-47 0,21 63 0,-1 1 0,0 1 0,-1-1 0,1 1 0,-2 0 0,0 0 0,0 1 0,0-1 0,-1 2 0,0-1 0,-1 1 0,1 0 0,-1 1 0,-1 0 0,1 1 0,-1 0 0,0 0 0,0 1 0,-1 0 0,1 1 0,-1 0 0,-11-1 0,3 2 0,-1 0 0,1 2 0,-1 0 0,1 2 0,-1 0 0,1 1 0,0 1 0,0 0 0,0 2 0,0 0 0,-30 16 0,-8 8 0,2 3 0,1 2 0,2 2 0,2 3 0,1 2 0,2 2 0,-51 62 0,94-102 0,-14 18 0,0 0 0,-20 33 0,34-50 0,1 1 0,0-1 0,1 0 0,-1 1 0,1 0 0,0-1 0,1 1 0,-1 0 0,1 0 0,0 0 0,1 0 0,-1 0 0,1 0 0,0 0 0,1 0 0,-1 1 0,3 6 0,-2-9 0,0-1 0,0 0 0,1-1 0,-1 1 0,1 0 0,0 0 0,0-1 0,0 1 0,0-1 0,0 1 0,0-1 0,1 0 0,-1 0 0,1 0 0,-1 0 0,1 0 0,0-1 0,4 3 0,-2-3 0,0 1 0,0-1 0,0 0 0,0 0 0,1-1 0,-1 1 0,0-1 0,1 0 0,-1-1 0,8 0 0,-2-2 0,0 1 0,1-2 0,-1 1 0,-1-2 0,1 1 0,0-1 0,-1-1 0,0 0 0,15-12 0,-3-3 0,-1 0 0,-2-2 0,0 0 0,-1-1 0,-1-1 0,-1-1 0,-2 0 0,0-1 0,11-35 0,-23 59 0,-1 0 0,0 0 0,0 0 0,0-1 0,0 1 0,-1 0 0,1-1 0,-1 1 0,0 0 0,0-1 0,0 1 0,0-1 0,0 1 0,-2-7 0,1 10 0,1 0 0,0-1 0,-1 1 0,1 0 0,-1-1 0,1 1 0,-1 0 0,1 0 0,0-1 0,-1 1 0,1 0 0,-1 0 0,1 0 0,-1 0 0,1 0 0,-1 0 0,1 0 0,-1 0 0,1 0 0,-1 0 0,1 0 0,-1 0 0,1 0 0,-1 0 0,1 0 0,-1 0 0,1 0 0,-1 1 0,1-1 0,-1 0 0,1 0 0,0 1 0,-1-1 0,-30 27 0,-31 48 0,4 3 0,-61 109 0,53-83 0,-6 8-58,-223 375-503,285-467 561,0 1 0,-10 28 0,19-28 0,13-26 0,22-35 0,169-299 0,-128 203 0,-2 9 0,198-366-3,-211 365 3,-42 73 0,-18 55 0,0-1 0,0 1 0,0 0 0,0-1 0,1 1 0,-1-1 0,0 1 0,0 0 0,0-1 0,0 1 0,0-1 0,0 1 0,0 0 0,0-1 0,0 1 0,0-1 0,-1 1 0,1 0 0,0-1 0,0 1 0,0 0 0,0-1 0,0 1 0,-1 0 0,1-1 0,0 1 0,0 0 0,-1-1 0,1 1 0,0 0 0,-1-1 0,1 1 0,0 0 0,-1-1 0,-21 17 0,-20 34 0,2 2 0,-40 66 0,58-84 0,-183 294-681,-164 361 0,287-503 778,77-172-42,0 1 0,0 0 0,2-1 0,0 1 1,0 1-1,0 14 0,3-28-51,0 0-1,0-1 0,0 1 1,0 0-1,0 0 0,0 0 1,0-1-1,1 1 0,-1 0 1,0-1-1,1 1 0,0 0 1,-1-1-1,1 1 0,0 0 1,0-1-1,0 1 1,0-1-1,0 0 0,0 1 1,0-1-1,0 0 0,1 1 1,-1-1-1,1 0 0,-1 0 1,1 0-1,-1 0 0,1-1 1,-1 1-1,1 0 1,0-1-1,-1 1 0,1-1 1,2 1-1,1-1-5,0 0 0,0-1 0,0 0 0,0 0 0,0 0 0,0-1 0,-1 1 0,1-1 0,0 0 0,-1-1 0,6-3 0,21-16 2,-1-2 0,-1-1 0,-1-2 0,-2 0 0,39-52 0,-54 65 0,273-351-1433,239-409 1,-507 749 1132,22-36-132,62-130-1,-98 188 428,-1 0 0,0 0 0,0 0 1,1-1-1,-2 1 0,1 0 0,0-1 0,-1 1 0,0-1 0,1 1 0,-1-1 0,-1-3 0,1 6 5,0 1 0,0 0 1,-1-1-1,1 1 0,0 0 0,0 0 0,-1-1 0,1 1 0,0 0 0,-1 0 0,1-1 0,0 1 0,0 0 1,-1 0-1,1 0 0,0 0 0,-1-1 0,1 1 0,-1 0 0,1 0 0,0 0 0,-1 0 0,1 0 0,0 0 0,-1 0 1,1 0-1,0 0 0,-1 0 0,1 0 0,-1 0 0,1 0 0,0 0 0,-1 1 0,-23 12-1,-9 17 63,0 2 1,2 1-1,2 2 1,1 1-1,-30 48 0,31-44 397,-54 84 1873,-127 262-1,200-369-2331,9-20 0,12-27 0,58-122 0,122-292 0,-176 380 0,-17 64 0,0 0 0,1-1 0,-1 1 0,0 0 0,0 0 0,0 0 0,0 0 0,0 0 0,0-1 0,0 1 0,0 0 0,0 0 0,0 0 0,0 0 0,0-1 0,0 1 0,0 0 0,0 0 0,0 0 0,0 0 0,0-1 0,0 1 0,0 0 0,0 0 0,-1 0 0,1 0 0,0 0 0,0-1 0,0 1 0,0 0 0,0 0 0,0 0 0,0 0 0,-1 0 0,1 0 0,0 0 0,0-1 0,0 1 0,0 0 0,0 0 0,-1 0 0,1 0 0,0 0 0,0 0 0,0 0 0,0 0 0,0 0 0,-1 0 0,1 0 0,0 0 0,0 0 0,-12 12 0,-27 43 0,3 2 0,-39 83 0,42-76 0,27-53 0,-24 46 0,-34 88 0,56-102 0,8-42 0,0 1 0,0-1 0,0 0 0,0 0 0,0 0 0,0 1 0,1-1 0,-1 0 0,0 0 0,1 0 0,-1 0 0,1 0 0,0 0 0,-1 0 0,1 0 0,0 0 0,-1 0 0,1 0 0,1 1 0,-1-1 0,0-1 0,0 1 0,0-1 0,0 0 0,1 1 0,-1-1 0,0 0 0,0 0 0,0 0 0,0 1 0,0-1 0,0-1 0,1 1 0,-1 0 0,0 0 0,0 0 0,0-1 0,0 1 0,0 0 0,2-2 0,35-24 0,3-16 0,-2-3 0,-2-1 0,-2-1 0,42-77 0,-50 80 0,-19 32 0,305-530 0,-308 527 0,-11 18 0,-16 23 0,-72 115 0,-117 233 0,205-362 0,202-402 0,-153 310 0,-27 61 0,-16 19 0,1 0 0,-1 0 0,0 0 0,0 1 0,0-1 0,1 0 0,-1 0 0,0 0 0,0 0 0,1 0 0,-1 0 0,0 1 0,0-1 0,0 0 0,0 0 0,1 0 0,-1 1 0,0-1 0,0 0 0,0 0 0,0 1 0,0-1 0,0 0 0,0 0 0,0 0 0,1 1 0,-1-1 0,0 0 0,0 0 0,0 1 0,0-1 0,0 0 0,0 0 0,0 1 0,0-1 0,-1 0 0,1 0 0,0 1 0,0-1 0,0 0 0,0 0 0,0 1 0,-11 51 0,-169 583 0,35-135 0,232-776 0,43-175 0,-129 449 0,0 0 0,-1 0 0,1 0 0,-1 0 0,1 0 0,-1 1 0,0-1 0,0 0 0,0 0 0,0 0 0,0 0 0,0 0 0,-1 0 0,1 0 0,-1-2 0,-1 5 0,0 0 0,1 0 0,-1 0 0,1 0 0,-1 0 0,1 1 0,-1-1 0,1 1 0,0-1 0,0 1 0,0-1 0,0 1 0,0 0 0,-2 3 0,-50 91 0,4 3 0,4 2 0,-36 121 0,80-215 0,7-21 0,16-42 0,369-862-967,-142 341 480,-184 414 487,-60 151 0,-1 0 0,-1 0 0,0 0 0,3-22 0,-6 33 0,0 1 0,0 0 0,0 0 0,0 0 0,0-1 0,0 1 0,0 0 0,0 0 0,0-1 0,0 1 0,0 0 0,0 0 0,0-1 0,0 1 0,0 0 0,0 0 0,0 0 0,0-1 0,0 1 0,0 0 0,0 0 0,-1 0 0,1-1 0,0 1 0,0 0 0,0 0 0,0 0 0,-1 0 0,1-1 0,0 1 0,0 0 0,0 0 0,-1 0 0,1 0 0,0 0 0,0 0 0,0 0 0,-1 0 0,1 0 0,0-1 0,0 1 0,-1 0 0,1 0 0,0 0 0,0 0 0,-1 0 0,1 1 0,0-1 0,0 0 0,0 0 0,-1 0 0,-18 17 0,-21 37 0,2 3 0,-45 89 0,68-119 0,-403 823-1155,173-334 2395,222-475-954,15-29-315,8-13 29,0 1-1,0 0 0,0 0 0,0 0 1,0 0-1,0 0 0,0 0 1,0 0-1,0 0 0,0 0 1,0 0-1,0 0 0,0 0 0,0 0 1,0 0-1,0 0 0,0 0 1,0-1-1,-1 1 0,1 0 1,0 0-1,0 0 0,0 0 1,0 0-1,0 0 0,0 0 0,0 0 1,0 0-1,0 0 0,0 0 1,0 0-1,0 0 0,0 0 1,0 0-1,0 0 0,0 0 0,0 0 1,-1 0-1,1 0 0,0 0 1,101-331 340,71-264 460,-166 556-800,-6 38 0,0 1 0,0 0 0,0 0 0,0 0 0,0 0 0,0 0 0,0 0 0,0 0 0,-1 0 0,1 0 0,0-1 0,0 1 0,0 0 0,0 0 0,0 0 0,-1 0 0,1 0 0,0 0 0,0 0 0,0 0 0,0 0 0,0 0 0,-1 0 0,1 0 0,0 0 0,0 0 0,0 0 0,0 0 0,0 0 0,-1 0 0,1 0 0,0 0 0,0 0 0,0 1 0,0-1 0,0 0 0,0 0 0,-1 0 0,1 0 0,0 0 0,0 0 0,0 0 0,0 0 0,0 1 0,0-1 0,0 0 0,0 0 0,0 0 0,0 0 0,-1 0 0,1 0 0,0 1 0,0-1 0,0 0 0,0 0 0,0 0 0,0 0 0,0 0 0,0 1 0,0-1 0,0 0 0,0 0 0,-17 29 0,-125 291-150,124-276-22,-495 1348-1495,457-1199 1434,42-124 173,16-68 60,3-8 3,13-34-5,156-459-119,-119 330-762,89-288-3875,61-235 5229,-187 633-379,-4 15-26,-1-1 0,-3 0 1,8-66-1,-22 78-29,4 33-36,0 1-1,-1 0 0,1-1 0,0 1 1,0-1-1,-1 1 0,1 0 0,0-1 0,0 1 1,-1 0-1,1-1 0,0 1 0,-1 0 0,1-1 1,0 1-1,-1 0 0,1 0 0,-1-1 0,1 1 1,-1 0-1,1 0 0,0 0 0,-1 0 0,1 0 1,-1 0-1,1 0 0,-1 0 0,1 0 0,-1 0 1,1 0-1,0 0 0,-1 0 0,1 0 1,-2 0-1,-2 3-1,-1 0 1,1 0 0,0 0 0,-1 1-1,2-1 1,-1 1 0,0 0 0,1 0-1,-5 7 1,-48 71 0,-78 150 0,125-216 0,-371 717-619,89-169 1717,233-463 3107,45-86-3273,11-25-719,11-38-76,2 0 0,19-51 0,-4 17-84,77-259-1019,211-751-4462,-298 1032 5550,-6 26-48,-1 0-1,-1 0 1,-2-1 0,2-55-1,-8 89-73,0 0 0,0 0 0,0 0 0,0 0 0,0 0 0,-1 1 0,1-1 0,0 0 0,0 0 0,-1 0 0,1 0 0,0 0 0,-1 1 0,1-1 0,0 0 0,-1 0 0,0 1 0,1-1 0,-2-1 0,2 2 0,-1 0 0,0 0 0,1 0 0,-1 0 0,0 0 0,1 0 0,-1 0 0,0 0 0,1 1 0,-1-1 0,0 0 0,1 0 0,-1 0 0,1 1 0,-1-1 0,0 0 0,1 1 0,-1-1 0,1 1 0,-1-1 0,1 0 0,-1 1 0,1-1 0,-1 1 0,-13 15 0,1-1 0,-22 35 0,-268 463 160,235-390 644,-106 196 3366,-61 166-3522,217-443-648,19-40 0,3-11 0,32-64 0,218-559 1002,-241 597-1002,22-51 0,-32 84 0,-5 17 0,-49 190 0,29-124 0,-61 221-339,0-9-109,-78 287-403,34-1 454,120-538 397,1 1 0,0 50 0,6-89 0,0 1 0,0-1 0,1 1 0,-1-1 0,1 1 0,0-1 0,0 1 0,0-1 0,2 5 0,-2-8 0,-1 1 0,0-1 0,1 0 0,-1 1 0,0-1 0,1 1 0,-1-1 0,1 1 0,-1-1 0,1 0 0,-1 1 0,1-1 0,0 0 0,-1 0 0,1 0 0,-1 1 0,1-1 0,-1 0 0,1 0 0,0 0 0,-1 0 0,1 0 0,-1 0 0,1 0 0,0 0 0,-1 0 0,1 0 0,-1 0 0,1 0 0,0-1 0,-1 1 0,1 0 0,-1 0 0,1-1 0,-1 1 0,1 0 0,0-1 0,10-9 0,0-1 0,0 0 0,-1 0 0,-1-1 0,0 0 0,13-24 0,116-203 0,45-113-325,325-726-1532,-71-29 3601,-411 1019-1453,-25 72-279,-19 46-12,-63 161 0,-55 156 0,-40 129-549,-152 454-2235,18 2 4303,252-755-1223,44-143-296,11-32 0,2-8 0,10-55 0,-7 46 0,15-88-60,90-606 209,-46-14-1165,-59 670-392,-3 0 0,-8-63 0,9 113 1472,0 0-1,0 1 1,0-1-1,-1 0 1,1 1 0,-1-1-1,0 1 1,1-1-1,-1 1 1,0-1 0,0 1-1,-1 0 1,1-1 0,0 1-1,-1 0 1,0 0-1,1 0 1,-1 0 0,0 0-1,-3-2 1,4 4-40,0 0 1,0 0-1,1 0 1,-1 0-1,0 0 1,0 0-1,0 0 1,0 0-1,0 1 1,0-1-1,1 0 1,-1 1-1,0-1 0,0 1 1,0-1-1,1 1 1,-1-1-1,0 1 1,1-1-1,-2 2 1,-21 29 180,4 7 256,0 1 0,3 1 0,-14 48 0,-25 129 3071,51-199-3254,-12 73 852,16-87-1130,-1 0 0,1 0 0,0-1 0,0 1 0,1 0 0,-1 0 0,1 0 0,2 6 0,-3-10 0,0 0 0,0 1 0,0-1 0,1 0 0,-1 1 0,0-1 0,0 0 0,0 0 0,1 1 0,-1-1 0,0 0 0,1 0 0,-1 1 0,0-1 0,1 0 0,-1 0 0,0 0 0,1 0 0,-1 1 0,0-1 0,1 0 0,-1 0 0,0 0 0,1 0 0,-1 0 0,0 0 0,1 0 0,-1 0 0,1 0 0,-1 0 0,0 0 0,1 0 0,18-16 0,3-14 0,-2-1 0,0-1 0,24-60 0,-24 52 0,373-813-488,-52-20-1,-309 770 489,-28 78 0,-11 30 0,-18 46 0,-305 851-846,68 24 499,256-901 385,-69 299 449,70-275-487,11-55 0,7-23 0,48-168 0,43-245 0,-89 372 0,139-722 1118,-141 691-843,-13 72-193,-1 29-81,1 0 1,0 0-1,0-1 0,0 1 1,0 0-1,0 0 1,0 0-1,0 0 0,0 0 1,0-1-1,-1 1 0,1 0 1,0 0-1,0 0 1,0 0-1,0 0 0,0 0 1,0 0-1,-1-1 1,1 1-1,0 0 0,0 0 1,0 0-1,0 0 1,-1 0-1,1 0 0,0 0 1,0 0-1,0 0 0,-1 0 1,1 0-1,0 0 1,0 0-1,0 0 0,0 0 1,-1 0-1,1 0 1,0 0-1,0 0 0,0 0 1,0 1-1,-1-1 1,1 0-1,0 0 0,0 0 1,0 0-1,0 0 1,0 0-1,-1 0 0,1 1 1,0-1-1,0 0 0,0 0 1,0 0-1,0 0 1,0 0-1,0 1 0,0-1 1,-27 49 86,-228 644-6386,211-558 5812,-72 264 486,110-373 0,2-1 0,-1 31 0,4-54 0,1-1 0,0 1 0,-1-1 0,1 1 0,0 0 0,0-1 0,0 1 0,0-1 0,0 1 0,1 0 0,-1-1 0,0 1 0,1-1 0,-1 1 0,1-1 0,0 1 0,-1-1 0,1 1 0,0-1 0,0 0 0,0 1 0,0-1 0,0 0 0,0 0 0,2 1 0,-1-2 0,0-1 0,0 0 0,-1 1 0,1-1 0,0 0 0,0 0 0,0 0 0,-1-1 0,1 1 0,0 0 0,-1-1 0,1 1 0,-1-1 0,0 1 0,0-1 0,1 0 0,-1 1 0,0-1 0,1-3 0,19-28 0,-2-1 0,-2-1 0,17-44 0,32-120 0,-51 151 0,43-146 2827,51-293 0,-108 458-1697,-1 28-1125,0 1 0,0 0-1,0 0 1,0 0-1,0 0 1,-1 0 0,1 0-1,0 0 1,0-1 0,0 1-1,0 0 1,-1 0 0,1 0-1,0 0 1,0 0-1,0 0 1,0 0 0,-1 0-1,1 0 1,0 0 0,0 0-1,0 0 1,-1 0-1,1 0 1,0 0 0,0 0-1,0 0 1,0 0 0,-1 1-1,1-1 1,0 0 0,0 0-1,0 0 1,0 0-1,0 0 1,-1 0 0,1 0-1,0 1 1,0-1 0,0 0-1,0 0 1,0 0 0,0 0-1,0 0 1,0 1-1,-1-1 1,1 0 0,0 0-1,0 0 1,0 0 0,0 1-1,0-1 1,0 0 0,0 0-1,0 0 1,0 1-1,0-1 1,0 0 0,0 0-1,0 0 1,-23 54-288,-199 639-167,184-560 332,-55 218 4,82-296 114,12-54 0,3-12 0,25-93 0,273-1374-878,-274 1315 987,-23 95 205,-5 67-309,0 0 0,0 1 0,0-1 0,0 1-1,0-1 1,0 1 0,0-1 0,0 0 0,0 1 0,-1-1 0,1 1 0,0-1-1,0 1 1,0-1 0,-1 1 0,1-1 0,0 1 0,0-1 0,-1 1-1,1-1 1,0 1 0,-1-1 0,1 1 0,-1 0 0,1-1 0,-1 1 0,1 0-1,-1-1 1,1 1 0,-1 0 0,-1 0 0,1 1 0,-1 0 0,1 0 0,-1 0-1,1 0 1,-1 1 0,1-1 0,0 0 0,-1 1 0,1-1 0,0 1 0,0-1 0,0 1-1,0-1 1,0 3 0,-32 56-5,3 2 0,-29 86 0,38-92 0,-254 718-1025,81-216 1091,165-489 415,29-69-478,0 0-1,0 0 1,0-1 0,0 1 0,0 0 0,0 0 0,0 0 0,0 0-1,0-1 1,0 1 0,0 0 0,0 0 0,0 0 0,-1 0-1,1-1 1,0 1 0,0 0 0,0 0 0,0 0 0,0 0 0,0-1-1,0 1 1,-1 0 0,1 0 0,0 0 0,0 0 0,0 0-1,0 0 1,-1 0 0,1 0 0,0-1 0,0 1 0,0 0 0,0 0-1,-1 0 1,1 0 0,0 0 0,0 0 0,0 0 0,-1 0-1,1 0 1,0 0 0,0 0 0,0 0 0,0 0 0,-1 0 0,1 0-1,0 1 1,0-1 0,0 0 0,0 0 0,-1 0 0,1 0-1,0 0 1,0 0 0,0 0 0,0 0 0,0 1 0,-1-1-1,1 0 1,0 0 0,0 0 0,0 0 0,0 0 0,0 1 0,0-1-1,0 0 1,-1-43 37,58-464-56,-29 306-190,-28 196 192,141-1121-189,-131 1019 382,-11 90-179,-5 22 0,-9 28 0,2 2 0,-16 63 0,17-54 0,-188 832 1083,188-818-988,3-9 199,18-81-353,51-244 59,22-284 0,-78 530 0,0-1 0,0 0 0,-2 0 0,-1 0 0,-2 0 0,-1 0 0,-7-34 0,4 50 0,4 16 0,1 2 0,1-1 0,0 0 0,0 0 0,0 0 0,0 0 0,0 0 0,0 0 0,0 0 0,1 0 0,-1 0 0,3 1 0,11 11 0,1-2 0,1 0 0,0-1 0,0 0 0,1-2 0,0 0 0,31 10 0,3-2 0,85 16 0,-8-12 0,-317-20 0,178-2 0,0 2 0,1 0 0,-1 0 0,-16 4 0,24-4 0,1-1 0,-1 1 0,0-1 0,1 1 0,-1-1 0,1 1 0,-1 0 0,1 0 0,0 0 0,-1 0 0,1 0 0,0 0 0,0 0 0,-1 0 0,1 0 0,0 1 0,0-1 0,0 0 0,1 1 0,-1-1 0,0 1 0,0-1 0,1 1 0,-1-1 0,1 1 0,-1 0 0,1-1 0,0 1 0,0-1 0,0 1 0,0 0 0,0-1 0,0 1 0,0 0 0,1 3 0,1 1 0,0 1 0,1 0 0,0-1 0,1 1 0,-1-1 0,1 0 0,0 0 0,1 0 0,-1-1 0,1 0 0,0 0 0,0 0 0,7 5 0,10 6 0,0-1 0,29 15 0,9-2 0,1-2 0,0-3 0,2-3 0,111 21 0,-164-37 0,-29-4 0,-36-3 0,-69-8 0,-165 6 0,249 7 0,-1 2 0,0 2 0,1 1 0,0 2 0,0 2 0,1 2 0,1 1 0,-39 21 0,67-30 0,1 0 0,0 1 0,0 0 0,1 1 0,0 0 0,0 0 0,1 1 0,0 0 0,0 0 0,1 1 0,0-1 0,0 2 0,1-1 0,0 0 0,1 1 0,0 0 0,-5 18 0,7-16 0,0 0 0,1 1 0,0-1 0,1 0 0,0 0 0,1 1 0,0-1 0,1 0 0,1 0 0,0 0 0,0 0 0,1-1 0,1 1 0,0-1 0,6 11 0,0-5 0,1-1 0,0 0 0,1 0 0,1-1 0,0-1 0,1-1 0,0 0 0,1 0 0,1-2 0,0 0 0,0-1 0,1-1 0,0 0 0,1-2 0,0 0 0,0-1 0,0-1 0,1 0 0,0-2 0,0 0 0,0-1 0,0-2 0,0 0 0,0-1 0,0 0 0,0-2 0,0 0 0,-1-2 0,1 0 0,-1-1 0,0-1 0,0-1 0,17-10 0,4-7 0,-1-2 0,-2-2 0,-1-1 0,-1-2 0,49-58 0,-24 15 0,89-142 0,-100 134 0,76-176 0,-108 215 0,-2 0 0,-2-1 0,-2 0 0,-2-1 0,-1 0 0,0-54 0,-7 89 0,-1 0 0,-1 1 0,0-1 0,0 0 0,-1 1 0,-1 0 0,1-1 0,-2 1 0,1 0 0,-1 0 0,-1 0 0,0 1 0,-11-17 0,10 20 0,1 1 0,-1-1 0,0 1 0,0 0 0,-1 0 0,1 1 0,-1 0 0,0 0 0,0 1 0,-1 0 0,1 0 0,-1 1 0,1-1 0,-1 2 0,0-1 0,0 1 0,0 0 0,0 1 0,-8 0 0,-10 2 0,-1 1 0,1 1 0,0 1 0,0 2 0,0 0 0,1 2 0,0 1 0,1 0 0,0 2 0,1 1 0,0 1 0,-24 20 0,-9 9 0,2 3 0,2 2 0,-64 78 0,37-30-109,5 3 1,4 4-1,4 2 0,5 4 0,5 1 1,-59 169-1,95-223 98,3 1 0,2 1-1,3 1 1,3 0 0,2 0 0,1 79-1,6-109 8,2-1-1,1 1 0,2-1 0,0 0 0,2-1 0,1 1 0,1-1 0,1-1 0,2 0 0,0 0 0,2-1 0,1-1 1,1 0-1,1-1 0,24 26 0,-18-27 38,0-1-1,2-2 1,0 0 0,1-1-1,0-2 1,2-1 0,0-1 0,0-1-1,2-1 1,-1-2 0,1-1-1,45 7 1,-48-11-2,0-2 0,0-1 0,1-1 0,-1-2 0,0 0 0,0-2 1,0-1-1,0-1 0,0-2 0,-1 0 0,0-2 0,0-1 0,-1 0 0,35-22 0,-33 14-27,-1-1 0,-1-1 0,-1 0 0,-1-2-1,-1-1 1,33-44 0,-29 30-2,-2-1-1,-2-1 0,-1-1 1,19-55-1,-16 26-2,-4 0 0,-3-2 0,-3 0 0,-4 0-1,4-134 1,-15 124 1,-4 0 0,-3 1 0,-4 0 0,-3 0 0,-40-118 0,32 132 0,-2 1 0,-4 2 0,-2 1 0,-2 1 0,-4 1 0,-75-93 0,87 124 0,0 2 0,-2 1 0,-1 1 0,-46-32 0,62 49 0,0 1 0,0 0 0,-1 0 0,0 1 0,0 1 0,-1 0 0,0 1 0,0 0 0,0 1 0,0 1 0,0 0 0,0 1 0,-1 1 0,-24 2 0,24 0 0,0 2 0,0 0 0,0 1 0,1 0 0,0 1 0,0 0 0,1 2 0,-16 10 0,5-1 0,1 1 0,0 2 0,-34 39 0,17-11 0,3 1 0,-46 81 0,-83 204-415,103-176 78,6 3-1,8 2 1,-40 235 0,71-275 215,4 0 1,6 1 0,6 0 0,5-1 0,27 177 0,-19-237 14,2 0 1,4-1-1,2-1 0,3-1 0,2-1 1,3-1-1,2-1 0,3-2 1,39 52-1,-44-71 14,2-3 0,1 0 1,1-2-1,2-1 0,1-1 0,1-2 0,1-2 0,2-1 1,0-2-1,2-1 0,0-3 0,1-1 0,77 21 0,-61-26 56,0-3 1,0-3-1,1-1 0,0-4 0,0-2 0,0-2 0,-1-3 0,84-19 1,-36-2-367,-1-4 1,-1-4-1,157-80 1,-139 53 246,-3-6 0,-3-5 0,-4-5 0,106-96 0,-142 106 121,-2-4 1,-4-2-1,-4-4 0,-2-2 0,-4-3 0,52-98 1,-87 136 51,-3-2 1,-1 0-1,-2-1 1,-3-1 0,-1 0-1,-3-1 1,10-103-1,-20 114-81,-1-1 0,-2 1 1,-2-1-1,-1 1 0,-3 0 0,0 1 0,-3-1 0,-1 2 0,-2 0 1,-33-63-1,19 52-225,-2 2 1,-2 1 0,-2 2 0,-2 1-1,-2 2 1,-1 1 0,-2 2-1,-2 2 1,-54-34 0,35 30 410,-2 2 1,-2 4-1,-1 2 1,-1 4-1,-1 2 1,-100-21-1,128 36 102,-1 3-1,0 1 0,0 2 1,-1 2-1,1 2 0,0 1 1,-1 3-1,1 1 0,1 2 1,-1 2-1,1 2 0,1 2 1,0 1-1,1 2 0,-66 37 1,47-15 69,2 1 1,2 3 0,2 3 0,2 1 0,1 3 0,3 2-1,3 2 1,1 1 0,-36 65 0,39-52 73,2 3 1,3 1-1,4 2 0,2 0 0,4 2 1,3 1-1,-18 129 0,34-157-361,1-1-1,3 0 1,1 1-1,3-1 0,2 1 1,21 89-1,-19-114-1,0 0-1,2-1 1,1-1 0,0 0 0,2 0-1,25 35 1,-26-42-3,1-1 0,1-1 0,0 1 0,0-2 0,1 0 0,0-1 0,1 0 1,1-1-1,-1 0 0,19 6 0,-14-8-1,1 0 0,0-1 0,0-1 0,0-1 0,0-1 0,1-1 0,38-2 0,-28-2 0,1-2 0,-1-1 0,0-1 0,49-18 0,-10-4 0,-1-3 0,-2-3 0,112-75 0,-39 10-125,-5-5 0,-4-6 0,-5-6 1,-6-5-1,-4-5 0,-7-6 0,-5-4 0,136-234 0,-203 305 9,-4-2-1,-2-2 1,-3 0-1,27-106 1,-51 154 116,-1 1 0,-1-1 0,-1 1 0,-1-1 0,0 0 0,-2 0 0,-4-30 0,2 41 0,1 0 0,-1 0 0,0 0 0,-1 0 0,0 0 0,-1 1 0,0 0 0,0 0 0,-1 0 0,0 1 0,-1-1 0,0 2 0,0-1 0,-1 1 0,-16-13 0,8 10 66,-1 0 1,0 1-1,-1 1 0,1 1 1,-2 0-1,1 1 0,-35-6 1,5 5 426,-96-2 0,105 10-359,0 1 1,1 2 0,0 1 0,0 2-1,0 2 1,-50 19 0,41-9-96,0 2-1,1 2 1,1 2 0,-53 40 0,28-10-50,2 3 1,3 4-1,2 2 0,4 3 1,-65 93-1,56-62-410,5 2 0,4 4 0,5 2 0,5 2 0,4 2 0,5 2 0,5 1-1,-20 120 1,47-186 348,1-1 0,3 1 0,2 0 0,2 0-1,7 52 1,-5-82 72,0 0-1,2-1 1,0 0-1,0 1 1,2-1 0,0-1-1,1 1 1,0-1-1,1 0 1,1-1 0,0 0-1,1 0 1,1-1-1,0 0 1,1-1 0,0-1-1,17 13 1,-18-16 75,1-2 0,0 1 1,0-2-1,0 1 0,1-2 0,-1 0 1,1 0-1,0-1 0,0-1 0,1 0 1,-1-1-1,0 0 0,1-1 1,-1 0-1,0-1 0,1-1 0,-1 0 1,0-1-1,0-1 0,23-8 0,0-4 214,-1-1 0,-1-1 0,0-2 0,-2-2-1,0-1 1,32-31 0,11-15-306,-3-3-1,-3-3 1,-4-3 0,-3-3 0,-4-2-1,-4-3 1,-3-3 0,-4-1 0,-4-2-1,-4-2 1,30-113 0,-54 148 18,-2-1 0,-4 0 0,5-99 0,-13 134 0,-2 1 0,0-1 0,-1 0 0,-2 1 0,-1 0 0,0 0 0,-2 0 0,-1 0 0,-1 1 0,0 1 0,-20-33 0,22 45 22,0 0 1,-1 0-1,0 0 1,-1 1-1,0 1 1,-1-1-1,1 1 1,-1 1-1,-1 0 1,0 0-1,0 1 1,0 1-1,0 0 1,-1 0-1,0 1 1,0 0-1,0 1 1,-1 1-1,-16-2 1,8 3 14,1 1 1,-1 1-1,1 1 0,0 1 1,0 1-1,0 1 1,0 0-1,0 1 1,1 1-1,0 1 1,-25 15-1,-10 10-33,1 1-1,3 3 1,-67 61-1,-124 149-244,76-61-138,8 7 1,-255 415-1,397-583 379,-48 95 0,58-111 0,1 1 0,1-1 0,0 1 0,0 0 0,1 0 0,1 0 0,-1 1 0,2-1 0,-1 17 0,2-25 0,-1 1 0,0-1 0,1 1 0,-1-1 0,1 0 0,0 1 0,-1-1 0,1 0 0,0 1 0,1-1 0,-1 0 0,0 0 0,1 0 0,-1 0 0,1 0 0,-1 0 0,1 0 0,0-1 0,0 1 0,0-1 0,0 1 0,0-1 0,0 0 0,0 1 0,1-1 0,2 1 0,1-1 0,0 0 0,0 0 0,0-1 0,0 1 0,1-1 0,-1-1 0,0 1 0,0-1 0,0 0 0,10-4 0,10-3 0,0-2 0,-1 0 0,-1-2 0,28-17 0,100-74 0,-133 89 0,239-182-346,114-110-519,470-498 0,-767 725 933,-3-3-1,94-140 1,-159 210 14,0 0 0,0-1 0,-1 1 1,-1-1-1,0 0 0,-1-1 0,5-22 1,-9 33-72,0-1 0,1 0 0,-1 1 0,-1-1 0,1 0 0,0 1 0,-1-1 0,0 1 0,0-1 0,0 0 0,0 1 1,-1 0-1,1-1 0,-1 1 0,0 0 0,0 0 0,0 0 0,0 0 0,0 0 0,-1 0 0,1 1 0,-1-1 0,0 1 0,0-1 1,0 1-1,0 0 0,0 0 0,0 1 0,-1-1 0,1 1 0,-4-2 0,-10-2-20,1 1-1,-1 0 1,0 1 0,0 1 0,0 1-1,0 0 1,0 1 0,0 1 0,-27 5-1,3 1 126,1 2 0,1 2 0,-39 15 0,24-2 218,2 1-1,0 3 1,2 2 0,1 3 0,-74 64 0,44-26-384,4 3 0,-83 107 0,112-126 50,4 3 0,2 2 0,2 1 0,3 2 0,-27 69 0,38-53 0,23-74 0,0 0 0,0 0 0,1 0 0,-1 1 0,1-1 0,0 0 0,1 0 0,0 0 0,-1 0 0,2 0 0,-1 0 0,2 6 0,-2-10 0,0 1 0,-1-1 0,1 1 0,0-1 0,0 0 0,0 1 0,0-1 0,0 0 0,0 0 0,0 0 0,0 0 0,1 0 0,-1 0 0,0 0 0,1 0 0,-1 0 0,0-1 0,1 1 0,-1 0 0,1-1 0,0 1 0,-1-1 0,1 0 0,1 1 0,0-1 0,1-1 0,0 1 0,-1-1 0,1 1 0,-1-1 0,1 0 0,-1 0 0,0-1 0,1 1 0,4-3 0,5-4 0,-1-1 0,1 0 0,-2 0 0,14-14 0,1-6 0,-1-1 0,-2-1 0,-1-1 0,-1 0 0,30-66 0,-16 16 0,36-122 0,-62 174 0,-1 0 0,-1 0 0,5-51 0,-15 67 0,-7 16 0,3 8 0,0-1 0,0 2 0,1-1 0,-6 14 0,-49 106 0,-61 188 0,-20 153 0,127-420 0,-38 140 0,-30 199 0,81-375 0,0 0 0,1-1 0,1 19 0,0-33 0,0 0 0,0-1 0,0 1 0,1 0 0,-1 0 0,0-1 0,0 1 0,1 0 0,-1 0 0,0 0 0,0-1 0,1 1 0,-1 0 0,0 0 0,1 0 0,-1 0 0,0 0 0,1 0 0,-1 0 0,0 0 0,0 0 0,1 0 0,-1 0 0,0 0 0,1 0 0,-1 0 0,0 0 0,1 0 0,-1 0 0,0 0 0,1 0 0,-1 0 0,0 0 0,0 1 0,1-1 0,-1 0 0,0 0 0,0 0 0,1 0 0,-1 1 0,0-1 0,0 0 0,1 0 0,-1 1 0,0-1 0,0 0 0,0 0 0,0 1 0,1-1 0,-1 0 0,0 1 0,0-1 0,0 0 0,0 0 0,0 1 0,0-1 0,11-23 0,0-1 0,-2 0 0,-1 0 0,9-45 0,-8 32 0,81-364 0,51-519 0,-132 838 0,-1 20 0,-3 0 0,-2 0 0,-7-78 0,4 138 0,0-1 0,0 1 0,0 0 0,0 0 0,-1 0 0,1-1 0,-1 1 0,1 0 0,-1 0 0,0 0 0,0 0 0,0 0 0,0 0 0,0 0 0,0 0 0,-1 1 0,-2-4 0,3 5 0,1 0 0,-1-1 0,0 1 0,1 0 0,-1 0 0,1 1 0,-1-1 0,0 0 0,1 0 0,-1 0 0,1 0 0,-1 0 0,0 1 0,1-1 0,-1 0 0,1 0 0,-1 1 0,1-1 0,-1 1 0,1-1 0,-1 0 0,1 1 0,-1 0 0,-19 26 0,-10 34 0,2 1 0,-27 93 0,37-104 0,-144 454-650,-100 551-1,253-1012 651,-16 100 0,24-131 0,0 1 0,1 0 0,0 0 0,1 0 0,1 0 0,0 0 0,5 17 0,-7-29 0,1 0 0,-1 0 0,1 0 0,0 0 0,0-1 0,0 1 0,0 0 0,0 0 0,0-1 0,0 1 0,1-1 0,-1 1 0,0-1 0,1 1 0,-1-1 0,3 2 0,-3-3 0,1 1 0,-1-1 0,0 0 0,0 0 0,1 1 0,-1-1 0,0 0 0,0 0 0,1 0 0,-1 0 0,0 0 0,0-1 0,1 1 0,-1 0 0,0-1 0,0 1 0,1-1 0,-1 1 0,2-2 0,4-3 0,1-1 0,-1 0 0,0 0 0,0-1 0,-1 1 0,7-10 0,44-63-748,89-163 1,-128 212 582,886-1806-731,-870 1756 1197,-32 77 8,-7 19 44,-52 139 610,-509 1412 78,544-1495-913,16-49-83,-1 1 0,-2-1-1,0-1 1,-24 43 0,23-59-45,4-19 0,3-19 0,2 0 0,1 0 0,5-37 0,-2 9 0,63-1203 0,-57 1138 0,-3 83-23,-2 83 136,-12 277 372,4 114-522,4-429 37,0 1 0,0 0 0,1 0 0,-1 0 0,1 0 0,0 0 0,-1 0 0,2-1 0,-1 1 0,0 0 0,4 5 0,-4-9 0,-1 0 0,0 1 0,1-1 0,-1 0 0,1 0 0,-1 0 0,0 0 0,1 0 0,-1 0 0,1 0 0,-1 0 0,1 0 0,-1 0 0,0 0 0,1 0 0,-1-1 0,1 1 0,-1 0 0,0 0 0,1 0 0,-1 0 0,0-1 0,1 1 0,-1 0 0,0 0 0,1-1 0,-1 1 0,0 0 0,1-1 0,-1 1 0,0 0 0,0-1 0,1 1 0,18-31 0,26-73 0,-4-1 0,40-166 0,-62 201 0,222-845-736,-213 837 736,-87 322 0,17-83 0,-1 34-11,-25 99 635,49-238-501,13-51-123,4-14 0,4-40 0,2 1 0,3 0 0,14-57 0,-6 32 0,-4 19 0,-6 39 0,-2 16 0,-3 26 0,-28 224 0,-5 66 0,34-240 0,5-55 0,3-19 0,-7-5 0,1 0 0,-1 0 0,0 0 0,0-1 0,0 1 0,0-1 0,-1 1 0,1-1 0,-1 0 0,2-3 0,49-114 0,70-247 0,-106 315 0,16-64 0,27-82 0,-74 279 0,-106 541 0,117-601 0,7-46 0,-2 19 0,37-232 0,-36 182 0,-2 56 0,0-1 0,0 1 0,0-1 0,0 1 0,0 0 0,0-1 0,0 1 0,0-1 0,0 1 0,0 0 0,0-1 0,0 1 0,-1 0 0,1-1 0,0 1 0,0 0 0,0-1 0,0 1 0,-1 0 0,1-1 0,0 1 0,0 0 0,-1 0 0,1-1 0,0 1 0,-1 0 0,1 0 0,0 0 0,-1-1 0,1 1 0,0 0 0,-1 0 0,1 0 0,0 0 0,-1 0 0,1 0 0,-1 0 0,1-1 0,0 1 0,-1 0 0,1 0 0,0 1 0,-1-1 0,1 0 0,-1 0 0,1 0 0,0 0 0,-1 0 0,1 0 0,0 0 0,-1 1 0,1-1 0,0 0 0,-1 0 0,1 0 0,0 1 0,-1-1 0,1 0 0,0 0 0,0 1 0,-1-1 0,-8 12 0,-1 0 0,2 0 0,0 1 0,0 0 0,2 0 0,-1 0 0,-4 15 0,4-10 0,-71 175 0,64-152 0,2 0 0,-13 77 0,25-118 0,-1 1 0,1 0 0,-1 0 0,1 0 0,0 0 0,0 0 0,0 0 0,0 0 0,0 0 0,0 1 0,0-1 0,0 0 0,0 0 0,0 0 0,0 0 0,1 0 0,-1 0 0,0 0 0,1-1 0,-1 1 0,1 0 0,-1 0 0,1 0 0,-1 0 0,2 0 0,-1-1 0,0-1 0,1 1 0,-1-1 0,0 1 0,0-1 0,1 0 0,-1 0 0,0 0 0,0 0 0,0 0 0,0 0 0,0 0 0,0 0 0,-1 0 0,1 0 0,0-1 0,0 0 0,28-48 0,-2-1 0,-2-1 0,27-84 0,-20 51 0,-23 63 0,-13 36 0,-16 39 0,-147 465 0,151-472 0,10-43 0,2-12 0,1-15 0,0-41 0,-3-66 0,-43-257 0,38 352 0,10 36 0,1-1 0,0 1 0,0-1 0,0 1 0,0-1 0,-1 1 0,1-1 0,0 1 0,-1 0 0,1-1 0,0 1 0,-1-1 0,1 1 0,0 0 0,-1-1 0,1 1 0,-1 0 0,1-1 0,0 1 0,-1 0 0,1 0 0,-1 0 0,1-1 0,-1 1 0,1 0 0,-1 0 0,1 0 0,-1 0 0,1 0 0,-1 0 0,1 0 0,-1 0 0,0 0 0,1 0 0,-1 0 0,1 0 0,-1 0 0,1 0 0,-1 1 0,1-1 0,-1 0 0,1 0 0,0 1 0,-1-1 0,1 0 0,-1 0 0,1 1 0,0-1 0,-1 1 0,1-1 0,-1 0 0,1 1 0,0-1 0,0 1 0,-1-1 0,1 1 0,0-1 0,0 0 0,0 1 0,-1-1 0,1 2 0,-18 37 0,6-15 0,13-61 0,55-229 0,-36 184 0,-8 38 0,-8 40 0,-1 13 0,-1 19 0,-15 105 0,7-90 0,2 0 0,2 51 0,2-91 0,-1 0 0,2-1 0,-1 1 0,0-1 0,0 1 0,1 0 0,-1-1 0,1 1 0,0-1 0,0 0 0,0 1 0,0-1 0,0 0 0,0 1 0,1-1 0,-1 0 0,1 0 0,0 0 0,-1 0 0,1 0 0,3 2 0,-3-4 0,1 1 0,-1-1 0,0 1 0,1-1 0,-1 0 0,0 0 0,0 0 0,1 0 0,-1-1 0,0 1 0,0-1 0,1 1 0,-1-1 0,0 0 0,0 0 0,0 0 0,0 0 0,0 0 0,0 0 0,0 0 0,0-1 0,0 1 0,2-4 0,9-6 0,0-1 0,-1-1 0,0 0 0,-1-1 0,18-29 0,35-82 0,-59 116 0,-3 7 0,-2 8 0,-5 23 0,-12 44 0,-30 74 0,-80 168 0,111-290 0,16-25 0,0 1 0,0-1 0,-1 0 0,1 0 0,0 0 0,0 0 0,0 1 0,-1-1 0,1 0 0,0 0 0,0 0 0,-1 0 0,1 0 0,0 0 0,0 0 0,-1 0 0,1 1 0,0-1 0,-1 0 0,1 0 0,0 0 0,0 0 0,-1 0 0,1-1 0,0 1 0,0 0 0,-1 0 0,1 0 0,0 0 0,-1 0 0,1 0 0,0 0 0,0 0 0,0-1 0,-1 1 0,1 0 0,0 0 0,0 0 0,-1-1 0,1 1 0,0 0 0,0-1 0,-2-3 0,1 0 0,0 0 0,0-1 0,0 1 0,0 0 0,1-1 0,0 1 0,-1-1 0,2-5 0,11-159 0,39-200 0,-49 358 0,1-10 0,1 0 0,1 0 0,1 1 0,8-21 0,-16 88 0,-30 95 0,-6-1 0,-89 218 0,122-346 0,-1-1 0,0 0 0,-14 19 0,20-30 0,-1 0 0,1 0 0,0-1 0,-1 1 0,1 0 0,-1 0 0,1-1 0,-1 1 0,1-1 0,-1 1 0,1 0 0,-1-1 0,0 1 0,1-1 0,-1 1 0,0-1 0,1 0 0,-1 1 0,0-1 0,0 0 0,1 1 0,-1-1 0,0 0 0,0 0 0,0 0 0,1 0 0,-1 0 0,0 0 0,0 0 0,0 0 0,1 0 0,-1 0 0,0 0 0,0 0 0,0-1 0,1 1 0,-1 0 0,0 0 0,0-1 0,1 1 0,-1-1 0,0 1 0,1-1 0,-2 0 0,0-2 0,0 0 0,0 0 0,1 0 0,-1-1 0,1 1 0,0-1 0,-1 1 0,1-6 0,-8-43 0,3-1 0,2 0 0,3 0 0,6-63 0,-2-28 0,-5 129 0,-3 15 0,-12 28 0,-141 319 0,106-221 0,-495 1179-1513,504-1205 1513,36-86 0,8-26 0,54-177 0,-27 103 0,517-1937-1337,-544 2020 1337,8-41 0,-13 47 0,-9 25 0,-235 551 417,-127 275 455,345-796-450,30-58-418,0 0-1,0 0 0,0 0 1,0-1-1,0 1 0,0 0 0,-1 0 1,1 0-1,0 0 0,0 0 1,0 0-1,0 0 0,0 0 1,0 0-1,0-1 0,0 1 1,0 0-1,-1 0 0,1 0 1,0 0-1,0 0 0,0 0 1,0 0-1,0 0 0,0 0 0,0 0 1,-1 0-1,1 0 0,0 0 1,0 0-1,0 0 0,0 0 1,0 0-1,0 0 0,0 0 1,-1 0-1,1 0 0,0 0 1,0 0-1,0 0 0,0 0 1,0 0-1,0 1 0,0-1 0,0 0 1,-1 0-1,1 0 0,0 0 1,8-35 61,195-545-414,-120 361 153,-18 43 54,136-345 1057,-188 494-915,-8 25 0,-15 54 0,-99 365 0,11-49-280,-400 1697-1120,473-1928 1400,28-120 0,9-34 0,94-239 0,-80 187 0,365-1020-875,-271 747 728,-50 138 422,89-233 1308,-154 428-1233,-6 20-296,-12 38-86,-94 269 64,-134 462 899,229-729-739,11-46-190,2-7-5,8-25 4,134-555-1,-55 209 0,7 10 0,-167 646 0,-100 431-1801,47 7 1413,121-686 388,1 63 0,11-63 0,-8-34 0,0-1 0,0 1 0,1-1 0,-1 0 0,0 1 0,1-1 0,-1 0 0,0 1 0,1-1 0,-1 1 0,0-1 0,1 0 0,-1 0 0,1 1 0,-1-1 0,1 0 0,-1 0 0,1 0 0,-1 1 0,1-1 0,-1 0 0,1 0 0,-1 0 0,1 0 0,-1 0 0,1 0 0,-1 0 0,1 0 0,-1 0 0,1 0 0,-1 0 0,1-1 0,4-1 0,-2-1 0,1 0 0,0-1 0,0 1 0,-1 0 0,0-1 0,0 0 0,0 0 0,0 0 0,2-5 0,44-78 0,-3-2 0,64-183 0,-87 210 0,293-937 1824,-294 917-1459,-21 72-365,-7 20 0,-11 35 0,-226 744 0,225-711 0,20-70 0,6-18 0,12-32 0,216-640-602,-143 387-4449,8-73 3920,-84 278 1131,-18 73 0,1 17 0,0-1 0,-1 1 0,1 0 0,0 0 0,0 0 0,0 0 0,0 0 0,-1 0 0,1 0 0,0-1 0,0 1 0,0 0 0,-1 0 0,1 0 0,0 0 0,0 0 0,-1 0 0,1 0 0,0 0 0,0 0 0,0 0 0,-1 0 0,1 0 0,0 0 0,0 0 0,0 0 0,-1 1 0,1-1 0,0 0 0,0 0 0,0 0 0,-1 0 0,1 0 0,0 0 0,0 0 0,0 1 0,0-1 0,-1 0 0,1 0 0,0 0 0,0 0 0,0 1 0,0-1 0,-12 15 0,1 0 0,0 0 0,2 1 0,0 0 0,-12 30 0,-1-1 0,-69 142-225,-107 259 7234,161-349-7009,36-95 0,0 0 0,0 1 0,0-1 0,0 1 0,1-1 0,-1 1 0,1-1 0,-1 1 0,1-1 0,0 1 0,0 0 0,1 3 0,0-6 0,0 0 0,1-1 0,-1 1 0,0-1 0,0 1 0,0-1 0,0 1 0,0-1 0,0 0 0,0 1 0,0-1 0,0 0 0,0 0 0,0 0 0,0 1 0,0-1 0,-1 0 0,1 0 0,0 0 0,-1-1 0,1 1 0,0-2 0,35-50 0,-3-1 0,31-71 0,-3 7 0,-42 84 0,42-71 0,-60 104 0,0-1 0,0 1 0,0-1 0,0 1 0,0-1 0,1 1 0,-1 0 0,0-1 0,0 1 0,1 0 0,-1 0 0,1 0 0,2-1 0,-4 2 0,1 0 0,-1 1 0,1-1 0,-1 0 0,0 0 0,1 1 0,-1-1 0,0 0 0,0 1 0,1-1 0,-1 0 0,0 1 0,0-1 0,1 0 0,-1 1 0,0-1 0,0 1 0,0-1 0,0 1 0,1-1 0,-1 0 0,0 1 0,0-1 0,0 1 0,0-1 0,0 1 0,0-1 0,0 0 0,0 1 0,0-1 0,-1 1 0,1 0 0,-9 56 0,-92 333 0,44-174 0,49-195 0,7-34 0,6-39 0,9-57 0,11-90 0,-27 164 0,-6 32 0,-10 16 0,-15 26 0,1 2 0,2 1 0,-32 61 0,-12 17 0,47-89 0,26-31 0,1 0 0,0 0 0,0 0 0,-1 0 0,1 0 0,0 0 0,-1 0 0,1 0 0,0 0 0,0 0 0,-1 0 0,1 0 0,0 0 0,-1-1 0,1 1 0,0 0 0,0 0 0,-1 0 0,1 0 0,0-1 0,0 1 0,0 0 0,-1 0 0,1 0 0,0-1 0,0 1 0,0 0 0,0 0 0,0-1 0,-1 1 0,1 0 0,0 0 0,0-1 0,0 1 0,0 0 0,0-1 0,0 1 0,0 0 0,0 0 0,0-1 0,0 1 0,0 0 0,0-1 0,0 1 0,0 0 0,0 0 0,0-1 0,0 1 0,1 0 0,-1-1 0,0 1 0,0 0 0,0 0 0,1-1 0,17-74 0,20-44 0,138-407 0,-155 477 0,-16 41 0,-12 33 0,-64 169 0,-55 164 0,19-13 0,99-319 0,17-52 0,124-403 0,-123 390 0,-10 39 0,0 1 0,0-1 0,0 0 0,0 0 0,0 0 0,-1 0 0,1 0 0,0 0 0,0 0 0,0 0 0,0 0 0,0 0 0,0 0 0,-1 0 0,1 0 0,0 0 0,0 0 0,0 0 0,0 0 0,0 0 0,0 0 0,-1 0 0,1-1 0,0 1 0,0 0 0,0 0 0,0 0 0,0 0 0,0 0 0,0 0 0,0 0 0,0 0 0,-1 0 0,1 0 0,0-1 0,0 1 0,0 0 0,0 0 0,0 0 0,0 0 0,0 0 0,0 0 0,0-1 0,0 1 0,0 0 0,0 0 0,0 0 0,0 0 0,-35 63 0,-279 690 0,126-279 0,149-392 0,30-75 0,7-25 0,11-45 0,19-74 0,-9 48 0,373-1851-1409,-370 1826 1409,-20 95 0,-9 28 0,-72 209 0,43-109 0,-561 1617-1377,444-1289 792,122-343 416,-35 82 185,61-170-16,8-24 0,150-516 0,132-650 2251,-220 902-1852,-50 215-188,-3 10 121,31-89-1,-37 136-331,-6 23 0,-63 300 0,24-139 0,-95 553-586,117-573 586,18-93 0,-1-61 0,0 1 0,0-1 0,0 0 0,0 1 0,0-1 0,0 1 0,0-1 0,1 1 0,-1-1 0,0 1 0,0-1 0,0 0 0,0 1 0,1-1 0,-1 1 0,0-1 0,0 0 0,1 1 0,-1-1 0,0 0 0,1 1 0,-1-1 0,0 0 0,1 0 0,-1 1 0,1-1 0,-1 0 0,0 0 0,1 0 0,-1 1 0,1-1 0,0 0 0,0-1 0,0 0 0,1 0 0,-1 0 0,0 0 0,0 0 0,0 0 0,1 0 0,-1-1 0,0 1 0,0 0 0,-1-1 0,1 1 0,0 0 0,0-3 0,20-41 0,-3-1 0,20-80 0,-30 96 0,208-900 0,-211 876 51,-4 54-48,-1-1-1,0 1 1,0 0 0,0 0-1,0 0 1,0-1 0,0 1-1,0 0 1,0 0 0,0 0-1,0-1 1,0 1 0,0 0-1,0 0 1,0-1 0,0 1-1,-1 0 1,1 0 0,0 0-1,0 0 1,0-1-1,0 1 1,0 0 0,0 0-1,0 0 1,-1 0 0,1-1-1,0 1 1,0 0 0,0 0-1,0 0 1,-1 0 0,1 0-1,0 0 1,0 0 0,0-1-1,0 1 1,-1 0 0,1 0-1,0 0 1,0 0 0,0 0-1,-1 0 1,1 0 0,0 0-1,0 0 1,0 0 0,-1 0-1,1 0 1,0 0 0,0 0-1,-1 0 1,1 0-1,0 1 1,-19 23 289,-37 83-248,-84 224 1,114-262-37,-282 823-6792,291-816 6784,16-76 0,1 0 0,0 0 0,0 0 0,0 0 0,0 0 0,0 0 0,0 1 0,0-1 0,0 0 0,0 0 0,0 0 0,-1 0 0,1 0 0,0 1 0,0-1 0,0 0 0,0 0 0,0 0 0,0 0 0,0 0 0,0 1 0,0-1 0,0 0 0,0 0 0,0 0 0,0 0 0,0 0 0,1 1 0,-1-1 0,0 0 0,0 0 0,0 0 0,0 0 0,0 0 0,0 0 0,0 1 0,0-1 0,0 0 0,0 0 0,1 0 0,-1 0 0,0 0 0,0 0 0,0 0 0,0 0 0,0 0 0,0 0 0,1 0 0,-1 1 0,0-1 0,0 0 0,0 0 0,0 0 0,0 0 0,1 0 0,-1 0 0,0 0 0,0 0 0,0 0 0,1 0 0,8-15 0,28-70 0,-4 0 0,24-96 0,-27 81 0,71-244 347,62-393-1,-157 700 1160,-3 25-1064,0 0 0,-1 0 0,0 0 1,-1 0-1,-1 0 0,0-1 0,0 1 1,-4-15-1,-2 21-442,-4 16 0,-7 19 0,1 2 0,2 0 0,-17 50 0,14-35 0,-234 681 30,134-374-19,92-292-11,21-60 0,3-13 0,19-107 0,275-1770-1034,-283 1755 1389,-10 131-348,0 0 0,0 0 1,0 0-1,0 0 1,-1 0-1,1 0 1,-1 0-1,0 0 0,0 0 1,-2-3-1,3 5-6,0 1-1,-1 0 0,1-1 1,0 1-1,-1 0 0,1 0 1,0-1-1,-1 1 0,1 0 1,-1 0-1,1 0 0,0 0 1,-1 0-1,1-1 0,-1 1 1,1 0-1,0 0 1,-1 0-1,1 0 0,-1 0 1,1 0-1,-1 0 0,1 1 1,0-1-1,-1 0 0,1 0 1,-1 0-1,1 0 0,0 0 1,-1 1-1,1-1 0,0 0 1,-1 0-1,1 1 0,0-1 1,-1 0-1,1 0 0,0 1 1,-1-1-1,1 1 0,-7 7-1,0 1 0,0 0-1,1 1 1,-8 15-1,-67 143-550,-101 306-1,140-354 40,-350 1178 1055,350-1144-369,28-109-173,25-99 0,391-1826 1123,-378 1748-1123,-11 81 0,-13 51 0,0 0 0,0 0 0,0 0 0,0 0 0,0 0 0,0 1 0,0-1 0,0 0 0,0 0 0,0 0 0,0 0 0,0 0 0,0 0 0,0 0 0,0 1 0,0-1 0,0 0 0,0 0 0,1 0 0,-1 0 0,0 0 0,0 0 0,0 0 0,0 0 0,0 0 0,0 0 0,0 0 0,0 0 0,1 0 0,-1 0 0,0 0 0,0 0 0,0 1 0,0-1 0,0 0 0,0 0 0,0 0 0,1 0 0,-1 0 0,0 0 0,0-1 0,0 1 0,0 0 0,0 0 0,0 0 0,0 0 0,1 0 0,-1 0 0,0 0 0,0 0 0,0 0 0,0 0 0,0 0 0,0 0 0,0 0 0,0-1 0,3 35 0,-14 543-556,-1-158-103,15 198 382,6-439 366,45 255 0,-49-409-15,20 85 361,-23-102-419,0-1 0,0 0 0,0 0 1,1-1-1,0 1 0,0 0 1,1-1-1,-1 0 0,1 1 1,0-2-1,1 1 0,7 7 1,-10-11-17,-1-1 0,0 1 0,1 0 0,-1-1 0,1 1 0,-1-1 0,1 0 0,-1 1 0,1-1 0,0 0 0,-1 0 0,1 0 0,-1 0 0,1 0 0,0 0 0,-1-1 0,1 1 0,-1 0 0,1-1 0,-1 1 0,1-1 0,-1 0 0,1 1 0,-1-1 0,0 0 0,1 0 0,-1 0 0,0 0 0,0 0 0,0 0 0,2-2 0,7-8 0,-1 1 0,0-1 0,0-1 0,-1 1 0,12-26 0,31-79 0,-36 81 0,67-178 132,54-226 0,18-237 133,-80 281-265,-31 9 0,-43 383 0,1 0 0,-1-1 0,0 1 0,0-1 0,0 1 0,0-1 0,-1 1 0,1 0 0,-1-1 0,-2-5 0,-5 15 0,-5 24 0,-26 103 0,-25 160 0,35-151 0,-184 1188-272,203-1255 272,12-141 0,0 19 0,19-454-57,42-751-630,-54 1115 1493,-8 101-618,-3 35-159,-1 8-28,-12 68-17,-19 134 16,-16 128-439,-266 2124-1755,305-2380 2317,9-73 6,1-15 20,6-117 314,-5 107-456,43-1490-1620,-43 1453 1490,-4-253 1198,-1 221-425,-24-127-1,27 202-649,0 1 0,0 0 0,-1 0 0,-1 0 0,0 1 0,-7-15 0,10 23 0,1 0 0,-1 0 0,1 1 0,-1-1 0,1 0 0,-1 0 0,0 0 0,0 1 0,1-1 0,-1 0 0,0 1 0,0-1 0,0 1 0,0-1 0,0 1 0,0 0 0,0-1 0,0 1 0,0 0 0,0-1 0,0 1 0,0 0 0,0 0 0,0 0 0,0 0 0,0 0 0,0 0 0,0 0 0,0 0 0,0 1 0,0-1 0,0 0 0,0 1 0,0-1 0,0 0 0,1 1 0,-1-1 0,0 1 0,0-1 0,0 1 0,-1 1 0,-4 3 0,0 2 0,0-1-1,1 0 1,0 1-1,0 0 1,1 0 0,-1 1-1,1-1 1,-2 10-1,-31 84 189,30-78-65,-28 92 333,5 1 0,5 1 0,-16 190 0,39-289-456,2 0 0,0 0 0,0 0 0,2 0 0,7 34 0,-8-49 0,0 1 0,0-1 0,0 0 0,1 1 0,0-1 0,-1 0 0,1 0 0,0 0 0,1 0 0,-1 0 0,0-1 0,1 1 0,0-1 0,-1 1 0,1-1 0,0 0 0,0 0 0,0 0 0,1 0 0,-1-1 0,0 0 0,1 1 0,-1-1 0,1 0 0,-1-1 0,1 1 0,-1 0 0,1-1 0,0 0 0,-1 0 0,1 0 0,0 0 0,-1-1 0,7-1 0,6-2 0,0 0 0,0-2 0,0 1 0,-1-2 0,0 0 0,-1-1 0,1 0 0,-1-1 0,19-18 0,112-108 0,-126 116 0,38-41 0,-3-3 0,-2-2 0,-3-3 0,-3-1 0,62-130 0,-82 144 0,-4-1 0,-2-1 0,-2-1 0,-3 0 0,-2-1 0,-3-1 0,-3 0 0,0-94 0,-7 152 0,1-12 0,-1 0 0,-1 0 0,-1 0 0,0 1 0,0-1 0,-1 1 0,-6-16 0,9 28 0,-1 0 0,1 0 0,0 1 0,-1-1 0,1 0 0,0 0 0,-1 0 0,1 1 0,-1-1 0,1 0 0,-1 1 0,1-1 0,-1 1 0,0-1 0,1 0 0,-1 1 0,0-1 0,1 1 0,-1 0 0,0-1 0,0 1 0,0 0 0,1-1 0,-1 1 0,0 0 0,0 0 0,0 0 0,1-1 0,-1 1 0,0 0 0,0 0 0,0 0 0,0 0 0,0 1 0,1-1 0,-1 0 0,0 0 0,0 0 0,0 1 0,1-1 0,-1 0 0,-1 2 0,-2 1 0,0 0 0,0 0 0,1 1 0,0 0 0,-1-1 0,1 1 0,-4 7 0,-17 34 0,2 1 0,1 1 0,3 1 0,-16 63 0,-23 98-373,-40 283-1,26 227-373,60-266 747,15-335 0,35 209 0,-38-322 0,27 116 0,-26-113 0,1 0 0,0 0 0,0 0 0,1 0 0,0 0 0,1-1 0,0 1 0,0-1 0,0 0 0,9 8 0,-12-14 0,0 1 0,0-1 0,0 1 0,0-1 0,0 0 0,0 0 0,0 0 0,1 0 0,-1 0 0,0-1 0,1 1 0,-1-1 0,0 1 0,1-1 0,-1 0 0,1 0 0,-1 0 0,1 0 0,-1 0 0,0-1 0,1 1 0,-1-1 0,1 0 0,2-1 0,1 0 0,0-2 0,0 1 0,0-1 0,0 0 0,-1 0 0,0 0 0,10-11 0,7-13 0,0-2 0,-2-1 0,-1 0 0,-2-1 0,26-65 0,24-74 91,51-205 0,12-191 92,-99 398-183,-7-1 0,-7-1 0,-7-200 0,-14 278 0,-3 0 0,-5 0 0,-3 0 0,-5 2 0,-3 0 0,-5 2 0,-54-121 0,61 166 0,-1 2 0,-3 0 0,-1 1 0,-2 1 0,-47-49 0,65 77 0,-2 1 0,1 1 0,-2 0 0,1 0 0,-1 2 0,-1-1 0,-23-10 0,30 17 0,1-1 0,-1 1 0,1 1 0,-1-1 0,0 1 0,0 1 0,1-1 0,-1 1 0,0 0 0,0 1 0,0-1 0,1 1 0,-1 1 0,0-1 0,1 1 0,-1 0 0,1 1 0,0 0 0,0 0 0,-6 4 0,-1 1 0,1 1 0,0 1 0,0 0 0,1 1 0,1 0 0,0 0 0,-12 18 0,-3 9 0,-28 59 0,-3 25-63,5 3 1,-60 227 0,-16 278-249,98-429 311,-2 208 0,29-322 0,5 1 0,3-1 0,4 0 0,41 164 0,-41-219 0,1 0 0,1-1 0,2 0 0,1-1 0,1-1 0,2 0 0,1-1 0,40 45 0,-48-61 0,0-1 0,1 0 0,1-1 0,-1 0 0,2-1 0,-1 0 0,1-1 0,1-1 0,-1 0 0,1-1 0,0-1 0,1 0 0,-1-1 0,1 0 0,0-2 0,0 1 0,0-2 0,0 0 0,0-2 0,21-1 0,-10-3 0,0-1 0,-1-2 0,0 0 0,0-2 0,-1 0 0,0-2 0,-1-1 0,25-17 0,8-10 0,-1-3 0,50-51 0,-34 24-25,-3-3 0,-4-3-1,-3-3 1,-3-3 0,-5-2 0,-2-2-1,-5-2 1,-4-3 0,-3-1 0,33-118 0,-55 141-3,-2-1 1,-4-1 0,-3 0 0,-2 0-1,-4-1 1,-9-104 0,0 120 17,-3-1 1,-3 2-1,-2-1 0,-2 1 1,-2 2-1,-3-1 0,-2 2 1,-53-86-1,51 100 168,-3 0 0,0 1 0,-3 2 0,-62-57 0,68 71-60,-1 1 1,-1 1 0,0 2 0,-2 0-1,0 2 1,0 1 0,-53-17-1,69 27-90,-1 1-1,0 0 0,0 1 0,-1 0 1,1 2-1,0-1 0,0 2 0,-1 0 1,1 0-1,0 1 0,0 1 0,-24 8 1,20-4 15,1 1 0,0 1 0,0 1 0,1 0 0,0 1 0,1 1 0,0 0 0,-19 22 0,-1 8 27,1 1 0,3 1 1,2 2-1,2 1 0,-38 90 0,20-24-193,5 2 0,5 2 0,5 1 0,5 2-1,6 0 1,4 1 0,6 1 0,11 197 0,3-242 126,4 0 0,3-1 1,3 0-1,4-1 0,3-1 0,3-1 1,3-1-1,43 77 0,-48-110 3,1-1-1,3 0 0,1-2 0,1-1 0,2-2 1,47 41-1,-48-51 10,1 0-1,0-2 1,2-2 0,0-1 0,2-1 0,-1-2-1,2-2 1,51 14 0,-48-19 16,1 0 0,1-3-1,-1-2 1,1-1 0,0-2 0,0-1 0,70-13 0,-60 3-49,0-2 1,-1-3 0,0-1 0,-1-3-1,67-38 1,-44 14-62,-2-2 0,-2-4 0,-3-3 0,-2-2 0,-2-3 0,-3-3 0,74-100 0,-86 99 99,-4-3 0,-2-1 0,-3-2 0,-3-2 0,-3-1 0,-4-1 0,31-126 0,-45 136 0,-3 0 0,-2 0 0,-4-1 0,-2 0 0,-3 0 0,-3 0 0,-2 0 0,-3 1 0,-32-113 0,18 106 0,-3 1 0,-3 2 0,-2 0 0,-4 2 0,-3 2 0,-2 1 0,-2 2 0,-3 2 0,-3 2 0,-2 3 0,-2 1 0,-3 3 0,-1 2 0,-108-66 0,134 95 121,-2 1-1,0 1 1,-1 2 0,-68-18-1,83 27-70,-1 1 1,1 1-1,-1 0 0,1 1 0,-1 2 1,0 0-1,1 0 0,-1 2 0,1 0 1,0 1-1,-20 8 0,18-4-50,1 1 0,1 0 0,-1 2 0,2 0 0,0 1 0,0 0 0,-27 28 0,16-10 0,1 1 0,2 1 0,-28 46 0,2 9-147,4 3-1,4 1 1,-47 147-1,41-74-295,-37 223 0,63-242 240,6 1-1,7 1 1,6-1-1,21 209 1,-4-257 220,3-1-1,54 169 1,-46-197-26,3-2 0,2 0 0,4-2 0,56 82 0,-66-113-5,1-2-1,2 0 1,1-2-1,1 0 1,2-2-1,0-2 1,36 24-1,-53-41 15,0-1 0,0-1 0,0 0 0,1-1-1,0 0 1,0-1 0,0-1 0,1 0-1,0-1 1,0-1 0,0 0 0,0-1 0,0 0-1,0-1 1,0-1 0,0 0 0,0-2-1,-1 1 1,1-2 0,0 0 0,22-10 0,-12 2 7,-1-2 1,0-1-1,-1-1 1,-1-1-1,-1 0 1,0-2-1,-1-1 1,-1 0-1,28-40 1,-8 2 195,-2-2-1,51-114 1,-47 77-141,-5-2 0,-4-1 0,-4-1 0,-5-2 1,-5 0-1,10-187 0,-26 182-615,-4 0-1,-5 0 1,-5 0 0,-4 1 0,-5 1 0,-53-157 0,46 186 358,-3 2 1,-4 2-1,-3 1 0,-92-131 1,98 160 205,-2 2 0,-2 1 0,-1 2 0,-2 2 0,-2 1 0,-1 3 0,-1 1 0,-76-41 0,94 60 11,-2 0 0,0 2-1,0 1 1,0 1 0,-1 1 0,-1 2 0,1 1 0,0 1-1,-1 1 1,-55 4 0,51 2 2,0 2 0,0 1 0,1 2 0,0 1 0,0 1 0,2 2 0,-1 1 0,1 2 0,-32 22 0,-4 9 420,1 3-1,3 3 0,2 3 0,2 2 0,-92 123 0,75-76 443,4 4 0,-110 233 1,132-230-896,-57 196 1,86-232 29,4 1-1,3 1 1,-5 124 0,17-166 22,2-1 0,1 1 0,2 0 0,9 39-1,-9-61-33,0 0 0,0 0 0,1 0 0,1-1 0,1 0 0,0 0 0,0 0 0,1-1 0,1 0-1,0-1 1,0 0 0,18 15 0,-22-22-2,-1 0 0,1-1 0,1 1 0,-1-1 0,0 0 0,1-1 0,-1 1 1,1-1-1,0 0 0,0-1 0,0 0 0,-1 1 0,2-2 0,-1 1 0,7-1 0,-4 0 21,0-2 0,-1 1 1,1-1-1,-1 0 0,0-1 0,1 0 0,-1 0 1,-1-1-1,14-8 0,2-4 94,-1-2 1,-1 0-1,0-1 0,-1-1 0,30-41 1,5-15-62,-3-2 0,-4-2 1,71-162-1,-71 122-68,-6-2 1,35-163-1,-61 209 7,-3 0 0,-4 0 0,0-109 0,-10 153 0,0 1 0,-2-1 0,-2 1 0,-1 0 0,-1 0 0,-1 1 0,-2 0 0,-1 0 0,-2 1 0,0 1 0,-20-31 0,27 51 0,1 0 0,-1 1 0,0-1 0,-1 1 0,0 0 0,0 0 0,-1 1 0,1 0 0,-1 1 0,-1-1 0,1 1 0,-1 1 0,1 0 0,-2 0 0,1 1 0,0 0 0,0 0 0,-1 1 0,0 0 0,1 1 0,-1 0 0,0 1 0,1 0 0,-1 0 0,0 1 0,0 0 0,1 1 0,-1 0 0,1 1 0,0 0 0,-14 6 0,-14 7 0,2 2 0,0 2 0,1 1 0,1 1 0,1 2 0,-46 44 0,-159 190 0,141-140 0,-105 170 0,153-209 0,4 3 0,3 1 0,-43 128 0,74-182 0,2 2 0,0-1 0,3 1 0,0 0 0,2 0 0,1 1 0,3 36 0,1-54 0,-1 0 0,2 0 0,0 0 0,0 0 0,2 0 0,-1-1 0,2 0 0,0 0 0,0 0 0,1 0 0,1-1 0,0-1 0,1 1 0,0-1 0,0-1 0,2 0 0,18 15 0,-13-13 0,2-2 0,0 0 0,0-1 0,1 0 0,0-2 0,0 0 0,0-2 0,1 0 0,0-1 0,0 0 0,1-2 0,-1-1 0,0 0 0,1-2 0,-1 0 0,1-1 0,34-9 0,-11 0 0,0-1 0,-1-3 0,-1-2 0,-1-1 0,0-2 0,74-50 0,-53 25-428,-2-3 0,-3-2 0,-1-3 0,-3-2 0,-3-2 1,-1-2-1,77-128 0,-96 133-43,-2-1 0,-3-2 0,-2 0 1,18-73-1,-30 84 293,-1 0-1,-3-1 1,-2 0 0,-2 0-1,-6-93 1,0 106 131,-2 1 0,-2 0 0,-1 0 0,-1 1 1,-18-42-1,18 54 187,-1 0 1,-1 1 0,0 1-1,-1 0 1,-1 0 0,-1 1-1,-1 1 1,0 0 0,-20-15-1,27 24 524,0 2 0,0-1 0,-1 1 0,0 0-1,0 1 1,-15-5 0,17 7-534,0 0 1,0 1-1,0 0 1,0 0-1,0 1 1,0-1-1,0 2 1,-11 0-1,8 2-141,0 0-1,0 0 0,0 1 0,0 0 0,1 0 0,0 1 0,0 1 1,0-1-1,0 1 0,1 1 0,0 0 0,1 0 0,-1 1 0,-6 8 0,-32 44-251,2 3 1,3 1-1,-61 129 0,-47 141-4260,41-48 3829,13 4 0,-101 523 0,165-627 317,-8 233 0,37-319 188,4-1 0,4 1 1,39 195-1,-36-254 182,1-1 0,2 1-1,2-2 1,2 0 0,1-1 0,2 0-1,2-2 1,1 0 0,36 43 0,-48-66 222,2-1 1,-1-1 0,2 0-1,-1 0 1,1-1 0,1-1 0,0 0-1,0-1 1,1 0 0,0-1 0,0-1-1,27 7 1,-27-10-88,-1-1 0,1-1 0,-1 0 0,1-1 1,-1-1-1,1 0 0,-1-1 0,1-1 0,-1 0 0,0-1 0,0 0 0,0-1 0,-1-1 1,22-12-1,-6 1-754,0-2 1,-2 0 0,-1-2-1,41-41 1,-18 8 364,-1-2 1,48-74-1,105-217 225,-93 121-187,-10-5 0,-10-4 1,-11-4-1,-10-3 0,-10-2 0,-12-3 1,-10-2-1,4-369 0,-41 463 63,-7 1 0,-7 1 0,-65-275 0,58 340 220,-4 1 0,-4 2-1,-4 0 1,-3 3 0,-4 1 0,-3 2 0,-98-128 0,116 175 1151,-54-50 1,69 71-1026,-1 0 1,-1 1-1,0 1 1,0 0-1,-1 1 0,-25-10 1,34 16-194,-1 0 0,1 0 1,-1 0-1,0 1 0,0 0 1,0 1-1,1-1 0,-1 1 0,0 1 1,0-1-1,0 1 0,-11 3 0,9-1 51,0 0 0,1 1 0,-1 1-1,1-1 1,0 1 0,1 1-1,-1-1 1,1 1 0,-10 11-1,-4 6 307,1 1-1,1 1 0,-26 46 1,-81 179-1,-22 119-349,-11 90-1076,19 5 0,-115 703 0,198-703 793,43-82 22,17-295-49,14 89 1,-11-138 242,2 0 1,2 0-1,1-1 0,21 47 1,-26-70 66,1 0 0,0 0 0,1-1 0,1 0 0,0 0 0,0-1 0,2-1 0,-1 1 0,1-2 0,1 1 0,0-1 0,24 14 0,-25-18 0,1-1 0,0-1 0,0 1 0,0-2 0,1 0 0,-1 0 0,1-1 0,0-1 0,0 0 0,0-1 0,-1 0 0,1-1 0,0-1 0,0 0 0,20-6 0,-3-1 0,0-1 0,-1-2 0,0-1 0,50-32 0,-15 3 314,112-99-1,104-140 2197,-128 104-2572,-7-6 0,-8-7 0,-8-5-1,-9-6 1,-9-5 0,93-244 0,-160 337-919,-5-3 1,45-230 0,-76 287 922,-2 0 0,-3 0 1,-5-60-1,-1 80 57,-2 0 0,-1 1 0,-2 0 0,-2 0 0,-20-50-1,20 65 84,0 1-1,-2 1 0,-1 0 1,0 0-1,-2 1 1,0 1-1,-1 1 0,-1 0 1,0 1-1,-1 1 0,-1 0 1,-1 2-1,-22-13 0,24 17 45,0 1 0,-1 0 0,0 2 0,0 0 0,-1 1 0,0 1-1,0 0 1,0 2 0,-1 1 0,1 0 0,-1 1 0,1 2 0,-1 0-1,1 1 1,-39 9 0,28-2-126,0 2 0,0 1 0,1 1 0,1 2 0,1 1 0,0 1 0,-47 38 0,22-9 0,2 2 0,-75 94 0,49-44 962,5 5 0,4 2 1,-73 153-1,78-119-492,5 3-1,-54 207 1,88-254-467,3 1 1,-13 184-1,32-236 2,1 1 0,3-1 0,2 1 0,1-1 0,3 0 1,1-1-1,3 0 0,24 62 0,-26-82-5,1-1 0,1-1 0,1 0 0,0-1 0,28 31 0,-36-45 0,0 0 0,0-1 0,1 0 0,-1 0 0,1-1 0,0 1 0,0-1 0,1-1 0,-1 1 0,1-1 0,0 0 0,0-1 0,0 1 0,0-2 0,0 1 0,1-1 0,-1 0 0,0 0 0,1-1 0,-1 0 0,1 0 0,9-2 0,-3-3 102,0-1-1,-1 0 0,0-1 1,0-1-1,0 0 1,-1 0-1,0-2 0,0 1 1,-1-1-1,-1-1 1,11-13-1,20-23-78,-2-2 0,-2-1 1,-2-2-1,-3-1 0,-1-2 0,-4 0 0,-2-3 1,-2 0-1,-3-1 0,-2-1 0,-4 0 0,-1-1 0,-4-1 1,-2 0-1,-3 0 0,-4-78 0,-2 112-23,-2 0 0,0 0 0,-2 1 0,-10-34 0,11 49 0,0-1 0,0 1 0,-1-1 0,-1 2 0,0-1 0,-1 1 0,0 0 0,0 0 0,-1 1 0,-17-14 0,23 21 0,0 1 0,-1-1 0,1 1 0,-1 0 0,0 0 0,0 0 0,0 1 0,0-1 0,0 1 0,0 0 0,0 0 0,0 0 0,0 1 0,0-1 0,-1 1 0,1 0 0,0 0 0,0 1 0,0-1 0,-1 1 0,1 0 0,0 0 0,0 1 0,0-1 0,0 1 0,0-1 0,1 1 0,-1 1 0,1-1 0,-1 0 0,1 1 0,-4 3 0,-9 9 0,0 0 0,2 1 0,0 0 0,1 1 0,-15 26 0,-24 44-3,4 3 1,-56 146-1,-40 205-551,71-151 413,59-216 155,-8 144 0,21-206-14,0-1 0,1 1 0,0 0 0,0-1 0,1 1 0,1-1 0,0 1 0,1-1 0,0 0 0,1 0 0,6 14 0,-9-23 0,0-1 0,0 1 0,0-1 0,1 1 0,-1-1 0,0 1 0,1-1 0,0 0 0,-1 0 0,1 0 0,-1 0 0,1 0 0,0 0 0,0 0 0,0 0 0,0-1 0,-1 1 0,1-1 0,0 1 0,0-1 0,0 0 0,0 0 0,0 0 0,0 0 0,0 0 0,0 0 0,0 0 0,0-1 0,0 1 0,0-1 0,0 1 0,0-1 0,-1 0 0,1 0 0,3-1 0,4-4 0,0 0 0,-1 0 0,1 0 0,-1-1 0,12-13 0,12-18 84,0-1 1,-3-2-1,47-84 1,53-149 252,35-160-337,-141 359 0,-4-1 0,-3-1 0,10-149 0,-25 189 0,-1 0 0,-6-38 0,4 61 0,-1 0 0,0 0 0,0 0 0,-2 0 0,0 1 0,0 0 0,-1 0 0,-9-13 0,14 24 0,0-1 0,0 1 0,-1 0 0,1 0 0,-1 0 0,0 0 0,1 0 0,-1 1 0,0-1 0,0 0 0,0 1 0,0-1 0,0 1 0,-1 0 0,1 0 0,0 0 0,-1 0 0,1 0 0,0 0 0,-1 0 0,1 1 0,-1 0 0,0-1 0,1 1 0,-1 0 0,1 0 0,-1 0 0,1 0 0,-1 1 0,1-1 0,-1 1 0,1 0 0,-1-1 0,1 1 0,0 0 0,-1 1 0,1-1 0,0 0 0,0 0 0,0 1 0,0 0 0,0-1 0,-2 4 0,-11 7 0,1 1 0,1 0 0,0 1 0,1 1 0,1 0 0,-10 17 0,-60 117 0,7 13-239,8 2-1,7 4 1,7 2-1,7 1 1,-29 234-1,62-303 240,0 175 0,14-227 0,2 0 0,2 0 0,3 0 0,2-1 0,22 65 0,-26-95 0,1 0 0,0-1 0,1 0 0,1-1 0,1 0 0,21 26 0,-28-38 0,1 0 0,-1 0 0,1-1 0,0 0 0,0 0 0,0 0 0,1-1 0,-1 1 0,1-1 0,0-1 0,0 1 0,0-1 0,0 0 0,0 0 0,1-1 0,-1 0 0,0 0 0,1 0 0,-1-1 0,1 0 0,-1 0 0,1-1 0,11-2 0,-8 0 0,1-1 0,-1 0 0,0 0 0,0-1 0,-1 0 0,0-1 0,0 0 0,0-1 0,15-14 0,-1-3 0,-1 0 0,23-35 0,6-16-48,-3-2 0,-4-3 1,49-121-1,-38 58-131,44-187 1,-74 229 150,-5-1 1,-3-1-1,-6-1 0,-1-108 0,-12 159 40,-2-1 1,-2 1-1,-25-96 1,20 114 17,-1 0 0,-1 0 0,-2 1 1,-2 1-1,-1 1 0,-29-40 0,35 56 150,0 0-1,-2 1 1,0 0 0,0 2 0,-29-22-1,40 32-176,-1 1-1,0-1 1,1 1-1,-1-1 1,-1 1-1,1 1 1,0-1-1,0 0 1,-1 1-1,1 0 1,-1 0-1,1 0 1,-1 1-1,1-1 1,-1 1-1,1 0 1,-1 1-1,1-1 1,-1 1 0,1 0-1,-1 0 1,1 0-1,-1 0 1,1 1-1,0 0 1,0 0-1,0 0 1,0 0-1,0 1 1,-5 4-1,-2 4-2,1 0 0,0 0 0,1 1 0,0 0 0,-12 25 0,-34 80 0,46-96 0,-78 201-195,-90 353 1,22 252 0,147-778 194,3 1 0,3 0 0,3 67 0,0-113 0,-1 0 0,1 0 0,-1-1 0,1 1 0,0 0 0,0-1 0,1 1 0,-1-1 0,1 1 0,3 4 0,-4-7 0,-1 0 0,1 0 0,0-1 0,-1 1 0,1 0 0,0-1 0,0 1 0,0-1 0,0 1 0,-1-1 0,1 1 0,0-1 0,0 0 0,0 1 0,0-1 0,0 0 0,0 0 0,0 0 0,0 0 0,0 0 0,0 0 0,0 0 0,0 0 0,0 0 0,0 0 0,1-1 0,4-1 0,-1-1 0,0 0 0,0-1 0,0 1 0,0-1 0,0 0 0,-1 0 0,0-1 0,0 1 0,0-1 0,6-10 0,16-23 206,-3-1 0,-1-2 0,24-59 0,37-140 278,-80 233-502,147-582 18,-130 473 0,-5-2 0,-6 0 0,-6-131 0,-5 202 60,-15-86 0,13 115-246,-1 0 1,0 1-1,-1 0 0,-1 0 1,-1 1-1,0 0 1,-17-25-1,-12 0-6640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5-26T07:43:54.544"/>
    </inkml:context>
    <inkml:brush xml:id="br0">
      <inkml:brushProperty name="width" value="0.05" units="cm"/>
      <inkml:brushProperty name="height" value="0.3" units="cm"/>
      <inkml:brushProperty name="color" value="#849398"/>
      <inkml:brushProperty name="ignorePressure" value="1"/>
      <inkml:brushProperty name="inkEffects" value="pencil"/>
    </inkml:brush>
  </inkml:definitions>
  <inkml:trace contextRef="#ctx0" brushRef="#br0">1 21,'0'-9,"0"-3</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5-26T07:43:50.473"/>
    </inkml:context>
    <inkml:brush xml:id="br0">
      <inkml:brushProperty name="width" value="0.05" units="cm"/>
      <inkml:brushProperty name="height" value="0.3" units="cm"/>
      <inkml:brushProperty name="color" value="#849398"/>
      <inkml:brushProperty name="ignorePressure" value="1"/>
      <inkml:brushProperty name="inkEffects" value="pencil"/>
    </inkml:brush>
  </inkml:definitions>
  <inkml:trace contextRef="#ctx0" brushRef="#br0">0 1,'0'0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6T07:43:48.112"/>
    </inkml:context>
    <inkml:brush xml:id="br0">
      <inkml:brushProperty name="width" value="0.35" units="cm"/>
      <inkml:brushProperty name="height" value="0.35" units="cm"/>
    </inkml:brush>
  </inkml:definitions>
  <inkml:trace contextRef="#ctx0" brushRef="#br0">1 82 24575,'4'0'0,"6"-9"0,2-16 0,3-22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6T07:43:47.566"/>
    </inkml:context>
    <inkml:brush xml:id="br0">
      <inkml:brushProperty name="width" value="0.35" units="cm"/>
      <inkml:brushProperty name="height" value="0.35" units="cm"/>
    </inkml:brush>
  </inkml:definitions>
  <inkml:trace contextRef="#ctx0" brushRef="#br0">1 1 24575</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5-26T07:44:01.828"/>
    </inkml:context>
    <inkml:brush xml:id="br0">
      <inkml:brushProperty name="width" value="0.05" units="cm"/>
      <inkml:brushProperty name="height" value="0.3" units="cm"/>
      <inkml:brushProperty name="color" value="#849398"/>
      <inkml:brushProperty name="ignorePressure" value="1"/>
      <inkml:brushProperty name="inkEffects" value="pencil"/>
    </inkml:brush>
  </inkml:definitions>
  <inkml:trace contextRef="#ctx0" brushRef="#br0">0 0,'0'0</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5-26T07:44:01.524"/>
    </inkml:context>
    <inkml:brush xml:id="br0">
      <inkml:brushProperty name="width" value="0.05" units="cm"/>
      <inkml:brushProperty name="height" value="0.3" units="cm"/>
      <inkml:brushProperty name="color" value="#849398"/>
      <inkml:brushProperty name="ignorePressure" value="1"/>
      <inkml:brushProperty name="inkEffects" value="pencil"/>
    </inkml:brush>
  </inkml:definitions>
  <inkml:trace contextRef="#ctx0" brushRef="#br0">11 0,'-4'0,"-2"0</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5-26T07:44:01.206"/>
    </inkml:context>
    <inkml:brush xml:id="br0">
      <inkml:brushProperty name="width" value="0.05" units="cm"/>
      <inkml:brushProperty name="height" value="0.3" units="cm"/>
      <inkml:brushProperty name="color" value="#849398"/>
      <inkml:brushProperty name="ignorePressure" value="1"/>
      <inkml:brushProperty name="inkEffects" value="pencil"/>
    </inkml:brush>
  </inkml:definitions>
  <inkml:trace contextRef="#ctx0" brushRef="#br0">1 1,'0'0</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6T07:43:29.896"/>
    </inkml:context>
    <inkml:brush xml:id="br0">
      <inkml:brushProperty name="width" value="0.35" units="cm"/>
      <inkml:brushProperty name="height" value="0.35" units="cm"/>
    </inkml:brush>
  </inkml:definitions>
  <inkml:trace contextRef="#ctx0" brushRef="#br0">1525 456 24575,'-71'1139'-306,"36"-760"-371,-84 1502-2272,115-1588 2294,13 0 0,49 309-1,-41-497 377,5-1 0,4-1 0,4-1 0,70 155 0,-75-206 137,2-1 1,2 0 0,3-3 0,1 0 0,3-2-1,1-2 1,3-2 0,1-1 0,2-2-1,51 35 1,-44-40 1,0-4-1,2-1 1,1-3-1,1-1 1,1-4 0,58 14-1,-24-14-25,0-3-1,1-5 0,0-4 1,116-4-1,-57-10 94,-1-8 0,246-54 0,-178 13-16,359-143 1,-293 74-322,280-168 0,-227 90-165,-9-15-1,573-501 0,-639 473 469,-12-11-1,-12-10 1,288-420-1,-146 50 162,-298 473 54,75-222 0,-123 286-90,-4-1 0,22-150 0,-44 199-18,-1-1 0,-3-1 0,-2 1 0,-2 0 0,-3 0 0,-20-93 0,16 113 0,-1 0 0,-2 0 0,-1 1 0,-1 1 0,-2 0 0,-1 1 0,-1 1 0,-1 0 0,-2 2 0,-1 0 0,-30-28 0,13 21 44,-1 2 1,-2 1-1,-1 3 0,-1 1 0,-2 2 1,0 2-1,-1 2 0,-79-21 0,21 14 56,0 5-1,-2 4 1,-113-3-1,115 16-86,0 5-1,-1 5 1,2 4 0,-1 5-1,2 4 1,0 4-1,1 6 1,2 3 0,1 5-1,2 4 1,2 5-1,-143 89 1,107-46 273,4 7 1,5 4-1,4 6 0,5 5 1,4 5-1,6 5 0,5 4 0,-125 206 1,175-247 40,4 3 1,-41 109 0,65-131 283,13-44 644,12-68-172,3-30-641,-3 0 0,-4-1 0,-3 1 1,-3-1-1,-4 1 0,-4 1 0,-2 0 0,-4 1 1,-47-119-1,41 132-354,-4 1 0,-2 1 1,-3 2-1,-3 2 0,-2 1 1,-2 1-1,-3 3 0,-2 2 1,-2 1-1,-2 3 0,-85-60 1,72 64-210,-3 3 1,-1 4-1,-2 2 1,-1 3-1,-1 3 0,-115-27 1,100 37 3,0 3 0,-1 4-1,-1 4 1,1 3 0,-118 13 0,101 2-66,1 5 1,0 5-1,2 4 1,1 4-1,1 5 0,2 4 1,1 5-1,3 3 1,1 4-1,-117 88 0,92-44 38,3 4-1,5 5 1,5 5-1,5 4 1,4 5-1,-79 130 0,42-33 159,10 5 0,-165 416 0,109-114-13,66-70 0,60-91 0,44-137-104,9-195-35,2-1 0,0-1 0,2 1 0,1 0-1,13 33 1,-17-55 114,0 1-1,1-1 0,0 1 0,0-1 1,0 0-1,1 0 0,0 0 1,0-1-1,1 0 0,-1 1 1,1-2-1,0 1 0,1 0 1,-1-1-1,1 0 0,0 0 0,0-1 1,10 5-1,-9-6 49,0-1 0,0 0 0,0 0 0,1 0 0,-1-1 0,0 0 0,0-1 0,1 1 0,-1-2-1,0 1 1,0-1 0,0 0 0,0 0 0,0-1 0,-1 1 0,1-2 0,7-4 0,19-14 148,0-2-1,-2-1 1,-1-1-1,-2-2 1,38-45 0,40-50 184,-7-5 0,-5-3 1,-5-5-1,129-272 1,-160 278-221,-7-3 0,-5-2 1,-6-2-1,-6-1 0,28-254 0,-56 323 706,-4-71-1,-6 112-499,-1 59-308,4 43-217,3 0 0,4 0-1,15 74 1,71 226-1045,-60-277 1066,4-2 0,4-1 0,4-2-1,4-3 1,4-1 0,4-3 0,3-2-1,112 118 1,-124-154 52,2-2-1,2-3 0,2-2 1,1-2-1,2-2 0,63 28 1,-71-42-104,1-2 1,2-3-1,-1-1 1,2-3 0,0-2-1,0-3 1,1-1 0,65-1-1,-54-8 98,1-3 0,-2-3 0,1-2 0,-1-4-1,-1-2 1,0-2 0,-2-4 0,0-2 0,-1-2 0,-2-3 0,-1-3 0,-1-2-1,-2-2 1,83-75 0,-80 60 20,-3-3-1,-2-2 1,-3-2 0,-3-2-1,-2-3 1,-3-1 0,-2-1-1,-4-3 1,-2 0 0,-4-2-1,-3-1 1,21-95 0,-35 112 139,-3-1 1,-2 0 0,-3 0 0,-2 0-1,-3 0 1,-2-1 0,-2 2 0,-3-1-1,-2 1 1,-2 0 0,-3 1-1,-2 1 1,-2 0 0,-3 2 0,-2 0-1,-1 2 1,-3 1 0,-2 1 0,-2 2-1,-2 1 1,-2 1 0,-83-71 0,104 99 85,-2 1 0,0 1 1,0 0-1,-1 1 1,-1 1-1,0 1 1,0 1-1,-1 1 1,-36-8-1,45 13-72,1 1 0,0 0 0,-1 1 0,1 0 0,-1 1 1,1 1-1,0-1 0,-1 2 0,1-1 0,0 2 0,1-1 0,-1 1 0,1 1 0,-1 0 0,1 1 1,1 0-1,-1 0 0,1 1 0,0 0 0,-11 12 0,-2 5 190,1 0 0,1 2-1,-31 54 1,4 6 246,-34 93-1,-59 201 461,27-22-1236,16 4 0,16 4 0,-49 540 0,116-510-699,30-133 141,-10-221 561,2 0 0,1 0 0,26 69 0,-30-99 194,0 1-1,0-2 1,1 1 0,1 0 0,0-1-1,1-1 1,0 1 0,0-1 0,1 0 0,12 10-1,-18-18 76,1 1 0,-1-1-1,1 0 1,0-1 0,-1 1-1,1 0 1,0-1 0,0 0-1,0 0 1,0 0-1,0 0 1,0-1 0,1 0-1,4 0 1,-3-1 24,-1 0-1,1 0 1,0-1-1,-1 1 1,0-2-1,1 1 1,-1 0-1,0-1 1,0 0-1,0 0 1,-1-1-1,8-5 1,8-10 167,-1-1 0,-1 0 0,-1-1 0,25-40 0,53-112 366,7-43 142,-10-5-1,-9-3 1,82-362-1,-130 428-1290,-7-1 1,13-303-1,-40 382 378,-3 0-1,-5 0 1,-2 0 0,-4 1-1,-4 0 1,-2 1 0,-52-128-1,63 186 248,-1 0-1,-1 0 1,-1 1-1,-1 0 1,0 1-1,-1 0 1,-19-19-1,30 35 9,1 0 1,-1 0-1,1 1 1,-1-1-1,0 1 0,0-1 1,1 1-1,-1 0 1,0-1-1,0 1 0,-1 0 1,1 0-1,0 1 1,0-1-1,0 0 0,-1 1 1,1-1-1,0 1 1,-1 0-1,1 0 0,0 0 1,-1 0-1,1 0 1,0 0-1,0 1 0,-1-1 1,1 1-1,0-1 0,0 1 1,-1 0-1,1 0 1,0 0-1,0 0 0,0 0 1,0 1-1,-2 1 1,-3 5 84,1-1 0,0 1 0,0 0 0,1 0 0,0 1 0,1 0 0,-8 18 0,-9 31 462,2 1-1,-20 106 0,-1 130 628,39-290-1183,-29 481 1638,31-377-1524,5 0 0,28 155 0,-30-238-134,1 0 0,1 0 0,2-1 0,0 0 0,2-1 0,0 1 0,19 30 0,-27-52 1,0 0-1,1 0 0,-1 0 1,1 0-1,-1 0 1,1 0-1,0-1 1,0 1-1,0-1 0,0 0 1,0 0-1,1 0 1,-1-1-1,0 1 1,1-1-1,6 3 1,-6-4-3,-1 0 1,0 0 0,0 0 0,0-1 0,0 1 0,0-1 0,0 1 0,0-1 0,0 0 0,0 0-1,-1-1 1,1 1 0,0 0 0,0-1 0,-1 0 0,5-3 0,2-3 15,-1-1 1,0 0-1,0-1 0,0 0 1,-1 0-1,-1-1 0,0 1 0,-1-1 1,6-16-1,6-22 127,-3-1-1,-2 0 0,-2 0 1,3-57-1,-1-211-182,-12 189 42,-5 1 0,-6 0 0,-54-247 0,34 280 0,28 87 0,-1 0 0,0 1 0,0-1 0,0 1 0,-1 0 0,0 1 0,-1-1 0,-11-10 0,15 15 0,0 1 0,0-1 0,-1 0 0,1 1 0,0 0 0,0 0 0,-1 0 0,1 0 0,-1 0 0,1 0 0,-1 1 0,1-1 0,-1 1 0,0-1 0,1 1 0,-1 0 0,1 0 0,-1 0 0,0 1 0,1-1 0,-1 1 0,1-1 0,-5 2 0,1 1 0,-1 1 0,1-1 0,0 1 0,0 1 0,0-1 0,1 1 0,-1 0 0,-4 6 0,-20 27 0,1 1 0,3 1 0,1 1 0,-35 81 0,-1 7-136,6 3 1,6 2-1,6 3 0,-49 276 0,91-412 136,-7 57 0,-2 106 0,10-148 0,1 0 0,0-1 0,1 1 0,1-1 0,1 1 0,0-1 0,1 0 0,0-1 0,1 1 0,1-1 0,15 25 0,-19-35 0,1 1 0,0 0 0,0-1 0,0 1 0,1-1 0,0 0 0,-1-1 0,1 1 0,0-1 0,1 0 0,-1 0 0,1-1 0,-1 1 0,1-1 0,11 2 0,-8-3 0,-1 0 0,1-1 0,0 0 0,-1 0 0,1-1 0,0 0 0,-1-1 0,1 0 0,-1 0 0,9-4 0,11-6 0,0-2 0,-1-1 0,-1-1 0,0-2 0,32-28 0,13-16-48,-2-4 0,-4-2 0,98-132 0,-89 93-66,-5-3 1,66-141-1,-98 171 103,-3 0 0,-4-2 0,-3-2 0,-4 0 0,20-144 0,-38 179-29,-1 1 1,-3-1 0,-2 1 0,-3 0 0,-1-1 0,-2 1-1,-3 1 1,-1 0 0,-3 0 0,-2 1 0,-36-74-1,28 76 40,-3 2 0,-1 1 0,-2 1 0,-2 2 0,-1 1 0,-2 1 0,-1 2 0,-2 2 0,-54-36 0,38 33 0,-3 3 0,0 1 0,-2 4 0,-1 2 0,-1 2 0,-104-23 0,126 38-2,0 1 0,-1 2 0,0 1 0,1 3 0,-1 1 0,-56 7 0,74-3 15,1 0-1,0 1 1,0 1 0,0 1 0,1 1-1,0 1 1,0 1 0,1 0 0,0 2-1,1 0 1,0 1 0,1 1 0,-20 20-1,13-6 90,1 1-1,2 1 1,0 1-1,2 0 1,2 2-1,1 0 1,1 0-1,2 2 1,-11 44-1,9-18-101,3 1 0,3 0 0,2 0 0,3 106 0,8-80-3,4 0 1,4 0-1,4-1 1,4-1 0,3-1-1,44 105 1,-44-134 2,3-1 0,2-1-1,3-1 1,2-1 0,2-2 0,2-2-1,3-1 1,1-2 0,92 77 0,-107-103 0,0-1 0,1-2 0,0 0 0,2-2 0,0-1 0,44 14 0,-49-20 0,-1-2 0,1-1 0,0-1 0,0 0 0,0-2 0,0-1 0,0-1 0,0-1 0,27-6 0,-14-1 1,-1-3 0,0 0 1,-1-3-1,0 0 0,-1-3 1,-1 0-1,0-3 0,-2 0 0,0-2 1,51-51-1,-24 15-37,-3-3 1,-3-2-1,-3-3 1,43-74-1,-45 60-117,-4-2-1,-3-2 1,-3-1 0,45-169-1,-67 189 89,-2-1 0,-4 0 0,-2 0 0,-3-1 0,-3 0-1,-4 0 1,-15-99 0,3 92 65,-4 0 0,-4 1 0,-2 2 0,-4 0 0,-2 2 0,-4 1 0,-3 2 0,-76-104 0,47 87 0,-2 2 0,-5 4 0,-2 3 0,-4 3 0,-146-100 0,151 122 91,-2 3 0,-83-36 0,118 64-45,0 3-1,-2 1 1,0 2-1,0 2 1,-79-9 0,104 18-46,1 2 0,-1 0 0,0 0 0,0 2 0,0 1 0,1 0 0,-1 1 0,1 1 0,0 1 0,0 0 0,1 1 0,0 1 0,0 1 0,1 0 0,0 2 0,0-1 0,1 2 0,1 0 0,0 1 0,1 0 0,0 1 0,1 0 0,0 1 0,2 1 0,-13 22 0,-4 11 6,3 2 1,2 0 0,2 1 0,3 1 0,-16 75 0,11-1-110,-10 162 1,26-149-157,5 1 0,7-1 1,43 257-1,-26-285 114,4-1-1,6-2 1,4-1-1,5-2 1,65 118 0,-71-161 143,2-3 0,2-1 0,89 98 0,-103-129 2,2-2 0,0 0 0,1-2 0,2-2 0,0 0 0,2-3 0,0 0 0,64 25 0,-82-39 0,0 0 0,1-2 0,0 1 0,-1-2 0,1 0 0,0-1 0,0 0 0,0-1 0,29-5 0,-33 3 0,0-1 0,0-1 0,-1 0 0,1 0 0,-1-1 0,0-1 0,0 0 0,-1 0 0,0-1 0,0-1 0,0 1 0,-1-1 0,10-12 0,-2 0 9,-2-1 0,0-1 0,-1 0-1,-1-1 1,-1 0 0,-1-1 0,-1 0 0,7-28-1,-1-9 294,-3 0-1,8-81 0,-14 58-68,-4 0-1,-4 0 1,-3 0 0,-4 0-1,-4 0 1,-3 1-1,-3 1 1,-5 1-1,-3 1 1,-70-149 0,94 226-231,-17-35 13,-43-60 1,56 89-16,0 1 0,-1 0 0,-1 0-1,1 0 1,-1 1 0,0 0 0,-1 1 0,0 0 0,0 0 0,0 1 0,0 0-1,-13-4 1,18 7 0,0 1 0,-1 0 0,1 1 0,0-1 0,-1 1 0,1 0 0,0 0 0,-1 0 0,1 0 0,-1 1 0,1 0 0,0 0 0,0 0 0,-9 4 0,5-1 0,1 0 0,-1 1 0,1 0 0,0 0 0,0 0 0,1 1 0,-8 9 0,-17 24 0,3 1 0,0 1 0,3 2 0,2 0 0,-19 49 0,-55 135-986,-121 423 1,147-366-16,-40 346 1,97-514 993,0 137 0,14-243 7,4 63 0,-4-70 0,1 0 0,-1 0 0,1 0 0,0 0 0,0 0 0,0 0 0,0 0 0,0 0 0,0 0 0,1-1 0,0 1 0,-1-1 0,1 1 0,0-1 0,0 1 0,1-1 0,1 2 0,-2-3 9,-1-1 1,0 0-1,1 1 0,-1-1 0,0 0 0,1 0 0,-1 0 1,0 0-1,1 0 0,-1 0 0,0 0 0,1 0 0,-1 0 1,0-1-1,1 1 0,-1-1 0,0 1 0,0-1 0,0 1 0,1-1 1,-1 0-1,0 1 0,0-1 0,0 0 0,0 0 0,0 0 1,0 0-1,0 0 0,0 0 0,-1 0 0,1 0 0,0-1 1,30-46 646,-31 46-632,47-96 842,-5-2 0,36-130 0,-58 169-670,148-566-1335,-144 498 278,-6 0 0,3-256-1,-23 334 464,-1 1 1,-3-1-1,-20-84 0,20 114 267,0 1-1,-1 0 0,-1 1 0,-1 0 1,-1 0-1,-1 0 0,0 2 0,-1-1 1,-1 1-1,-1 1 0,-19-18 0,27 29 128,0 0 1,0 0-1,-1 0 0,0 0 0,0 1 0,0 0 0,0 1 0,-1 0 0,1 0 0,-1 0 0,0 1 0,0 0 0,0 1 0,0 0 0,0 0 0,0 0 0,-1 1 0,1 1 0,0-1 0,-10 3 0,7 0 73,1 0-1,-1 1 0,1 1 0,0 0 0,0 0 0,0 1 0,1 0 0,0 0 0,0 1 0,1 1 1,0-1-1,0 1 0,0 0 0,-8 14 0,-7 13 261,2 1 0,1 0 1,1 2-1,3 0 0,1 1 1,-12 48-1,-42 251 1298,25 1-55,37-245-1241,8 150-1,0-237-330,6 52 0,-7-55 0,1-1 0,0 0 0,0 0 0,0 0 0,0 0 0,0 0 0,1 0 0,-1 0 0,1 0 0,0 0 0,0-1 0,0 1 0,3 3 0,-3-6 0,-1 1 0,0 0 0,0-1 0,0 1 0,0-1 0,1 1 0,-1-1 0,0 1 0,0-1 0,1 0 0,-1 0 0,0 0 0,0 0 0,1 0 0,-1 0 0,0 0 0,1 0 0,-1 0 0,0 0 0,1-1 0,-1 1 0,0 0 0,0-1 0,0 0 0,1 1 0,-1-1 0,0 1 0,1-2 0,31-31 0,-19 14 0,0-2 0,-2 1 0,0-2 0,-2 0 0,12-32 0,28-124 0,-47 168 0,32-146-18,19-186 0,-45 240-625,-4 0 0,-16-199-1,8 274 363,0 1 1,-2 0-1,-1 0 0,-1 1 0,-1-1 0,-14-27 0,20 49 203,1 0 0,-1 1 0,0 0 0,0-1-1,0 1 1,-1 0 0,1 0 0,-1 0 0,0 0 0,1 1 0,-1-1-1,0 1 1,-1 0 0,1-1 0,0 2 0,-1-1 0,1 0-1,-7-2 1,6 4 20,1 0 0,-1 0 0,0 0 0,1 1 0,-1-1 0,1 1 0,-1 0 0,1 0 0,-1 0 0,1 0 0,0 1 0,-1 0-1,1-1 1,0 1 0,0 0 0,0 0 0,0 1 0,1-1 0,-1 1 0,-3 4 0,-14 17 187,1 1 0,1 0 0,2 2 0,0 0 0,-20 50 0,31-67-68,-257 656 2753,61 26-2679,172-578-790,4 1 0,-12 150-1,36-229 373,0-1 0,6 39 0,-3-59 128,0 1 1,2-1-1,0-1 0,0 1 1,1-1-1,13 25 1,-16-34 129,1 0 0,0 1 1,1-1-1,-1-1 1,1 1-1,0 0 1,0-1-1,0 0 1,1 0-1,0 0 1,-1-1-1,1 1 0,1-1 1,-1 0-1,0-1 1,1 1-1,-1-1 1,1 0-1,0 0 1,0-1-1,0 0 1,-1 0-1,1 0 1,0-1-1,0 0 0,0 0 1,0 0-1,0-1 1,0 0-1,0 0 1,0 0-1,9-4 1,12-6 131,0 0 1,-1-2 0,-1-1-1,0 0 1,39-33 0,37-33 74,-5-4 1,167-187-1,-137 118 592,129-207 0,-179 240-329,-6-3 0,-6-2 0,-5-4 0,43-136 0,-79 187-240,-3 0 0,-4-2-1,8-100 1,-20 123-197,-3 1 0,-3-1 0,-1 1 0,-4-1 0,-18-75 0,12 85-42,-2 0 1,-3 1-1,-1 0 1,-2 2 0,-3 0-1,-1 2 1,-2 1-1,-2 0 1,-48-51 0,45 58-63,-2 2 1,0 1 0,-3 2 0,0 2-1,-2 1 1,0 2 0,-2 1 0,-1 3 0,0 1-1,-48-14 1,70 27-66,-1 0 0,0 2-1,1 0 1,-1 1 0,0 1-1,-1 1 1,1 1 0,-37 5 0,45-2 72,1 0 1,0 0 0,0 1 0,0 1 0,1 0 0,-1 1 0,1 0 0,0 0 0,1 2 0,-1-1 0,1 1 0,1 0-1,0 1 1,0 0 0,1 1 0,-9 11 0,2 3-76,0 1 0,1 1 1,2 0-1,1 0 0,-12 42 0,2 9-327,-20 152-1,15 184-491,43 99 0,12-198 806,14 0-1,14-3 1,13-3 0,13-3 0,202 483-1,-54-331 14,-166-349-168,111 139-1,-125-184 299,117 108 0,-131-140 202,0-2-1,2-1 1,2-2 0,60 30-1,-79-45-46,1-2-1,0 0 0,0-2 1,1 0-1,0-2 0,0-1 1,1 0-1,-1-2 0,1-1 1,-1-1-1,33-4 0,-34 0-34,0 0 0,-1-2-1,0-1 1,0-1-1,0-1 1,-1 0 0,-1-2-1,1 0 1,-2-2 0,0 0-1,0-1 1,16-16-1,0-6-73,-2-1-1,-1-1 1,-2-1-1,-2-2 1,-1-1-1,-3-1 0,-1-2 1,-2 0-1,24-78 1,-17 28 30,-4-2 0,-4 0-1,13-187 1,-30 184 42,-4 0-1,-4 0 0,-4 0 1,-5 1-1,-4 1 1,-5 1-1,-3 0 0,-5 2 1,-4 1-1,-80-152 0,75 174-11,-3 1-1,-4 3 0,-2 1 1,-3 3-1,-2 2 0,-4 3 1,-1 2-1,-4 3 0,-1 2 0,-3 3 1,-2 4-1,-2 2 0,-106-46 1,131 70 103,0 2 1,-1 3 0,0 1 0,-1 3-1,-85-8 1,92 16-106,0 2 1,0 2-1,0 1 0,1 2 1,-1 3-1,1 0 0,-48 19 1,33-6-48,0 3 0,2 2 0,1 3 0,2 2 1,0 2-1,2 2 0,2 2 0,-67 70 0,55-44 42,3 2 0,3 3-1,3 2 1,3 2 0,-50 104-1,69-118-37,3 0 1,2 1-1,3 1 0,3 1 0,2 1 0,3 0 0,2 1 0,0 73 1,10-100-21,1-1 0,2 0 0,1 1 0,2-2 1,1 1-1,24 61 0,-21-71-6,1 0 1,2 0-1,0-1 1,2-1-1,0-1 1,2 0-1,0-1 1,1-1-1,34 28 1,-29-30-2,0-1 0,1-1-1,0-1 1,1-2 0,1 0 0,0-2 0,1-1 0,0-1 0,32 5-1,-20-7 1,2-2 0,-1-1 0,0-3-1,1-1 1,76-11 0,-40-4 2,0-4 0,-1-3 0,-2-3 0,0-3 0,-2-4 1,89-52-1,-59 23 9,-3-5 1,-3-4 0,-3-4 0,138-142-1,-161 140-5,-4-3 0,-3-3 0,-4-3 0,-3-2 0,72-153 0,-107 192 101,-2-1 1,-2-1-1,-3 0 1,-1-2-1,-3 1 0,6-70 1,-16 98-67,0 0 0,-1 0 0,-1 1 0,-1-1 1,-2 0-1,0 1 0,-1-1 0,-1 1 0,-1 0 0,-1 1 0,-1 0 1,-1 0-1,-1 1 0,0 0 0,-2 1 0,-28-35 0,21 35 24,0 0 1,-1 2-1,-1 0 0,0 2 0,-2 0 0,1 1 0,-2 2 0,0 0 0,0 2 1,-1 0-1,0 2 0,-49-9 0,50 13 4,0 1 0,0 1 0,-1 1 1,1 1-1,0 1 0,-1 2 0,1 0 0,0 2 0,1 1 0,-1 0 1,1 2-1,0 1 0,1 1 0,-24 13 0,16-2-26,0 1 0,2 2-1,0 1 1,2 1 0,1 1 0,1 1-1,1 2 1,2 0 0,-31 54-1,15-12-81,3 2 0,2 2 0,-30 112 0,30-73-164,6 3-1,-14 139 1,34-180 203,3 0 0,4 0 0,2 0-1,20 114 1,-17-161 0,2-1 0,1 0 0,1-1 0,2 0 0,0-1 0,20 33 0,-22-45 0,0-1 0,1-1 0,1 0 0,0 0 0,1-1 0,0 0 0,0-1 0,2 0 0,-1-1 0,1-1 0,1 0 0,19 8 0,-15-9 0,0-1 0,1-1-1,0-1 1,0-1 0,0 0 0,0-2-1,41 0 1,-28-3 1,0-3 0,0 0 0,-1-2 1,45-14-1,-7-6-12,0-2 0,-1-4 0,103-65 0,-53 21-42,-3-6 0,-4-4 0,101-103 0,-133 110 56,-5-3-1,-3-4 0,-4-2 0,74-126 0,-115 169-2,-3-1 0,-2-1 0,-1-1 0,19-72 0,-37 107 0,0 0 0,0 0 0,-2 0 0,0 0 0,0 0 0,-2-22 0,0 30 0,1 1 0,-1 0 0,0 0 0,-1 0 0,1 0 0,-1 0 0,0 0 0,0 0 0,0 0 0,0 1 0,0-1 0,-1 1 0,0-1 0,0 1 0,0 0 0,0 0 0,0 1 0,0-1 0,-1 1 0,1-1 0,-1 1 0,0 0 0,-6-2 0,-2 0 4,0 1-1,0 0 1,0 1 0,0 0-1,-1 1 1,1 0 0,-1 1-1,1 0 1,0 1-1,-1 1 1,1 0 0,0 1-1,0 0 1,0 0 0,-13 7-1,-7 4 148,0 2 0,2 0-1,-1 2 1,-36 30 0,-15 18-161,4 3 1,3 4-1,3 3 0,-80 109 1,64-63-284,6 3 0,-92 192-1,118-197 281,-68 218 0,98-248 14,4 2 0,5 0 1,-7 111-1,21-181-1,2-1 0,0 1 0,2-1 0,0 1 0,1 0 0,2-1 0,10 38 0,-14-56-1,1 0-1,0-1 1,1 1-1,-1 0 1,0-1 0,1 1-1,-1-1 1,1 1-1,0-1 1,0 0 0,0 1-1,0-1 1,0 0-1,0 0 1,1-1-1,-1 1 1,1 0 0,-1-1-1,1 0 1,-1 1-1,1-1 1,0 0 0,0 0-1,0-1 1,0 1-1,0 0 1,-1-1 0,5 0-1,1-1 21,0 0-1,-1-1 1,1 0 0,-1 0-1,1-1 1,-1 0-1,0 0 1,0-1 0,0 1-1,6-6 1,50-36 290,-3-3 0,63-65 1,-103 95-312,658-677-1224,-547 540 1144,-6-6-1,184-314 1,-289 442 82,-1-2 0,-3 0 0,0 0 0,-2-1 0,-2-1 0,11-57 0,-22 86 0,0 1 0,0-1 0,-1 0 0,0 1 0,-1-1 0,0 0 0,0 1 0,0-1 0,-1 1 0,-6-14 0,7 18 0,0 0 0,-1 1 0,0-1 0,0 1 0,0-1 0,0 1 0,0 0 0,0 0 0,-1 0 0,1 0 0,0 0 0,-1 0 0,0 1 0,1-1 0,-1 1 0,0 0 0,0 0 0,0 0 0,0 0 0,0 0 0,0 1 0,0 0 0,0-1 0,0 1 0,0 0 0,0 0 0,0 0 0,-5 2 0,-8 0 0,0 2 0,0 0 0,0 1 0,1 1 0,-1 0 0,1 1 0,1 0 0,-17 12 0,-5 6 0,2 0 0,-35 35 0,1 8 0,2 2 0,4 4 0,-86 129 0,80-92 0,4 4 0,-56 137 0,98-199 226,2 1 0,2 0 0,-19 106 0,35-147-173,1-1 0,0 0 0,1 0 0,0 1 0,1-1 0,1 0 0,0 0 0,0 1 0,1-2 0,9 22 0,-10-28-53,1 0 0,-1-1 1,1 0-1,0 1 0,0-1 0,0 0 1,1-1-1,0 1 0,-1 0 0,1-1 1,1 0-1,-1 0 0,0 0 1,1-1-1,-1 1 0,1-1 0,0 0 1,0-1-1,-1 1 0,1-1 0,0 0 1,1 0-1,-1 0 0,0-1 0,0 0 1,0 0-1,8-1 0,-4 0 0,1 0 0,0-1 0,-1-1 0,1 1 0,-1-2 0,0 1 0,0-1 0,14-9 0,6-5 0,35-31 0,13-17-63,-2-4 0,-4-3 0,-3-3 0,-3-3-1,-4-3 1,-3-2 0,-4-3 0,-4-2 0,61-150 0,-91 188 63,-3 0 0,-3 0 0,-1-2 0,-3 1 0,-2-2 0,1-80 0,-9 107 0,-2 0 0,-1 0 0,-1 0 0,-2 1 0,0 0 0,-14-34 0,12 41 0,0 0 0,-2 1 0,0 0 0,-1 1 0,-1 0 0,-1 1 0,0 0 0,-1 1 0,-20-16 0,6 9 0,-2 1 0,0 1 0,-1 2 0,-1 1 0,-1 2 0,0 1 0,-1 2 0,-60-14 0,36 13 0,-2 4 0,0 1 0,0 4 0,-87 3 0,77 7 0,0 2 0,1 4 0,1 2 0,0 4 0,1 2 0,-95 43 0,106-37 0,2 2 0,1 3 0,1 2 0,2 2 0,1 2 0,2 2 0,-68 75 0,92-88-3,2 0 0,1 1 0,1 2 0,2-1 0,0 2 0,2 0 0,1 1 0,-9 33 0,18-47 10,1 0 1,1 0-1,0 0 0,1 0 1,1 1-1,1-1 0,0 1 1,1-1-1,1 0 0,1 1 1,0-1-1,1 0 0,1-1 1,1 1-1,0-1 0,1 0 0,11 18 1,-1-9 32,1 0 1,1-1-1,2-1 0,0-1 1,1-1-1,1-1 0,1 0 1,0-2-1,2-1 0,0-1 1,1-2-1,0 0 1,37 12-1,-22-11-44,1-1-1,1-3 1,0-1 0,1-3-1,-1-1 1,1-2 0,0-2 0,66-6-1,-68-2 11,0-1 1,0-2-1,0-2 0,-1-2 0,-1-1 0,0-3 0,-1-1 0,-1-2 1,60-40-1,-57 29-26,-1-2 1,-1-2 0,-2-1 0,-1-2-1,-3-2 1,-1-1 0,46-73 0,-51 65-19,-2-2 1,-1 0 0,-4-1 0,-1-2-1,-3 0 1,-2-1 0,8-56 0,-17 62-5,-1 0 1,-3 0 0,-1 0 0,-3 0 0,-2 0 0,-2 0 0,-2 0 0,-19-62 0,13 68 41,-2 0 0,-2 1 0,-1 1 0,-2 1 0,-2 0 0,-2 2 0,-1 1 0,-2 1 0,-1 1 0,-2 2 0,-65-55 0,88 81 2,0 1 1,0 0-1,-1 1 1,0 0 0,0 0-1,0 1 1,0 0-1,-17-4 1,21 8 21,1-1 1,0 1-1,0 0 0,0 0 1,0 0-1,0 1 1,0 0-1,0 0 1,0 0-1,0 0 0,0 0 1,0 1-1,1 0 1,-1-1-1,1 1 1,-1 1-1,1-1 0,0 1 1,-1-1-1,1 1 1,0 0-1,1 0 1,-1 0-1,-3 5 0,-5 8 4,0 1-1,0 0 0,2 1 0,-13 33 0,-23 90-36,8 15-123,6 1 0,6 2 0,8 0 0,7 1 0,15 246 0,-2-363 132,1 0 0,2 0 0,3-1 0,13 45 0,-21-84 0,0 1 0,0 0 0,0-1 0,1 1 0,-1 0 0,1-1 0,0 0 0,0 1 0,0-1 0,1 0 0,-1 0 0,1 0 0,0 0 0,-1-1 0,1 1 0,0-1 0,1 0 0,5 4 0,-6-6 0,0 0 0,-1 0 0,1 0 0,0-1 0,0 1 0,0-1 0,0 0 0,-1 1 0,1-1 0,0-1 0,-1 1 0,1 0 0,-1-1 0,1 1 0,-1-1 0,1 1 0,-1-1 0,0 0 0,0 0 0,0 0 0,0-1 0,0 1 0,-1 0 0,3-4 0,15-20 66,-2 0 0,0-2 0,-1 0 0,-2 0 0,15-45 0,-5 0 132,18-88 0,-22 47-198,-4-1 0,1-128 0,-22-233 0,2 455 0,-1 25 0,-7 40 0,-64 615-42,63-517-80,-63 1089-1050,78-1045 1172,-3-173 0,1 0 0,1-1 0,0 0 0,0 1 0,1-1 0,6 14 0,-8-25 0,-1 0 0,0 0 0,1 0 0,-1 0 0,1 0 0,0 0 0,-1 0 0,1 0 0,-1-1 0,1 1 0,0 0 0,0 0 0,0-1 0,-1 1 0,1-1 0,0 1 0,0 0 0,0-1 0,0 0 0,0 1 0,0-1 0,0 0 0,0 1 0,0-1 0,0 0 0,0 0 0,0 0 0,0 0 0,0 0 0,0 0 0,0 0 0,0 0 0,0 0 0,0-1 0,0 1 0,0 0 0,0-1 0,0 1 0,0-1 0,0 1 0,0-1 0,0 1 0,0-1 0,0 1 0,-1-1 0,1 0 0,1-1 0,9-9 0,0-1 0,-1 0 0,0-1 0,-1 0 0,9-17 0,185-351-98,-26-26-730,151-482 17,-250 625 1299,62-385 0,-131 573-163,-11 67-290,-4 16-30,-8 30 4,1 1 1,2 0 0,2 1 0,-7 59 0,6-42 104,-50 381 1374,11-70-1407,49-361-81,-7 28 0,3-32 0,1-20 0,-22-234 0,-19-161 0,-209-920-984,241 1284 984,8 26 0,-1 0 0,0 1 0,-2 0 0,-1 1 0,-1-1 0,-18-32 0,26 53 0,1 0 0,0 1 0,-1-1 0,1 0 0,0 1 0,-1-1 0,1 0 0,-1 1 0,1-1 0,-1 0 0,1 1 0,-1-1 0,0 1 0,1-1 0,-1 1 0,0 0 0,1-1 0,-1 1 0,0-1 0,1 1 0,-1 0 0,0 0 0,0 0 0,1-1 0,-1 1 0,0 0 0,0 0 0,0 0 0,1 0 0,-1 0 0,0 0 0,0 0 0,1 0 0,-1 1 0,0-1 0,0 0 0,1 0 0,-1 1 0,0-1 0,0 0 0,1 1 0,-1-1 0,0 1 0,1-1 0,-1 1 0,1-1 0,-2 1 0,-3 7 0,0 0 0,1 0 0,0 0 0,0 0 0,1 1 0,-4 13 0,-157 667-202,98-367-320,-410 1574 377,413-1692 145,58-190 0,0 0 0,0 0 0,-1 0 0,-15 24 0,20-38 0,1 0 0,0 1 0,0-1 0,0 0 0,-1 1 0,1-1 0,0 0 0,0 1 0,-1-1 0,1 0 0,0 0 0,-1 1 0,1-1 0,0 0 0,-1 0 0,1 1 0,-1-1 0,1 0 0,0 0 0,-1 0 0,1 0 0,-1 0 0,1 0 0,0 0 0,-1 0 0,1 0 0,-1 0 0,1 0 0,-1 0 0,1 0 0,0 0 0,-1 0 0,1 0 0,-1 0 0,1-1 0,0 1 0,-1 0 0,0-1 0,-9-24 0,4-17 0,0-53 0,-3-148 0,-39-827-1443,-50 4 1208,78 937 1005,12 108-398,8 21-366,-1 0-1,1 0 1,0 0-1,0 0 1,-1 0 0,1 1-1,0-1 1,0 0-1,-1 0 1,1 0-1,0 0 1,0 0-1,-1 0 1,1 0-1,0 1 1,0-1 0,-1 0-1,1 0 1,0 0-1,0 1 1,0-1-1,0 0 1,-1 0-1,1 0 1,0 1-1,0-1 1,0 0-1,0 0 1,0 1 0,0-1-1,0 0 1,0 1-1,-1-1 1,1 0-1,0 0 1,0 1-1,0-1 1,0 0-1,0 0 1,1 1 0,-1-1-1,0 0 1,0 1-1,0-1 1,-6 44 24,2 0 0,2 0 1,7 76-1,-3-68-37,27 352-321,88 442 0,151 385-327,-230-1094 760,-20-77 487,-3 0 0,9 65 0,-21-43-210,-2 0 1,-5 0-1,-19 115 1,19-163-458,3-28 75,-8 75 0,-5 0 0,-26 89 0,38-164 0,-1 1 0,0-1 0,0 0 0,0-1 0,-1 1 0,0 0 0,0-1 0,0 0 0,-1 0 0,0 0 0,0-1 0,0 1 0,0-1 0,-1 0 0,0-1 0,1 1 0,-1-1 0,-1-1 0,1 1 0,-9 2 0,1-1 0,0-1 0,-1 0 0,1-2 0,0 1 0,-1-1 0,1-1 0,-1-1 0,-18-3 0,28 3 0,0 0 0,1 0 0,-1-1 0,0 0 0,1 0 0,-1 0 0,1 0 0,-1-1 0,1 0 0,0 0 0,0 0 0,1 0 0,-1 0 0,1-1 0,-1 0 0,1 0 0,0 0 0,0 0 0,1 0 0,-1-1 0,1 1 0,0-1 0,-2-7 0,-1-5 0,0 0 0,2 0 0,0 0 0,1 0 0,0-29 0,3-10 0,2 1 0,14-70 0,34-113 0,-24 118 0,-12 52 0,-4 29 0,-2 0 0,-2 0 0,-2-1 0,0-78 0,-6 110 0,0 0 0,-1 0 0,0 0 0,-1 0 0,0 0 0,0 1 0,0-1 0,-1 1 0,0 0 0,-1 0 0,1 0 0,-1 1 0,-1-1 0,1 1 0,-1 0 0,0 1 0,0 0 0,-1 0 0,0 0 0,1 0 0,-11-4 0,-16-6 0,1 1 0,-2 1 0,-57-13 0,39 12 0,-1-2 0,1-1 0,-63-31 0,99 39 0,-1 0 0,1-1 0,0-1 0,1-1 0,1 0 0,0-1 0,0 0 0,1-1 0,1-1 0,-16-23 0,-58-115 0,-67-163 0,70 137 0,-165-365 0,247 543 0,-20-38 0,21 39 0,0 0 0,0 0 0,0 0 0,0-1 0,-1 1 0,1 0 0,0 0 0,0 0 0,0 0 0,0-1 0,0 1 0,-1 0 0,1 0 0,0 0 0,0 0 0,0 0 0,0 0 0,-1-1 0,1 1 0,0 0 0,0 0 0,0 0 0,-1 0 0,1 0 0,0 0 0,0 0 0,0 0 0,-1 0 0,1 0 0,0 0 0,0 0 0,0 0 0,-1 0 0,1 0 0,0 0 0,0 0 0,-1 0 0,1 0 0,0 0 0,0 0 0,0 1 0,0-1 0,-1 0 0,1 0 0,0 0 0,0 0 0,0 1 0,-4 23 0,23 171 0,-7-103 0,124 2797-1515,-138-2851 1515,0-39 0,1 0 0,0 0 0,0-1 0,0 1 0,1 0 0,-1-1 0,0 1 0,0-1 0,1 1 0,-1-1 0,1 0 0,-1 1 0,1-1 0,0 1 0,0-1 0,0 0 0,0-2 0,-88-464 0,37-9 0,6-508 1515,46 951-1515,0 49 0,1 14 0,9 81-60,5-2-1,5 0 0,5-1 1,4-1-1,77 179 0,-56-176-58,4-2-1,5-3 1,4-2-1,5-3 1,92 102-1,58 23 120,-177-187 0,2-2 0,1-3 0,75 43 0,-108-69 0,0 0 0,1 0 0,18 4 0,-29-9 0,0 0 0,0-1 0,0 1 0,0-1 0,0 1 0,0-1 0,0 0 0,0 0 0,0 0 0,0 0 0,0 0 0,0 0 0,0-1 0,0 1 0,0-1 0,0 1 0,0-1 0,0 0 0,0 0 0,0 0 0,-1 0 0,1 0 0,0 0 0,-1 0 0,1-1 0,-1 1 0,1 0 0,1-3 0,-2 1 0,1 0 0,-1 0 0,0 0 0,-1-1 0,1 1 0,0 0 0,-1-1 0,0 1 0,0 0 0,0-1 0,0 1 0,0 0 0,-1-1 0,1 1 0,-1 0 0,-2-6 0,-25-57 0,27 63 0,-33-61-431,-3 2-1,-3 1 1,-74-86 0,-164-147-1776,-13 34 563,213 198 1662,-162-95 1,195 133 316,24 14 154,0-1 0,-26-20 0,37 19 169,14 5-169,22 1 260,-24 5-679,370-28 2782,-366 29-2852,45 0 0,-48 0 0,-1 0 0,0 1 0,1-1 0,-1 1 0,1 0 0,-1-1 0,0 1 0,0 0 0,1 0 0,-1 1 0,0-1 0,0 0 0,0 1 0,0-1 0,0 1 0,-1 0 0,3 2 0,-4-4 0,1 0 0,-1 1 0,0-1 0,1 1 0,-1-1 0,0 1 0,1-1 0,-1 0 0,0 1 0,0-1 0,1 1 0,-1-1 0,0 1 0,0 0 0,0-1 0,0 1 0,0-1 0,0 1 0,0-1 0,0 1 0,0-1 0,0 1 0,0-1 0,0 1 0,0-1 0,0 1 0,-1-1 0,1 1 0,0-1 0,0 1 0,-1-1 0,1 1 0,0-1 0,-1 1 0,-20 6 0,-30-11 0,29-3 0,1-1 0,0-1 0,0-1 0,1 0 0,-37-27 0,-88-82 0,141 116 0,-80-76-18,4-3 0,4-3-1,-104-151 1,65 59-928,-95-199-1,113 174-27,10-4 0,8-4 0,9-3 0,-66-352 0,126 511 1868,2 0 1,2-1 0,3-82 0,4 114-599,2 0 0,0 1 0,2-1 0,0 1 0,1-1 1,2 2-1,0-1 0,1 1 0,1 0 0,25-36 0,90-103-296,-20 29 0,-100 123 0,22-23 0,-27 31 0,0-1 0,1 1 0,-1 0 0,0 0 0,1-1 0,-1 1 0,1 0 0,-1 0 0,0 0 0,1 0 0,-1-1 0,1 1 0,-1 0 0,1 0 0,-1 0 0,0 0 0,1 0 0,-1 0 0,1 0 0,-1 0 0,1 0 0,-1 0 0,0 1 0,1-1 0,-1 0 0,1 0 0,-1 0 0,1 1 0,8 20 0,-1 57 0,-1 118 0,-6-95 0,8 1571-921,-83-364 10,67-1190 1408,6-70-163,-2 0 0,-2-1-1,-19 74 1,16-83-334,1 0 0,-2 43 0,-3 19 0,9-91 0,1-10 0,-1-26 0,1-45 0,20-598 0,-9 581 0,4 0 0,4 2 0,4-1 0,3 2 0,52-121 0,-71 196 0,-1 1 0,1 0 0,-1 0 0,2 0 0,12-17 0,-17 26 0,0 0 0,0-1 0,0 1 0,1 0 0,-1 0 0,0 0 0,1 0 0,-1 0 0,0 0 0,1 0 0,-1 1 0,1-1 0,0 0 0,-1 1 0,1-1 0,-1 1 0,1-1 0,0 1 0,-1 0 0,1 0 0,0 0 0,0 0 0,-1 0 0,1 0 0,0 0 0,-1 1 0,1-1 0,0 1 0,-1-1 0,1 1 0,-1-1 0,1 1 0,-1 0 0,1 0 0,-1 0 0,0 0 0,1 0 0,-1 0 0,2 1 0,8 9 0,0 1 0,0-1 0,-1 2 0,-1-1 0,15 27 0,36 82 0,-54-107 0,104 250 0,117 426 0,-221-669 0,-3-13 0,0 0 0,0 1 0,-1-1 0,0 1 0,-1 0 0,1 0 0,-2-1 0,1 1 0,-1 0 0,-1 0 0,-1 11 0,1-19 0,1 0 0,0-1 0,-1 1 0,1 0 0,-1 0 0,1-1 0,-1 1 0,0 0 0,1-1 0,-1 1 0,1-1 0,-1 1 0,0-1 0,0 1 0,1-1 0,-1 1 0,0-1 0,0 0 0,0 1 0,1-1 0,-1 0 0,0 0 0,0 1 0,0-1 0,0 0 0,0 0 0,1 0 0,-1 0 0,0 0 0,0 0 0,0-1 0,0 1 0,0 0 0,1 0 0,-1-1 0,0 1 0,0 0 0,0-1 0,1 1 0,-2-1 0,-34-25 0,7-3 0,1-2 0,1 0 0,2-2 0,-35-59 0,20 20 0,-43-108 0,64 130 0,2 0 0,2 0 0,3-2 0,-10-88 0,19 118 0,3 22 0,0 1 0,0-1 0,0 0 0,0 0 0,0 0 0,0 0 0,0 0 0,0 0 0,0 0 0,0 0 0,0 0 0,0 0 0,0 0 0,0 0 0,-1 0 0,1 0 0,0 0 0,0 0 0,0 0 0,0 0 0,0 0 0,0 0 0,0 0 0,0 0 0,0 0 0,0 0 0,0 0 0,0 0 0,0 0 0,0 0 0,-1 0 0,1 0 0,0 0 0,0 0 0,0 0 0,0 0 0,0 0 0,0 0 0,0 0 0,0 0 0,0 0 0,-4 36 0,3-22 0,-35 860 0,37-820 0,-1-54 0,0 0 0,0 0 0,0 0 0,0 0 0,1-1 0,-1 1 0,0 0 0,0 0 0,0 0 0,0 0 0,1 0 0,-1 0 0,0 0 0,0 0 0,0 0 0,1 0 0,-1 0 0,0 0 0,0 0 0,0 0 0,1 0 0,-1 0 0,0 0 0,0 0 0,0 1 0,0-1 0,1 0 0,-1 0 0,0 0 0,0 0 0,0 0 0,0 0 0,1 0 0,-1 1 0,0-1 0,0 0 0,0 0 0,0 0 0,0 0 0,0 1 0,0-1 0,1 0 0,7-25 0,60-310-139,28-382-1,-59-350-139,-92 297 279,-49 5 0,-19-181 0,115 876 0,3 39 0,2 1 0,1-1 0,1 0 0,2 0 0,4-33 0,-4 61-1,-1 1 1,1-1-1,0 0 0,0 1 0,0-1 0,0 1 1,0 0-1,1-1 0,-1 1 0,1 0 0,-1 0 1,1 0-1,0 0 0,0 0 0,0 0 0,0 0 1,0 1-1,0-1 0,1 1 0,-1-1 1,0 1-1,1 0 0,-1 0 0,1 0 0,-1 0 1,1 1-1,5-2 0,5 1 12,0 0 1,1 1-1,-1 0 1,21 3-1,-12-1 47,60 7 27,-1 3-1,-1 4 0,0 4 0,-2 2 1,119 52-1,-74-16-98,-3 5 1,178 123-1,288 250 14,-568-421 0,0 0 0,-1 1 0,-1 1 0,-1 0 0,0 1 0,-1 1 0,-1 0 0,-1 1 0,0 1 0,-2-1 0,0 2 0,12 41 0,-1 41 0,13 170 0,-33-265 0,0 1 0,0-1 0,-1 0 0,-1 1 0,0-1 0,0 0 0,-3 10 0,4-17 0,-1-1 0,1 0 0,-1 0 0,0 1 0,1-1 0,-1 0 0,0 0 0,0 0 0,0 0 0,0 0 0,0 0 0,0 0 0,0 0 0,0 0 0,0 0 0,0-1 0,0 1 0,-1 0 0,1-1 0,0 1 0,-3 0 0,1-1 0,0 0 0,-1 0 0,1 0 0,0 0 0,0-1 0,0 1 0,-1-1 0,1 0 0,0 0 0,0 0 0,0-1 0,0 1 0,-4-3 0,-34-22 0,2-2 0,1-1 0,1-2 0,-57-63 0,30 31 0,50 49 0,-502-473-365,-33 43 14,525 427 351,14 9 0,1 0 0,-1 1 0,-1 0 0,1 1 0,-1 0 0,0 1 0,0 0 0,-1 1 0,-13-3 0,23 6-1,0 1 0,0 0 1,-1 0-1,1 1 0,0-1 0,0 0 0,0 1 0,0-1 0,0 1 0,0 0 0,0 0 0,0 0 0,0 0 0,0 0 0,0 0 0,1 0 1,-1 0-1,0 1 0,1-1 0,-1 1 0,1-1 0,0 1 0,-1 0 0,1 0 0,0-1 0,0 1 0,0 0 0,0 0 0,0 0 0,1 0 0,-2 4 1,-1 6 27,0 0 1,1 0 0,0 0-1,0 15 1,2-25-17,-2 50 97,1 0 0,3 0 0,2 1 0,3-2 0,20 83 1,-19-108-124,1 0 0,1-1 1,1-1-1,1 0 1,21 32-1,-22-41 19,0-1 0,1 0 0,0-1 0,1 0 0,1-1 0,0 0-1,1-1 1,28 17 0,-19-17-4,0-1 0,0 0 0,1-2 0,1-1 0,-1-1 0,1-1 0,0-1 0,0-1 0,0-1 0,1-2 0,-1-1 0,0-1 0,0-1 0,0-1 0,0-1 0,-1-1 0,44-18 0,-33 10 0,-1-2 0,-1-1 0,0-2 0,-1-2 0,-1 0 0,-1-3 0,-1 0 0,-2-2 0,0-1 0,-2-1 0,34-47 0,-47 57 0,-1-1 0,0 0 0,-2-1 0,0-1 0,-2 0 0,0 0 0,-1 0 0,7-42 0,-12 53 0,-1 0 0,-1 0 0,0-1 0,0 1 0,-1 0 0,0 0 0,0 0 0,-1 0 0,-1 0 0,0 1 0,0-1 0,-1 1 0,0 0 0,0 0 0,-1 0 0,-1 0 0,1 1 0,-1 0 0,-1 0 0,1 0 0,-16-12 0,8 9 0,0 2 0,-1 0 0,0 1 0,0 0 0,-1 1 0,0 1 0,0 0 0,-1 1 0,1 1 0,-24-3 0,-6 2 0,-1 1 0,-73 5 0,101 0 0,1 0 0,-1 1 0,1 1 0,0 0 0,0 2 0,0 0 0,0 1 0,1 1 0,0 1 0,0 0 0,1 1 0,0 0 0,1 2 0,0 0 0,-27 26 0,13-4 0,0 1 0,3 2 0,1 0 0,1 2 0,2 1 0,2 1 0,2 0 0,1 1 0,3 1 0,1 1 0,2 0 0,2 0 0,1 1 0,3 1 0,2-1 0,3 71 0,2-92 0,1 0 0,0 1 0,2-1 0,1-1 0,1 1 0,1-1 0,1 0 0,0-1 0,2 0 0,25 38 0,-27-48 0,0 0 0,0 0 0,1-1 0,1 0 0,-1 0 0,2-1 0,-1-1 0,1 0 0,0 0 0,1-2 0,0 1 0,0-2 0,1 1 0,-1-2 0,1 0 0,0 0 0,0-2 0,0 0 0,17 1 0,-4-4 0,0-1 0,-1-1 0,1-1 0,-1-1 0,0-2 0,0-1 0,0 0 0,-2-2 0,1-1 0,-1-1 0,0-1 0,-2-1 0,37-30 0,-26 18 0,-1-2 0,-2-2 0,0 0 0,-3-2 0,0-2 0,-2 0 0,-2-1 0,20-40 0,-31 50 0,0-1 0,-1-1 0,-2 1 0,-1-2 0,-1 1 0,6-50 0,-12 69 0,0-1 0,-1 0 0,0 0 0,0 0 0,-1 0 0,0 0 0,-1 0 0,0 1 0,0-1 0,-1 1 0,0-1 0,0 1 0,-1 0 0,0 0 0,0 0 0,-1 1 0,0-1 0,-1 1 0,0 0 0,0 1 0,0 0 0,0-1 0,-1 2 0,0-1 0,-10-4 0,15 8 0,0 0 0,0 1 0,-1 0 0,1 0 0,-1-1 0,1 1 0,-1 1 0,0-1 0,1 0 0,-1 1 0,0-1 0,0 1 0,1 0 0,-1 0 0,0 0 0,0 0 0,1 1 0,-1-1 0,0 1 0,1-1 0,-1 1 0,0 0 0,1 0 0,-1 0 0,1 0 0,-1 1 0,1-1 0,0 1 0,0-1 0,-1 1 0,1 0 0,0 0 0,1 0 0,-1 0 0,0 0 0,0 0 0,-2 6 0,-2 3 0,0 2 0,1-1 0,0 1 0,1-1 0,0 1 0,-3 25 0,3-4 0,1 1 0,1 0 0,3 0 0,1 0 0,1 0 0,2 0 0,1-1 0,2 1 0,1-2 0,2 1 0,1-2 0,2 1 0,1-2 0,24 39 0,-19-39 0,0-2 0,2 0 0,1-1 0,1-1 0,2-1 0,1-1 0,0-1 0,2-2 0,0-1 0,2-1 0,0-2 0,1-1 0,60 22 0,-51-25 0,0-3 0,1-1 0,79 7 0,-103-15 0,-1-1 0,0-1 0,0-1 0,0 0 0,0-2 0,0 1 0,0-2 0,0 0 0,-1-1 0,0-1 0,0-1 0,22-12 0,-30 14 0,-1 0 0,-1 0 0,1-1 0,-1 0 0,0-1 0,0 0 0,-1 1 0,0-2 0,0 1 0,0 0 0,-1-1 0,5-12 0,-4 6 0,-1-1 0,-1 0 0,1 0 0,-2 0 0,0 0 0,-1-24 0,-4-4 0,-1 0 0,-2 1 0,-2 0 0,-15-46 0,10 43 0,-1 1 0,-2 0 0,-3 1 0,-1 1 0,-1 0 0,-52-70 0,70 107 0,-1 0 0,0 1 0,-1-1 0,1 1 0,-1 0 0,0 0 0,0 0 0,0 1 0,0 0 0,-1 0 0,1 0 0,-11-3 0,11 5 0,0 0 0,-1 1 0,1 0 0,0 0 0,0 0 0,-1 0 0,1 1 0,0 0 0,0 0 0,0 0 0,0 1 0,0 0 0,0 0 0,0 0 0,-8 5 0,-16 13 0,0 1 0,1 1 0,1 2 0,2 1 0,0 1 0,-21 30 0,40-50 0,-201 247-521,11 10 0,-177 313 0,282-422 492,8 3 0,6 5 0,-73 224 0,110-235 29,36-133 0,2 1 0,0-1 0,1 0 0,1 0 0,4 32 0,-4-45 8,1 0-1,0-1 0,0 1 1,0-1-1,1 1 1,-1-1-1,1 1 0,0-1 1,0 0-1,1 0 0,-1 0 1,1 0-1,0-1 0,0 1 1,0-1-1,1 1 1,-1-1-1,1 0 0,0 0 1,0-1-1,0 1 0,0-1 1,0 0-1,0 0 0,1 0 1,-1-1-1,1 1 1,-1-1-1,1 0 0,-1 0 1,1-1-1,0 1 0,0-1 1,8-1-1,6-1 78,0 0-1,0-1 1,0-1 0,0-1 0,0-1-1,-1-1 1,19-9 0,5-5-5,-2-2 1,-1-1 0,-1-2 0,-1-2 0,-2-1 0,-1-2 0,-1-1 0,-1-2 0,41-58-1,-48 58-85,-2-2-1,-2 0 0,-1-2 0,-2 0 0,-2-1 0,-1-1 0,-2 0 0,-2-1 0,-2 0 0,7-66 0,-14 85 6,-2 1 0,0-1 0,-6-40 0,4 55 0,1-1 0,-1 1 0,0 0 0,0 0 0,-1 0 0,0 1 0,0-1 0,-1 1 0,0-1 0,0 1 0,0 0 0,-1 1 0,0-1 0,-9-8 0,10 12 0,1 0 0,-1 0 0,0 0 0,0 1 0,1-1 0,-1 1 0,0 0 0,0 0 0,0 0 0,-1 1 0,1-1 0,0 1 0,0 0 0,0 0 0,0 0 0,0 1 0,0 0 0,0-1 0,0 1 0,0 1 0,0-1 0,0 1 0,0-1 0,1 1 0,-1 0 0,-4 3 0,-10 7 0,0 1 0,1 0 0,-29 30 0,-7 14 3,3 2 0,2 2-1,3 2 1,-40 75 0,12-1-92,-62 160 0,81-160-147,6 2 0,-58 287 0,94-357 184,4 1 1,2 0-1,3 0 1,4 0-1,2 0 1,3-1 0,4 1-1,25 94 1,-26-134 51,1-1 0,2-1 0,1 0 0,1-1 0,1 0 0,1-1 0,2-1 0,28 33 0,-31-42 0,1-1 0,1 0 0,0-1 0,1-1 0,1 0 0,0-2 0,0 0 0,1-1 0,1-1 0,-1-1 0,1 0 0,24 4 0,-12-7 54,0 0 0,1-3 0,-1 0 0,1-3 0,-1 0 0,0-2 0,1-2 0,-1-1 0,-1-1 0,41-16 0,11-8 174,-2-3-1,126-75 0,-47 12-217,-4-7 0,-5-7 0,-5-7 0,-5-5-1,230-261 1,-267 247-10,-104 136 0,0-1 0,0 1 0,0 0 0,0-1 0,1 1 0,-1 0 0,0 0 0,0 0 0,1 0 0,-1 0 0,1 0 0,-1 0 0,1 0 0,2-1 0,-3 2 0,-1 1 0,1-1 0,-1 0 0,1 0 0,-1 0 0,0 0 0,1 1 0,-1-1 0,1 0 0,-1 0 0,1 1 0,-1-1 0,0 0 0,1 1 0,-1-1 0,0 0 0,1 1 0,-1-1 0,0 1 0,1-1 0,-1 0 0,0 1 0,0-1 0,1 1 0,-1-1 0,0 1 0,0-1 0,0 1 0,0-1 0,0 2 0,2 53 0,-2-54 0,-15 153 0,-45 198 0,26-171 0,2 2 0,-44 237 0,59-360 0,17-59 0,0 0 0,0-1 0,-1 1 0,1 0 0,0-1 0,0 1 0,-1 0 0,1-1 0,-1 1 0,1-1 0,0 1 0,-1 0 0,1-1 0,-1 1 0,1-1 0,-1 1 0,1-1 0,-1 0 0,0 1 0,1-1 0,-1 1 0,0-1 0,1 0 0,-1 0 0,0 1 0,1-1 0,-1 0 0,0 0 0,1 0 0,-1 0 0,0 0 0,1 0 0,-1 0 0,0 0 0,0 0 0,1 0 0,-1 0 0,0 0 0,1-1 0,-1 1 0,0 0 0,0-1 0,-2-1 0,1 0 0,0 0 0,0 0 0,0 0 0,0-1 0,1 1 0,-1-1 0,1 1 0,-2-5 0,-9-21 0,2 0 0,1 0 0,2-1 0,-7-46 0,-5-128 0,16 160 0,-8-157 0,-5-70 0,16 267 0,-1-7 0,0 0 0,0-1 0,-1 1 0,0 0 0,-1 0 0,0 0 0,-8-17 0,10 26 0,1 0 0,-1 0 0,0 1 0,0-1 0,0 0 0,0 0 0,0 0 0,0 1 0,0-1 0,0 0 0,0 1 0,0-1 0,0 1 0,0-1 0,0 1 0,-1 0 0,1-1 0,0 1 0,0 0 0,0 0 0,-1 0 0,1 0 0,0 0 0,0 0 0,-1 0 0,1 0 0,0 1 0,0-1 0,0 0 0,-1 1 0,1-1 0,0 1 0,0-1 0,0 1 0,0-1 0,0 1 0,0 0 0,0 0 0,0 0 0,0-1 0,-1 3 0,-44 45 0,41-42 0,-420 530 0,400-507 0,9-11 0,1 1 0,0 0 0,1 1 0,-17 33 0,30-51 0,1-1 0,-1 1 0,0-1 0,0 1 0,0-1 0,1 1 0,-1 0 0,1-1 0,0 1 0,-1 0 0,1 0 0,0-1 0,0 1 0,0 0 0,0 0 0,0-1 0,0 1 0,1 0 0,-1 0 0,1-1 0,-1 1 0,1 0 0,-1-1 0,1 1 0,0-1 0,0 1 0,0-1 0,0 1 0,0-1 0,0 1 0,0-1 0,1 0 0,-1 0 0,0 0 0,1 0 0,-1 0 0,1 0 0,-1 0 0,1 0 0,-1 0 0,1-1 0,3 2 0,4 0 0,1 0 0,0-1 0,-1 0 0,1-1 0,0 0 0,16-2 0,36-6 0,1-2 0,66-22 0,123-48 0,-160 49 0,-91 30 0,295-109 0,-291 107 0,-8 3 0,-18 8 0,-40 17 0,-151 72 0,-390 244 0,598-339 0,-130 95 0,120-85 0,1 0 0,1 1 0,0 1 0,1 0 0,0 0 0,-17 31 0,27-42 0,-1 0 0,0 0 0,0 0 0,-1-1 0,1 1 0,0-1 0,-1 1 0,0-1 0,1 0 0,-1 0 0,0 0 0,0-1 0,0 1 0,0-1 0,0 1 0,0-1 0,-1 0 0,1 0 0,0 0 0,-1-1 0,1 1 0,-1-1 0,1 0 0,-5 0 0,-10-1 0,0-1 0,0-1 0,-28-7 0,19 4 0,-142-36 0,2-6 0,2-8 0,-269-131 0,354 144 0,2-3 0,2-3 0,2-4 0,3-2 0,1-4 0,4-3 0,2-2 0,4-4 0,2-1 0,-56-90 0,42 42 0,-95-208 0,141 270 0,12 35 0,13 21 0,1-1 0,0 1 0,-1 0 0,1-1 0,0 1 0,-1-1 0,1 1 0,0 0 0,0-1 0,-1 1 0,1 0 0,0-1 0,0 1 0,0 0 0,0-1 0,0 1 0,0 0 0,0-1 0,0 1 0,0 0 0,0 0 0,1-1 0,-1 1 0,0-1 0,0 1 0,1 0 0,-1-1 0,0 1 0,1 0 0,0 0 0,18 65 0,4 0 0,2-2 0,42 76 0,-30-64 0,71 139 0,9-4 0,9-6 0,207 257 0,-331-460 0,33 45 0,-27-26 0,-9-20 0,1-1 0,0 0 0,0 1 0,0-1 0,0 1 0,-1-1 0,1 0 0,0 0 0,0 1 0,0-1 0,-1 0 0,1 1 0,0-1 0,-1 0 0,1 0 0,0 1 0,-1-1 0,1 0 0,0 0 0,-1 0 0,1 0 0,0 1 0,-1-1 0,1 0 0,0 0 0,-1 0 0,1 0 0,-1 0 0,1 0 0,0 0 0,-1 0 0,1 0 0,-1 0 0,1 0 0,0 0 0,-1-1 0,1 1 0,0 0 0,-1 0 0,1 0 0,0 0 0,-1 0 0,1-1 0,-1 1 0,-66-24 0,0-2 0,-102-58 0,133 66 0,-4-3 0,-9-3 0,-61-42 0,109 66 0,0 0 0,0-1 0,0 1 0,0-1 0,-1 0 0,1 1 0,0-1 0,0 0 0,0 0 0,0 0 0,1 1 0,-1-1 0,0 0 0,0 0 0,0 0 0,1-1 0,-1 1 0,0 0 0,1 0 0,-1 0 0,1 0 0,0-1 0,-1 1 0,1 0 0,0-3 0,1 4 0,1-1 0,0 0 0,0 0 0,0 1 0,0-1 0,0 1 0,0 0 0,0 0 0,1 0 0,-1 0 0,0 0 0,0 0 0,0 0 0,0 0 0,0 1 0,3 1 0,273 61 0,-59-11 0,600 81-508,3-42-48,-768-85 552,-10-4 4,-32-4 0,-16-3 0,-33-11-18,-49-12-1,-10-4 220,-123-55-676,112 43-6337</inkml:trace>
</inkml:ink>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4FB2463-206C-4B24-B1B0-0B3D969237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3115005003曹勇 计算机网络课设</Template>
  <TotalTime>436</TotalTime>
  <Pages>30</Pages>
  <Words>788</Words>
  <Characters>4492</Characters>
  <Application>Microsoft Office Word</Application>
  <DocSecurity>0</DocSecurity>
  <PresentationFormat/>
  <Lines>37</Lines>
  <Paragraphs>10</Paragraphs>
  <Slides>0</Slides>
  <Notes>0</Notes>
  <HiddenSlides>0</HiddenSlides>
  <MMClips>0</MMClips>
  <ScaleCrop>false</ScaleCrop>
  <Manager/>
  <Company/>
  <LinksUpToDate>false</LinksUpToDate>
  <CharactersWithSpaces>5270</CharactersWithSpaces>
  <SharedDoc>false</SharedDoc>
  <HLinks>
    <vt:vector size="168" baseType="variant">
      <vt:variant>
        <vt:i4>2162791</vt:i4>
      </vt:variant>
      <vt:variant>
        <vt:i4>159</vt:i4>
      </vt:variant>
      <vt:variant>
        <vt:i4>0</vt:i4>
      </vt:variant>
      <vt:variant>
        <vt:i4>5</vt:i4>
      </vt:variant>
      <vt:variant>
        <vt:lpwstr>http://www.caoyong.com/</vt:lpwstr>
      </vt:variant>
      <vt:variant>
        <vt:lpwstr/>
      </vt:variant>
      <vt:variant>
        <vt:i4>2162791</vt:i4>
      </vt:variant>
      <vt:variant>
        <vt:i4>156</vt:i4>
      </vt:variant>
      <vt:variant>
        <vt:i4>0</vt:i4>
      </vt:variant>
      <vt:variant>
        <vt:i4>5</vt:i4>
      </vt:variant>
      <vt:variant>
        <vt:lpwstr>http://www.caoyong.com/</vt:lpwstr>
      </vt:variant>
      <vt:variant>
        <vt:lpwstr/>
      </vt:variant>
      <vt:variant>
        <vt:i4>2162791</vt:i4>
      </vt:variant>
      <vt:variant>
        <vt:i4>153</vt:i4>
      </vt:variant>
      <vt:variant>
        <vt:i4>0</vt:i4>
      </vt:variant>
      <vt:variant>
        <vt:i4>5</vt:i4>
      </vt:variant>
      <vt:variant>
        <vt:lpwstr>http://www.caoyong.com/</vt:lpwstr>
      </vt:variant>
      <vt:variant>
        <vt:lpwstr/>
      </vt:variant>
      <vt:variant>
        <vt:i4>1769529</vt:i4>
      </vt:variant>
      <vt:variant>
        <vt:i4>146</vt:i4>
      </vt:variant>
      <vt:variant>
        <vt:i4>0</vt:i4>
      </vt:variant>
      <vt:variant>
        <vt:i4>5</vt:i4>
      </vt:variant>
      <vt:variant>
        <vt:lpwstr/>
      </vt:variant>
      <vt:variant>
        <vt:lpwstr>_Toc486287314</vt:lpwstr>
      </vt:variant>
      <vt:variant>
        <vt:i4>1769529</vt:i4>
      </vt:variant>
      <vt:variant>
        <vt:i4>140</vt:i4>
      </vt:variant>
      <vt:variant>
        <vt:i4>0</vt:i4>
      </vt:variant>
      <vt:variant>
        <vt:i4>5</vt:i4>
      </vt:variant>
      <vt:variant>
        <vt:lpwstr/>
      </vt:variant>
      <vt:variant>
        <vt:lpwstr>_Toc486287313</vt:lpwstr>
      </vt:variant>
      <vt:variant>
        <vt:i4>1769529</vt:i4>
      </vt:variant>
      <vt:variant>
        <vt:i4>134</vt:i4>
      </vt:variant>
      <vt:variant>
        <vt:i4>0</vt:i4>
      </vt:variant>
      <vt:variant>
        <vt:i4>5</vt:i4>
      </vt:variant>
      <vt:variant>
        <vt:lpwstr/>
      </vt:variant>
      <vt:variant>
        <vt:lpwstr>_Toc486287312</vt:lpwstr>
      </vt:variant>
      <vt:variant>
        <vt:i4>1769529</vt:i4>
      </vt:variant>
      <vt:variant>
        <vt:i4>128</vt:i4>
      </vt:variant>
      <vt:variant>
        <vt:i4>0</vt:i4>
      </vt:variant>
      <vt:variant>
        <vt:i4>5</vt:i4>
      </vt:variant>
      <vt:variant>
        <vt:lpwstr/>
      </vt:variant>
      <vt:variant>
        <vt:lpwstr>_Toc486287311</vt:lpwstr>
      </vt:variant>
      <vt:variant>
        <vt:i4>1769529</vt:i4>
      </vt:variant>
      <vt:variant>
        <vt:i4>122</vt:i4>
      </vt:variant>
      <vt:variant>
        <vt:i4>0</vt:i4>
      </vt:variant>
      <vt:variant>
        <vt:i4>5</vt:i4>
      </vt:variant>
      <vt:variant>
        <vt:lpwstr/>
      </vt:variant>
      <vt:variant>
        <vt:lpwstr>_Toc486287310</vt:lpwstr>
      </vt:variant>
      <vt:variant>
        <vt:i4>1703993</vt:i4>
      </vt:variant>
      <vt:variant>
        <vt:i4>116</vt:i4>
      </vt:variant>
      <vt:variant>
        <vt:i4>0</vt:i4>
      </vt:variant>
      <vt:variant>
        <vt:i4>5</vt:i4>
      </vt:variant>
      <vt:variant>
        <vt:lpwstr/>
      </vt:variant>
      <vt:variant>
        <vt:lpwstr>_Toc486287309</vt:lpwstr>
      </vt:variant>
      <vt:variant>
        <vt:i4>1703993</vt:i4>
      </vt:variant>
      <vt:variant>
        <vt:i4>110</vt:i4>
      </vt:variant>
      <vt:variant>
        <vt:i4>0</vt:i4>
      </vt:variant>
      <vt:variant>
        <vt:i4>5</vt:i4>
      </vt:variant>
      <vt:variant>
        <vt:lpwstr/>
      </vt:variant>
      <vt:variant>
        <vt:lpwstr>_Toc486287308</vt:lpwstr>
      </vt:variant>
      <vt:variant>
        <vt:i4>1703993</vt:i4>
      </vt:variant>
      <vt:variant>
        <vt:i4>104</vt:i4>
      </vt:variant>
      <vt:variant>
        <vt:i4>0</vt:i4>
      </vt:variant>
      <vt:variant>
        <vt:i4>5</vt:i4>
      </vt:variant>
      <vt:variant>
        <vt:lpwstr/>
      </vt:variant>
      <vt:variant>
        <vt:lpwstr>_Toc486287307</vt:lpwstr>
      </vt:variant>
      <vt:variant>
        <vt:i4>1703993</vt:i4>
      </vt:variant>
      <vt:variant>
        <vt:i4>98</vt:i4>
      </vt:variant>
      <vt:variant>
        <vt:i4>0</vt:i4>
      </vt:variant>
      <vt:variant>
        <vt:i4>5</vt:i4>
      </vt:variant>
      <vt:variant>
        <vt:lpwstr/>
      </vt:variant>
      <vt:variant>
        <vt:lpwstr>_Toc486287306</vt:lpwstr>
      </vt:variant>
      <vt:variant>
        <vt:i4>1703993</vt:i4>
      </vt:variant>
      <vt:variant>
        <vt:i4>92</vt:i4>
      </vt:variant>
      <vt:variant>
        <vt:i4>0</vt:i4>
      </vt:variant>
      <vt:variant>
        <vt:i4>5</vt:i4>
      </vt:variant>
      <vt:variant>
        <vt:lpwstr/>
      </vt:variant>
      <vt:variant>
        <vt:lpwstr>_Toc486287305</vt:lpwstr>
      </vt:variant>
      <vt:variant>
        <vt:i4>1703993</vt:i4>
      </vt:variant>
      <vt:variant>
        <vt:i4>86</vt:i4>
      </vt:variant>
      <vt:variant>
        <vt:i4>0</vt:i4>
      </vt:variant>
      <vt:variant>
        <vt:i4>5</vt:i4>
      </vt:variant>
      <vt:variant>
        <vt:lpwstr/>
      </vt:variant>
      <vt:variant>
        <vt:lpwstr>_Toc486287304</vt:lpwstr>
      </vt:variant>
      <vt:variant>
        <vt:i4>1703993</vt:i4>
      </vt:variant>
      <vt:variant>
        <vt:i4>80</vt:i4>
      </vt:variant>
      <vt:variant>
        <vt:i4>0</vt:i4>
      </vt:variant>
      <vt:variant>
        <vt:i4>5</vt:i4>
      </vt:variant>
      <vt:variant>
        <vt:lpwstr/>
      </vt:variant>
      <vt:variant>
        <vt:lpwstr>_Toc486287303</vt:lpwstr>
      </vt:variant>
      <vt:variant>
        <vt:i4>1703993</vt:i4>
      </vt:variant>
      <vt:variant>
        <vt:i4>74</vt:i4>
      </vt:variant>
      <vt:variant>
        <vt:i4>0</vt:i4>
      </vt:variant>
      <vt:variant>
        <vt:i4>5</vt:i4>
      </vt:variant>
      <vt:variant>
        <vt:lpwstr/>
      </vt:variant>
      <vt:variant>
        <vt:lpwstr>_Toc486287302</vt:lpwstr>
      </vt:variant>
      <vt:variant>
        <vt:i4>1703993</vt:i4>
      </vt:variant>
      <vt:variant>
        <vt:i4>68</vt:i4>
      </vt:variant>
      <vt:variant>
        <vt:i4>0</vt:i4>
      </vt:variant>
      <vt:variant>
        <vt:i4>5</vt:i4>
      </vt:variant>
      <vt:variant>
        <vt:lpwstr/>
      </vt:variant>
      <vt:variant>
        <vt:lpwstr>_Toc486287301</vt:lpwstr>
      </vt:variant>
      <vt:variant>
        <vt:i4>1703993</vt:i4>
      </vt:variant>
      <vt:variant>
        <vt:i4>62</vt:i4>
      </vt:variant>
      <vt:variant>
        <vt:i4>0</vt:i4>
      </vt:variant>
      <vt:variant>
        <vt:i4>5</vt:i4>
      </vt:variant>
      <vt:variant>
        <vt:lpwstr/>
      </vt:variant>
      <vt:variant>
        <vt:lpwstr>_Toc486287300</vt:lpwstr>
      </vt:variant>
      <vt:variant>
        <vt:i4>1245240</vt:i4>
      </vt:variant>
      <vt:variant>
        <vt:i4>56</vt:i4>
      </vt:variant>
      <vt:variant>
        <vt:i4>0</vt:i4>
      </vt:variant>
      <vt:variant>
        <vt:i4>5</vt:i4>
      </vt:variant>
      <vt:variant>
        <vt:lpwstr/>
      </vt:variant>
      <vt:variant>
        <vt:lpwstr>_Toc486287299</vt:lpwstr>
      </vt:variant>
      <vt:variant>
        <vt:i4>1245240</vt:i4>
      </vt:variant>
      <vt:variant>
        <vt:i4>50</vt:i4>
      </vt:variant>
      <vt:variant>
        <vt:i4>0</vt:i4>
      </vt:variant>
      <vt:variant>
        <vt:i4>5</vt:i4>
      </vt:variant>
      <vt:variant>
        <vt:lpwstr/>
      </vt:variant>
      <vt:variant>
        <vt:lpwstr>_Toc486287298</vt:lpwstr>
      </vt:variant>
      <vt:variant>
        <vt:i4>1245240</vt:i4>
      </vt:variant>
      <vt:variant>
        <vt:i4>44</vt:i4>
      </vt:variant>
      <vt:variant>
        <vt:i4>0</vt:i4>
      </vt:variant>
      <vt:variant>
        <vt:i4>5</vt:i4>
      </vt:variant>
      <vt:variant>
        <vt:lpwstr/>
      </vt:variant>
      <vt:variant>
        <vt:lpwstr>_Toc486287297</vt:lpwstr>
      </vt:variant>
      <vt:variant>
        <vt:i4>1245240</vt:i4>
      </vt:variant>
      <vt:variant>
        <vt:i4>38</vt:i4>
      </vt:variant>
      <vt:variant>
        <vt:i4>0</vt:i4>
      </vt:variant>
      <vt:variant>
        <vt:i4>5</vt:i4>
      </vt:variant>
      <vt:variant>
        <vt:lpwstr/>
      </vt:variant>
      <vt:variant>
        <vt:lpwstr>_Toc486287296</vt:lpwstr>
      </vt:variant>
      <vt:variant>
        <vt:i4>1245240</vt:i4>
      </vt:variant>
      <vt:variant>
        <vt:i4>32</vt:i4>
      </vt:variant>
      <vt:variant>
        <vt:i4>0</vt:i4>
      </vt:variant>
      <vt:variant>
        <vt:i4>5</vt:i4>
      </vt:variant>
      <vt:variant>
        <vt:lpwstr/>
      </vt:variant>
      <vt:variant>
        <vt:lpwstr>_Toc486287295</vt:lpwstr>
      </vt:variant>
      <vt:variant>
        <vt:i4>1245240</vt:i4>
      </vt:variant>
      <vt:variant>
        <vt:i4>26</vt:i4>
      </vt:variant>
      <vt:variant>
        <vt:i4>0</vt:i4>
      </vt:variant>
      <vt:variant>
        <vt:i4>5</vt:i4>
      </vt:variant>
      <vt:variant>
        <vt:lpwstr/>
      </vt:variant>
      <vt:variant>
        <vt:lpwstr>_Toc486287294</vt:lpwstr>
      </vt:variant>
      <vt:variant>
        <vt:i4>1245240</vt:i4>
      </vt:variant>
      <vt:variant>
        <vt:i4>20</vt:i4>
      </vt:variant>
      <vt:variant>
        <vt:i4>0</vt:i4>
      </vt:variant>
      <vt:variant>
        <vt:i4>5</vt:i4>
      </vt:variant>
      <vt:variant>
        <vt:lpwstr/>
      </vt:variant>
      <vt:variant>
        <vt:lpwstr>_Toc486287293</vt:lpwstr>
      </vt:variant>
      <vt:variant>
        <vt:i4>1245240</vt:i4>
      </vt:variant>
      <vt:variant>
        <vt:i4>14</vt:i4>
      </vt:variant>
      <vt:variant>
        <vt:i4>0</vt:i4>
      </vt:variant>
      <vt:variant>
        <vt:i4>5</vt:i4>
      </vt:variant>
      <vt:variant>
        <vt:lpwstr/>
      </vt:variant>
      <vt:variant>
        <vt:lpwstr>_Toc486287292</vt:lpwstr>
      </vt:variant>
      <vt:variant>
        <vt:i4>1245240</vt:i4>
      </vt:variant>
      <vt:variant>
        <vt:i4>8</vt:i4>
      </vt:variant>
      <vt:variant>
        <vt:i4>0</vt:i4>
      </vt:variant>
      <vt:variant>
        <vt:i4>5</vt:i4>
      </vt:variant>
      <vt:variant>
        <vt:lpwstr/>
      </vt:variant>
      <vt:variant>
        <vt:lpwstr>_Toc486287291</vt:lpwstr>
      </vt:variant>
      <vt:variant>
        <vt:i4>1245240</vt:i4>
      </vt:variant>
      <vt:variant>
        <vt:i4>2</vt:i4>
      </vt:variant>
      <vt:variant>
        <vt:i4>0</vt:i4>
      </vt:variant>
      <vt:variant>
        <vt:i4>5</vt:i4>
      </vt:variant>
      <vt:variant>
        <vt:lpwstr/>
      </vt:variant>
      <vt:variant>
        <vt:lpwstr>_Toc486287290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_x0001_</dc:title>
  <dc:subject/>
  <dc:creator>Windows 用户</dc:creator>
  <cp:keywords/>
  <dc:description/>
  <cp:lastModifiedBy>CY FH</cp:lastModifiedBy>
  <cp:revision>9</cp:revision>
  <dcterms:created xsi:type="dcterms:W3CDTF">2023-06-08T07:14:00Z</dcterms:created>
  <dcterms:modified xsi:type="dcterms:W3CDTF">2025-06-02T15:48:00Z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2052-9.1.0.4180</vt:lpwstr>
  </property>
</Properties>
</file>